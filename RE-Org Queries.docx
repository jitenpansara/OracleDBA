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20" w:rsidRPr="00906220" w:rsidRDefault="00906220" w:rsidP="00906220">
      <w:pPr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select 'alter table PROTECT.'|| segment_name || ' move tablespace USERS_NEW;' from dba_segments where owner ='PROTECT' and tablespace_name='USERS'  and segment_type='TABLE' order by segment_name;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 </w:t>
      </w:r>
    </w:p>
    <w:p w:rsidR="00906220" w:rsidRPr="00906220" w:rsidRDefault="00906220" w:rsidP="0090622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SELECT 'ALTER TABLE PROTECT.' || OBJECT_NAME ||' MOVE TABLESPACE '||' USERS_NEW; '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 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br/>
      </w: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FROM ALL_OBJECTS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 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br/>
      </w: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WHERE OWNER = 'PROTECT'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 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br/>
      </w: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AND OBJECT_TYPE = 'TABLE';</w:t>
      </w:r>
      <w:r w:rsidRPr="00906220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 </w:t>
      </w:r>
    </w:p>
    <w:p w:rsidR="00906220" w:rsidRPr="00906220" w:rsidRDefault="00906220" w:rsidP="0090622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select 'alter index PROTECT.'|| segment_name || ' rebuild tablespace USERS_NEW online;' from dba_segments where owner ='PROTECT' and tablespace_name='USERS'  and segment_type='INDEX' order by segment_name;</w:t>
      </w:r>
    </w:p>
    <w:p w:rsidR="00906220" w:rsidRPr="00906220" w:rsidRDefault="00906220" w:rsidP="0090622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906220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select 'alter table PROTECT.'|| table_name, ' move LOB(' || column_name || ') STORE AS (TABLESPACE USERS_NEW);' from dba_lobs where owner='PROTECT' and tablespace_name='USERS';</w:t>
      </w:r>
    </w:p>
    <w:p w:rsidR="002A35E7" w:rsidRDefault="002A35E7" w:rsidP="001A07A7">
      <w:pPr>
        <w:rPr>
          <w:rFonts w:ascii="Courier New" w:hAnsi="Courier New" w:cs="Courier New"/>
          <w:color w:val="333333"/>
        </w:rPr>
      </w:pPr>
      <w:bookmarkStart w:id="0" w:name="_GoBack"/>
      <w:bookmarkEnd w:id="0"/>
      <w:r>
        <w:rPr>
          <w:rFonts w:ascii="Courier New" w:hAnsi="Courier New" w:cs="Courier New"/>
          <w:color w:val="333333"/>
        </w:rPr>
        <w:t>---------------Get Metadata of a LOB table----------------------</w:t>
      </w:r>
    </w:p>
    <w:p w:rsidR="002A35E7" w:rsidRDefault="002A35E7" w:rsidP="001A07A7">
      <w:pPr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select dbms_metadata.get_ddl('TABLE','</w:t>
      </w:r>
      <w:r w:rsidRPr="002A35E7">
        <w:rPr>
          <w:rFonts w:ascii="Courier New" w:hAnsi="Courier New" w:cs="Courier New"/>
          <w:color w:val="333333"/>
        </w:rPr>
        <w:t>CONDITIONVIOLATIONLOB</w:t>
      </w:r>
      <w:r>
        <w:rPr>
          <w:rFonts w:ascii="Courier New" w:hAnsi="Courier New" w:cs="Courier New"/>
          <w:color w:val="333333"/>
        </w:rPr>
        <w:t>','PROTECT');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CREATE TABLE "PROTECT"."CONDITIONVIOLATIONLOB"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(    "CONDITIONVIOLATIONLOBID" NUMBER(38,0) NOT NULL ENABLE,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     "CONDITIONVIOLATIONID" NUMBER(38,0) NOT NULL ENABLE,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     "CRACKEDCOMPONENTMARKERS" CLOB,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      CONSTRAINT "CONDITIONVIOLATIONLOB_PK" PRIMARY KEY ("CONDITIONVIOLATIONLOBID")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USING INDEX PCTFREE 10 INITRANS 2 MAXTRANS 255 COMPUTE STATISTICS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STORAGE(INITIAL 65536 NEXT 1048576 MINEXTENTS 1 MAXEXTENTS 2147483645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PCTINCREASE 0 FREELISTS 1 FREELIST GROUPS 1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BUFFER_POOL DEFAULT FLASH_CACHE DEFAULT CELL_FLASH_CACHE DEFAULT)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TABLESPACE "USERS"  ENABLE,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      CONSTRAINT "CONDITIONVIOLATIONLOB_FK1" FOREIGN KEY ("CONDITIONVIOLATIONID")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       REFERENCES "PROTECT"."CONDITIONVIOLATION" ("CONDITIONVIOLATIONID") ON DELETE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>CASCADE DEFERRABLE ENABLE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 ) SEGMENT CREATION IMMEDIATE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PCTFREE 10 PCTUSED 40 INITRANS 1 MAXTRANS 255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NOCOMPRESS LOGGING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STORAGE(INITIAL 65536 NEXT 1048576 MINEXTENTS 1 MAXEXTENTS 2147483645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PCTINCREASE 0 FREELISTS 1 FREELIST GROUPS 1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BUFFER_POOL DEFAULT FLASH_CACHE DEFAULT CELL_FLASH_CACHE DEFAULT)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TABLESPACE "USERS"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LOB ("CRACKEDCOMPONENTMARKERS") STORE AS SECUREFILE (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TABLESPACE "LOB_TABLESPACE" ENABLE STORAGE IN ROW CHUNK 8192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NOCACHE LOGGING  NOCOMPRESS  KEEP_DUPLICATES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STORAGE(INITIAL 106496 NEXT 1048576 MINEXTENTS 1 MAXEXTENTS 2147483645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PCTINCREASE 0</w:t>
      </w:r>
    </w:p>
    <w:p w:rsidR="002A35E7" w:rsidRPr="002A35E7" w:rsidRDefault="002A35E7" w:rsidP="002A35E7">
      <w:pPr>
        <w:pStyle w:val="NoSpacing"/>
        <w:rPr>
          <w:sz w:val="20"/>
          <w:szCs w:val="20"/>
        </w:rPr>
      </w:pPr>
      <w:r w:rsidRPr="002A35E7">
        <w:rPr>
          <w:sz w:val="20"/>
          <w:szCs w:val="20"/>
        </w:rPr>
        <w:t xml:space="preserve">  BUFFER_POOL DEFAULT FLASH_CACHE DEFAULT CELL_FLASH_CACHE DEFAULT))</w:t>
      </w:r>
    </w:p>
    <w:p w:rsidR="002A35E7" w:rsidRDefault="002A35E7" w:rsidP="001A07A7">
      <w:pPr>
        <w:rPr>
          <w:rFonts w:ascii="Arial" w:hAnsi="Arial" w:cs="Arial"/>
          <w:b/>
          <w:sz w:val="20"/>
          <w:szCs w:val="20"/>
          <w:u w:val="single"/>
        </w:rPr>
      </w:pPr>
    </w:p>
    <w:p w:rsidR="00745925" w:rsidRDefault="00745925" w:rsidP="001A07A7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To Check count of LOB Objects Before and after activity-------------------------------------------</w:t>
      </w:r>
    </w:p>
    <w:p w:rsidR="00745925" w:rsidRDefault="00745925" w:rsidP="001A07A7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select object_type, count(*) from obj group by object_type;</w:t>
      </w:r>
    </w:p>
    <w:p w:rsidR="00647F34" w:rsidRDefault="00647F34" w:rsidP="001A07A7">
      <w:pPr>
        <w:rPr>
          <w:rFonts w:ascii="Tahoma" w:hAnsi="Tahoma" w:cs="Tahoma"/>
          <w:color w:val="000000"/>
          <w:shd w:val="clear" w:color="auto" w:fill="FFFFFF"/>
        </w:rPr>
      </w:pPr>
    </w:p>
    <w:p w:rsidR="00647F34" w:rsidRPr="00647F34" w:rsidRDefault="00647F34" w:rsidP="001A07A7">
      <w:pPr>
        <w:rPr>
          <w:rFonts w:ascii="Arial" w:hAnsi="Arial" w:cs="Arial"/>
          <w:sz w:val="20"/>
          <w:szCs w:val="20"/>
        </w:rPr>
      </w:pPr>
      <w:r w:rsidRPr="00647F34">
        <w:rPr>
          <w:rFonts w:ascii="Arial" w:hAnsi="Arial" w:cs="Arial"/>
          <w:sz w:val="20"/>
          <w:szCs w:val="20"/>
        </w:rPr>
        <w:t>select count(*) from user_lobs;</w:t>
      </w:r>
    </w:p>
    <w:p w:rsidR="00745925" w:rsidRDefault="00745925" w:rsidP="001A07A7">
      <w:pPr>
        <w:rPr>
          <w:rFonts w:ascii="Arial" w:hAnsi="Arial" w:cs="Arial"/>
          <w:b/>
          <w:sz w:val="20"/>
          <w:szCs w:val="20"/>
          <w:u w:val="single"/>
        </w:rPr>
      </w:pPr>
    </w:p>
    <w:p w:rsidR="001A07A7" w:rsidRPr="001A07A7" w:rsidRDefault="001A07A7" w:rsidP="001A07A7">
      <w:pPr>
        <w:rPr>
          <w:rFonts w:ascii="Arial" w:hAnsi="Arial" w:cs="Arial"/>
          <w:b/>
          <w:sz w:val="20"/>
          <w:szCs w:val="20"/>
          <w:u w:val="single"/>
        </w:rPr>
      </w:pPr>
      <w:r w:rsidRPr="001A07A7">
        <w:rPr>
          <w:rFonts w:ascii="Arial" w:hAnsi="Arial" w:cs="Arial"/>
          <w:b/>
          <w:sz w:val="20"/>
          <w:szCs w:val="20"/>
          <w:u w:val="single"/>
        </w:rPr>
        <w:t>------Get dynamic Statements to move LOB objects from One tablespace to another------</w:t>
      </w:r>
    </w:p>
    <w:p w:rsidR="001A07A7" w:rsidRDefault="001A07A7" w:rsidP="001A07A7">
      <w:pPr>
        <w:rPr>
          <w:rFonts w:ascii="Arial" w:hAnsi="Arial" w:cs="Arial"/>
          <w:sz w:val="20"/>
          <w:szCs w:val="20"/>
        </w:rPr>
      </w:pPr>
    </w:p>
    <w:p w:rsidR="001A07A7" w:rsidRDefault="001A07A7" w:rsidP="001A07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select 'alter table UPGRADE.'|| table_name, ' move LOB(' || column_name || ') STORE AS (TABLESPACE LOB_TABLESPACE);' fr</w:t>
      </w:r>
      <w:r w:rsidR="004725CA">
        <w:rPr>
          <w:rFonts w:ascii="Arial" w:hAnsi="Arial" w:cs="Arial"/>
          <w:sz w:val="20"/>
          <w:szCs w:val="20"/>
        </w:rPr>
        <w:t>om dba_lobs where owner='PROTECT</w:t>
      </w:r>
      <w:r>
        <w:rPr>
          <w:rFonts w:ascii="Arial" w:hAnsi="Arial" w:cs="Arial"/>
          <w:sz w:val="20"/>
          <w:szCs w:val="20"/>
        </w:rPr>
        <w:t>' and tablespace_name='LOB_NEW';</w:t>
      </w:r>
    </w:p>
    <w:p w:rsidR="001A07A7" w:rsidRDefault="001A07A7" w:rsidP="0082060B">
      <w:pPr>
        <w:rPr>
          <w:rFonts w:ascii="Arial" w:hAnsi="Arial" w:cs="Arial"/>
          <w:b/>
          <w:color w:val="1F497D"/>
          <w:sz w:val="20"/>
          <w:szCs w:val="20"/>
          <w:u w:val="single"/>
        </w:rPr>
      </w:pPr>
    </w:p>
    <w:p w:rsidR="003A5B4E" w:rsidRPr="000F003D" w:rsidRDefault="003A5B4E" w:rsidP="0082060B">
      <w:pPr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0F003D">
        <w:rPr>
          <w:rFonts w:ascii="Arial" w:hAnsi="Arial" w:cs="Arial"/>
          <w:b/>
          <w:color w:val="1F497D"/>
          <w:sz w:val="20"/>
          <w:szCs w:val="20"/>
          <w:u w:val="single"/>
        </w:rPr>
        <w:t>PROTECTP objects consuming storage.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10.2216797 MESSAGEACLENTRY_N1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10.3183594 MESSAGEACLENTRY_FB1B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10.3583984 MESSAGEACLENTRY_FB1A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11.2431641 MESSAGEACLENTRY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24.5361328 INCIDENTACTION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25.6708984 MESSAGECOMPONENTLOB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29.1425781 INCIDENTACTION_N1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57.7509766 CONDITIONVIOLATIONLOB</w:t>
      </w:r>
    </w:p>
    <w:p w:rsidR="003A5B4E" w:rsidRP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</w:t>
      </w:r>
      <w:r w:rsidRPr="00A62283">
        <w:rPr>
          <w:rFonts w:ascii="Arial" w:hAnsi="Arial" w:cs="Arial"/>
          <w:b/>
          <w:color w:val="1F497D"/>
          <w:sz w:val="20"/>
          <w:szCs w:val="20"/>
          <w:u w:val="single"/>
        </w:rPr>
        <w:t>360.866394</w:t>
      </w:r>
      <w:r w:rsidRPr="003A5B4E">
        <w:rPr>
          <w:rFonts w:ascii="Arial" w:hAnsi="Arial" w:cs="Arial"/>
          <w:color w:val="1F497D"/>
          <w:sz w:val="20"/>
          <w:szCs w:val="20"/>
        </w:rPr>
        <w:t xml:space="preserve"> SYS_LOB0000021778C00003$$</w:t>
      </w:r>
    </w:p>
    <w:p w:rsid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  <w:r w:rsidRPr="003A5B4E">
        <w:rPr>
          <w:rFonts w:ascii="Arial" w:hAnsi="Arial" w:cs="Arial"/>
          <w:color w:val="1F497D"/>
          <w:sz w:val="20"/>
          <w:szCs w:val="20"/>
        </w:rPr>
        <w:t xml:space="preserve">              </w:t>
      </w:r>
      <w:r w:rsidRPr="00A62283">
        <w:rPr>
          <w:rFonts w:ascii="Arial" w:hAnsi="Arial" w:cs="Arial"/>
          <w:b/>
          <w:color w:val="1F497D"/>
          <w:sz w:val="20"/>
          <w:szCs w:val="20"/>
          <w:u w:val="single"/>
        </w:rPr>
        <w:t>1102.28046</w:t>
      </w:r>
      <w:r w:rsidRPr="003A5B4E">
        <w:rPr>
          <w:rFonts w:ascii="Arial" w:hAnsi="Arial" w:cs="Arial"/>
          <w:color w:val="1F497D"/>
          <w:sz w:val="20"/>
          <w:szCs w:val="20"/>
        </w:rPr>
        <w:t xml:space="preserve"> SYS_LOB0000021724C00004$$</w:t>
      </w:r>
    </w:p>
    <w:p w:rsidR="003A5B4E" w:rsidRDefault="003A5B4E" w:rsidP="003A5B4E">
      <w:pPr>
        <w:rPr>
          <w:rFonts w:ascii="Arial" w:hAnsi="Arial" w:cs="Arial"/>
          <w:color w:val="1F497D"/>
          <w:sz w:val="20"/>
          <w:szCs w:val="20"/>
        </w:rPr>
      </w:pPr>
    </w:p>
    <w:p w:rsidR="00200F54" w:rsidRPr="000F003D" w:rsidRDefault="00200F54" w:rsidP="003A5B4E">
      <w:pPr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0F003D">
        <w:rPr>
          <w:rFonts w:ascii="Arial" w:hAnsi="Arial" w:cs="Arial"/>
          <w:b/>
          <w:color w:val="1F497D"/>
          <w:sz w:val="20"/>
          <w:szCs w:val="20"/>
          <w:u w:val="single"/>
        </w:rPr>
        <w:t>Wasted MB in production: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TABLE_NAME                                                                             NUM_ROWS     ROWLEN     BLOCKS     NET_MB   GROSS_MB  WASTED_MB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------------------------------------------------------------------------------------ ---------- ---------- ---------- ---------- ---------- ----------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CONDITIONVIOLATIONLOB                                                                  39505606        956    7561623      37807      54287      16480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INCIDENTACTION                                                                        134828844        117    3212362      15910      23063       7153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MESSAGECOMPONENTLOB                                                                    17873317        994    3360955      17784      24129       6345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DISCOVERITEM                                                                           23888358        179     838245       4300       6018       1718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DI_FILEREFRESH_TRK                                                                    115675822      10     269842          1272       1937        665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CONDITIONVIOLATION                                                                     39541521      27     245163          1107       1760        653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MESSAGEEXT                                                                             13263965      54     147082           730       1056        326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MESSAGECOMPONENTEXT                                                                    31704939      12 92589        412        665        253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MESSAGEITEMMETADATA                                                                    12205834      19 59057        244        424        180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DISCOVERVIOLATION                                                                      32627251      32     172272          1077       1237        160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ID_MESSAGECOMPONENTLO                                                                  12172836       9 33557        122        241        119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ID_MESSAGELOB                                                                          12171281       9 33557        122        241        119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CATALOGENTRY                                                                           12453534        169     310763       2117       2231        114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CATALOGENTRY_VIOLATED                                                                  22000504       9 42864        220        308         88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DISCOVERRESOURCE                                                                       15275134        147     326363       2261       2343         82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DI_HAZARD_SNAPSHOT                                                                     20449851      53     165081          1104       1185         81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DI_FILE                                                                                15583774      43     103297           686        742         56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ID_AUDITLOG                                                                            11010567      16 31899        187        229         42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DI_FILEHAZARD                                                                           8132909      15 23357        130        168         38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AUDITLOG                                                                                2198473       1237     384164       2722       2758         36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TM_SYSINFOMESSAGEID                                                                     8516620       6 13157         60         94         35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DI_SHAREFOLDER                                                                          1485646      11  5158         18         37         19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DI_OBSOLETE_FILE                                                                        4473301       6  6927         31         50         18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USERSESSION                                                                             1120346      47  9077         54         65         11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DI_FOLDER_SNAPSHOT                                                                      1485451        131      28360        196        204          8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DI_FOLDERPOLICYFACT                                                                     1095156      17  3425         20         25          5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DI_NEW_FOLDER                                                                           1290451       6  2005          9         14          5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DI_ERRORLOG                                                                                2368       2705       1126          6          8          2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DI_FOLDERPERMISSION                                                                      363798      23  1504          9         11          2</w:t>
      </w:r>
    </w:p>
    <w:p w:rsidR="00200F54" w:rsidRPr="00200F54" w:rsidRDefault="00200F54" w:rsidP="00200F54">
      <w:pPr>
        <w:pStyle w:val="NoSpacing"/>
        <w:rPr>
          <w:sz w:val="16"/>
          <w:szCs w:val="16"/>
          <w:lang w:val="it-IT"/>
        </w:rPr>
      </w:pPr>
      <w:r w:rsidRPr="00200F54">
        <w:rPr>
          <w:sz w:val="16"/>
          <w:szCs w:val="16"/>
          <w:lang w:val="it-IT"/>
        </w:rPr>
        <w:t>DI_OBSOLETE_FOLDER                                                                       292943       5   462          2          3          2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UPGRADER_OBJECTS                                                                          24922      78   370          2          3          1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DI_FOLDERACCESSIBILIT                                                                     80656      17   370          1          3          1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SYSTEMEVENTPARAMETER                                                                     103638      67  1126          7          8          1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DI_FILEDAYUSER                                                                            45556      19   244          1          2          1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ID_FLAGINCIDENTSSTATS                                                                         0       0     0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DSH_VIEWS                                                                                     0       0     0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DSH_PRIVILEGES                                                                                0       0     0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DSH_CHECK_CONSTRAINTS                                                                       243      68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DSH_TAB_COLUMNS                                                                            2788      55    28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DSH_FOREIGN_KEYS                                                                            386      95    13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DSH_INDEXES                                                                                1306        179         35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SPERRORLOG                                                                                    2        847     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POLICY                                                                                       45        292     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POLICYGROUP                                                                                  14        111     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USERROLEMAPPING                                                                               6       6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PROTECTUSER                                                                                  13        193     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PERMISSION                                                                                  137       9     5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ROLEROLEMAPPING                                                                               0       0     0          0          0          0</w:t>
      </w:r>
    </w:p>
    <w:p w:rsidR="00200F54" w:rsidRPr="00200F54" w:rsidRDefault="00200F54" w:rsidP="00200F54">
      <w:pPr>
        <w:pStyle w:val="NoSpacing"/>
        <w:rPr>
          <w:sz w:val="16"/>
          <w:szCs w:val="16"/>
        </w:rPr>
      </w:pPr>
      <w:r w:rsidRPr="00200F54">
        <w:rPr>
          <w:sz w:val="16"/>
          <w:szCs w:val="16"/>
        </w:rPr>
        <w:t>ROLEENTITY                                                                                  145      56     5          0          0          0</w:t>
      </w:r>
    </w:p>
    <w:p w:rsidR="00200F54" w:rsidRDefault="00200F54" w:rsidP="00200F54">
      <w:pPr>
        <w:pStyle w:val="NoSpacing"/>
        <w:rPr>
          <w:sz w:val="20"/>
          <w:szCs w:val="20"/>
        </w:rPr>
      </w:pPr>
      <w:r w:rsidRPr="00200F54">
        <w:rPr>
          <w:sz w:val="16"/>
          <w:szCs w:val="16"/>
        </w:rPr>
        <w:lastRenderedPageBreak/>
        <w:t>ROLE                                                                                         12        145          5          0          0</w:t>
      </w:r>
      <w:r w:rsidRPr="00200F54">
        <w:rPr>
          <w:sz w:val="20"/>
          <w:szCs w:val="20"/>
        </w:rPr>
        <w:t xml:space="preserve">          0</w:t>
      </w:r>
    </w:p>
    <w:p w:rsidR="003A5B4E" w:rsidRDefault="003A5B4E" w:rsidP="0082060B">
      <w:pPr>
        <w:rPr>
          <w:rFonts w:ascii="Arial" w:hAnsi="Arial" w:cs="Arial"/>
          <w:color w:val="1F497D"/>
          <w:sz w:val="20"/>
          <w:szCs w:val="20"/>
        </w:rPr>
      </w:pPr>
    </w:p>
    <w:p w:rsidR="00021751" w:rsidRDefault="00021751" w:rsidP="0082060B">
      <w:pPr>
        <w:rPr>
          <w:rFonts w:ascii="Arial" w:hAnsi="Arial" w:cs="Arial"/>
          <w:color w:val="1F497D"/>
          <w:sz w:val="20"/>
          <w:szCs w:val="20"/>
        </w:rPr>
      </w:pPr>
    </w:p>
    <w:p w:rsidR="00021751" w:rsidRDefault="00021751" w:rsidP="0082060B">
      <w:pPr>
        <w:rPr>
          <w:rFonts w:ascii="Arial" w:hAnsi="Arial" w:cs="Arial"/>
          <w:color w:val="1F497D"/>
          <w:sz w:val="20"/>
          <w:szCs w:val="20"/>
        </w:rPr>
      </w:pPr>
    </w:p>
    <w:p w:rsidR="0082060B" w:rsidRPr="00021751" w:rsidRDefault="0082060B" w:rsidP="0082060B">
      <w:pPr>
        <w:rPr>
          <w:rFonts w:ascii="Arial" w:hAnsi="Arial" w:cs="Arial"/>
          <w:b/>
          <w:color w:val="1F497D"/>
          <w:sz w:val="20"/>
          <w:szCs w:val="20"/>
          <w:u w:val="single"/>
        </w:rPr>
      </w:pPr>
      <w:r w:rsidRPr="00021751">
        <w:rPr>
          <w:rFonts w:ascii="Arial" w:hAnsi="Arial" w:cs="Arial"/>
          <w:b/>
          <w:color w:val="1F497D"/>
          <w:sz w:val="20"/>
          <w:szCs w:val="20"/>
          <w:u w:val="single"/>
        </w:rPr>
        <w:t>------------------------------Check Column name and Table name of LOB Object ---------------------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select u.name, o.name TABLENAME, decode(bitand(c.property, 1), 1, ac.name, c.name) as column_name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from sys.obj$ o, sys.col$ c, sys.attrcol$ ac,sys.lob$ l,sys.obj$ lo,sys.obj$ io,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sys.user$ u,sys.ts$ ts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where o.owner# = u.user#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and o.obj# = c.obj#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and c.obj# = l.obj# and c.intcol# = l.intcol#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and l.lobj# = lo.obj# and l.ind# = io.obj# and l.ts# = ts.ts# and c.obj# =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ac.obj#(+)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and c.intcol# = ac.intcol#(+) and lo.name ='</w:t>
      </w:r>
      <w:r w:rsidR="00814BB1" w:rsidRPr="003A5B4E">
        <w:rPr>
          <w:rFonts w:ascii="Arial" w:hAnsi="Arial" w:cs="Arial"/>
          <w:color w:val="1F497D"/>
          <w:sz w:val="20"/>
          <w:szCs w:val="20"/>
        </w:rPr>
        <w:t>SYS_LOB0000021778C00003$$</w:t>
      </w:r>
      <w:r>
        <w:rPr>
          <w:rFonts w:ascii="Arial" w:hAnsi="Arial" w:cs="Arial"/>
          <w:color w:val="1F497D"/>
          <w:sz w:val="20"/>
          <w:szCs w:val="20"/>
        </w:rPr>
        <w:t>';</w:t>
      </w:r>
    </w:p>
    <w:p w:rsidR="0035489D" w:rsidRDefault="0035489D" w:rsidP="0082060B">
      <w:pPr>
        <w:rPr>
          <w:rFonts w:ascii="Arial" w:hAnsi="Arial" w:cs="Arial"/>
          <w:color w:val="1F497D"/>
          <w:sz w:val="20"/>
          <w:szCs w:val="20"/>
        </w:rPr>
      </w:pPr>
    </w:p>
    <w:p w:rsidR="0035489D" w:rsidRDefault="0035489D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---------------------------Indexes of the table----------------------------------------------------------------------------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SQL&gt; select index_name from dba_indexes where table_name='CONDITIONVIOLATIONLOB';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INDEX_NAME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-------------------------------------------------------------------------------------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SYS_IL0000021778C00003$$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CONDITIONVIOLATIONLOB_FK1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CONDITIONVIOLATIONLOB_PK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SYS_IL0000060506C00003$$</w:t>
      </w:r>
    </w:p>
    <w:p w:rsidR="0035489D" w:rsidRP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CONDITIONVIOLATIONLOB_PK</w:t>
      </w:r>
    </w:p>
    <w:p w:rsidR="0035489D" w:rsidRDefault="0035489D" w:rsidP="0035489D">
      <w:pPr>
        <w:rPr>
          <w:rFonts w:ascii="Arial" w:hAnsi="Arial" w:cs="Arial"/>
          <w:color w:val="1F497D"/>
          <w:sz w:val="20"/>
          <w:szCs w:val="20"/>
        </w:rPr>
      </w:pPr>
      <w:r w:rsidRPr="0035489D">
        <w:rPr>
          <w:rFonts w:ascii="Arial" w:hAnsi="Arial" w:cs="Arial"/>
          <w:color w:val="1F497D"/>
          <w:sz w:val="20"/>
          <w:szCs w:val="20"/>
        </w:rPr>
        <w:t>CONDITIONVIOLATIONLOB_FK1</w:t>
      </w: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</w:p>
    <w:p w:rsidR="0082060B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sum(dbms_lob.getlength ('SYS_LOB0000020904C00004$$')) from PROTECT.MESSAGECOMPONENTLOB;</w:t>
      </w:r>
    </w:p>
    <w:p w:rsidR="00372250" w:rsidRDefault="00372250">
      <w:pPr>
        <w:rPr>
          <w:rFonts w:ascii="Arial" w:hAnsi="Arial" w:cs="Arial"/>
          <w:sz w:val="20"/>
          <w:szCs w:val="20"/>
        </w:rPr>
      </w:pPr>
    </w:p>
    <w:p w:rsidR="0082060B" w:rsidRPr="00021751" w:rsidRDefault="0082060B">
      <w:pPr>
        <w:rPr>
          <w:rFonts w:ascii="Arial" w:hAnsi="Arial" w:cs="Arial"/>
          <w:b/>
          <w:sz w:val="20"/>
          <w:szCs w:val="20"/>
          <w:u w:val="single"/>
        </w:rPr>
      </w:pPr>
      <w:r w:rsidRPr="00021751">
        <w:rPr>
          <w:rFonts w:ascii="Arial" w:hAnsi="Arial" w:cs="Arial"/>
          <w:b/>
          <w:sz w:val="20"/>
          <w:szCs w:val="20"/>
          <w:u w:val="single"/>
        </w:rPr>
        <w:t>-------------------------------------Check Expired Blocks --------------------------------------------------------------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serveroutput on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v_segment_size_blocks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v_segment_size_bytes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v_used_blocks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v_used_bytes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v_expired_blocks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v_expired_bytes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v_unexpired_blocks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v_unexpired_bytes number;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82060B" w:rsidRPr="003722D2" w:rsidRDefault="0082060B" w:rsidP="0082060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dbms_space.space_usage ('PROTECT', '</w:t>
      </w:r>
      <w:r w:rsidR="003722D2" w:rsidRPr="003A5B4E">
        <w:rPr>
          <w:rFonts w:ascii="Arial" w:hAnsi="Arial" w:cs="Arial"/>
          <w:color w:val="1F497D"/>
          <w:sz w:val="20"/>
          <w:szCs w:val="20"/>
        </w:rPr>
        <w:t>SYS_LOB0000021724C00004$$</w:t>
      </w:r>
      <w:r>
        <w:rPr>
          <w:rFonts w:ascii="Arial" w:hAnsi="Arial" w:cs="Arial"/>
          <w:sz w:val="20"/>
          <w:szCs w:val="20"/>
        </w:rPr>
        <w:t>', 'LOB', v_segment_size_blocks,v_segment_size_bytes,v_used_blocks, v_used_bytes, v_expired_blocks, v_expired_bytes, v_unexpired_blocks, v_unexpired_bytes);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dbms_output.put_line('Segment size in blocks = '||v_segment_size_blocks);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dbms_output.put_line('Used Blocks = '||v_used_blocks);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dbms_output.put_line('Expired Blocks = '||v_expired_blocks);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dbms_output.put_line('Unxpired Blocks = '||v_unexpired_blocks);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82060B" w:rsidRDefault="0082060B" w:rsidP="008206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p w:rsidR="005C2F65" w:rsidRPr="005C2F65" w:rsidRDefault="005C2F65" w:rsidP="005C2F65">
      <w:pPr>
        <w:rPr>
          <w:rFonts w:ascii="Arial" w:hAnsi="Arial" w:cs="Arial"/>
          <w:sz w:val="20"/>
          <w:szCs w:val="20"/>
        </w:rPr>
      </w:pPr>
      <w:r w:rsidRPr="005C2F65">
        <w:rPr>
          <w:rFonts w:ascii="Arial" w:hAnsi="Arial" w:cs="Arial"/>
          <w:sz w:val="20"/>
          <w:szCs w:val="20"/>
        </w:rPr>
        <w:t>Segment size in blocks = 376848</w:t>
      </w:r>
    </w:p>
    <w:p w:rsidR="005C2F65" w:rsidRPr="005C2F65" w:rsidRDefault="005C2F65" w:rsidP="005C2F65">
      <w:pPr>
        <w:rPr>
          <w:rFonts w:ascii="Arial" w:hAnsi="Arial" w:cs="Arial"/>
          <w:sz w:val="20"/>
          <w:szCs w:val="20"/>
        </w:rPr>
      </w:pPr>
      <w:r w:rsidRPr="005C2F65">
        <w:rPr>
          <w:rFonts w:ascii="Arial" w:hAnsi="Arial" w:cs="Arial"/>
          <w:sz w:val="20"/>
          <w:szCs w:val="20"/>
        </w:rPr>
        <w:t>Used Blocks = 352305</w:t>
      </w:r>
    </w:p>
    <w:p w:rsidR="005C2F65" w:rsidRPr="005C2F65" w:rsidRDefault="005C2F65" w:rsidP="005C2F65">
      <w:pPr>
        <w:rPr>
          <w:rFonts w:ascii="Arial" w:hAnsi="Arial" w:cs="Arial"/>
          <w:sz w:val="20"/>
          <w:szCs w:val="20"/>
        </w:rPr>
      </w:pPr>
      <w:r w:rsidRPr="005C2F65">
        <w:rPr>
          <w:rFonts w:ascii="Arial" w:hAnsi="Arial" w:cs="Arial"/>
          <w:sz w:val="20"/>
          <w:szCs w:val="20"/>
        </w:rPr>
        <w:t>Expired Blocks = 23874</w:t>
      </w:r>
    </w:p>
    <w:p w:rsidR="005C2F65" w:rsidRPr="005C2F65" w:rsidRDefault="005C2F65" w:rsidP="005C2F65">
      <w:pPr>
        <w:rPr>
          <w:rFonts w:ascii="Arial" w:hAnsi="Arial" w:cs="Arial"/>
          <w:sz w:val="20"/>
          <w:szCs w:val="20"/>
        </w:rPr>
      </w:pPr>
      <w:r w:rsidRPr="005C2F65">
        <w:rPr>
          <w:rFonts w:ascii="Arial" w:hAnsi="Arial" w:cs="Arial"/>
          <w:sz w:val="20"/>
          <w:szCs w:val="20"/>
        </w:rPr>
        <w:t>Unxpired Blocks = 0</w:t>
      </w:r>
    </w:p>
    <w:p w:rsidR="005C2F65" w:rsidRPr="005C2F65" w:rsidRDefault="005C2F65" w:rsidP="005C2F65">
      <w:pPr>
        <w:rPr>
          <w:rFonts w:ascii="Arial" w:hAnsi="Arial" w:cs="Arial"/>
          <w:sz w:val="20"/>
          <w:szCs w:val="20"/>
        </w:rPr>
      </w:pPr>
    </w:p>
    <w:p w:rsidR="0082060B" w:rsidRDefault="005C2F65" w:rsidP="005C2F65">
      <w:pPr>
        <w:rPr>
          <w:rFonts w:ascii="Arial" w:hAnsi="Arial" w:cs="Arial"/>
          <w:sz w:val="20"/>
          <w:szCs w:val="20"/>
        </w:rPr>
      </w:pPr>
      <w:r w:rsidRPr="005C2F65">
        <w:rPr>
          <w:rFonts w:ascii="Arial" w:hAnsi="Arial" w:cs="Arial"/>
          <w:sz w:val="20"/>
          <w:szCs w:val="20"/>
        </w:rPr>
        <w:t>PL/SQL procedure successfully completed.</w:t>
      </w:r>
    </w:p>
    <w:p w:rsidR="005C2F65" w:rsidRDefault="005C2F65" w:rsidP="005C2F65">
      <w:pPr>
        <w:rPr>
          <w:rFonts w:ascii="Arial" w:hAnsi="Arial" w:cs="Arial"/>
          <w:sz w:val="20"/>
          <w:szCs w:val="20"/>
        </w:rPr>
      </w:pPr>
    </w:p>
    <w:p w:rsidR="005C2F65" w:rsidRPr="00021751" w:rsidRDefault="005C2F65" w:rsidP="005C2F65">
      <w:pPr>
        <w:rPr>
          <w:rFonts w:ascii="Arial" w:hAnsi="Arial" w:cs="Arial"/>
          <w:b/>
          <w:sz w:val="20"/>
          <w:szCs w:val="20"/>
          <w:u w:val="single"/>
        </w:rPr>
      </w:pPr>
      <w:r w:rsidRPr="00021751">
        <w:rPr>
          <w:rFonts w:ascii="Arial" w:hAnsi="Arial" w:cs="Arial"/>
          <w:b/>
          <w:sz w:val="20"/>
          <w:szCs w:val="20"/>
          <w:u w:val="single"/>
        </w:rPr>
        <w:lastRenderedPageBreak/>
        <w:t>------------------------------------------------</w:t>
      </w:r>
      <w:r w:rsidR="00A50B32" w:rsidRPr="00021751">
        <w:rPr>
          <w:rFonts w:ascii="Arial" w:hAnsi="Arial" w:cs="Arial"/>
          <w:b/>
          <w:sz w:val="20"/>
          <w:szCs w:val="20"/>
          <w:u w:val="single"/>
        </w:rPr>
        <w:t>Get Indexes of the</w:t>
      </w:r>
      <w:r w:rsidR="00EA6D82">
        <w:rPr>
          <w:rFonts w:ascii="Arial" w:hAnsi="Arial" w:cs="Arial"/>
          <w:b/>
          <w:sz w:val="20"/>
          <w:szCs w:val="20"/>
          <w:u w:val="single"/>
        </w:rPr>
        <w:t xml:space="preserve"> LOB</w:t>
      </w:r>
      <w:r w:rsidR="00A50B32" w:rsidRPr="00021751">
        <w:rPr>
          <w:rFonts w:ascii="Arial" w:hAnsi="Arial" w:cs="Arial"/>
          <w:b/>
          <w:sz w:val="20"/>
          <w:szCs w:val="20"/>
          <w:u w:val="single"/>
        </w:rPr>
        <w:t xml:space="preserve"> Table---------------------------------------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owner,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table_name,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column_name,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segment_name,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 index_name 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dba_lobs 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</w:p>
    <w:p w:rsidR="00A50B32" w:rsidRDefault="00A50B32" w:rsidP="00A50B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table_name='MESSAGECOMPONENTLOB' and owner='PROTECT';</w:t>
      </w: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Default="00A50B32" w:rsidP="005C2F65">
      <w:pPr>
        <w:rPr>
          <w:rFonts w:ascii="Arial" w:hAnsi="Arial" w:cs="Arial"/>
          <w:sz w:val="20"/>
          <w:szCs w:val="20"/>
        </w:rPr>
      </w:pPr>
    </w:p>
    <w:p w:rsidR="00A50B32" w:rsidRPr="00021751" w:rsidRDefault="00A50B32" w:rsidP="005C2F65">
      <w:pPr>
        <w:rPr>
          <w:rFonts w:ascii="Arial" w:hAnsi="Arial" w:cs="Arial"/>
          <w:b/>
          <w:sz w:val="20"/>
          <w:szCs w:val="20"/>
          <w:u w:val="single"/>
        </w:rPr>
      </w:pPr>
      <w:r w:rsidRPr="00021751">
        <w:rPr>
          <w:rFonts w:ascii="Arial" w:hAnsi="Arial" w:cs="Arial"/>
          <w:b/>
          <w:sz w:val="20"/>
          <w:szCs w:val="20"/>
          <w:u w:val="single"/>
        </w:rPr>
        <w:t>------------------------------------------------------</w:t>
      </w:r>
      <w:r w:rsidR="001D782B" w:rsidRPr="00021751">
        <w:rPr>
          <w:rFonts w:ascii="Arial" w:hAnsi="Arial" w:cs="Arial"/>
          <w:b/>
          <w:sz w:val="20"/>
          <w:szCs w:val="20"/>
          <w:u w:val="single"/>
        </w:rPr>
        <w:t>To check Unused Space -------------------------------------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TOTAL_BLOCKS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TOTAL_BYTES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UNUSED_BLOCKS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UNUSED_BYTES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LAST_USED_EXTENT_FILE_ID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LAST_USED_EXTENT_BLOCK_ID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LAST_USED_BLOCK number;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dbms_space.unused_space('PRO</w:t>
      </w:r>
      <w:r w:rsidR="003722D2">
        <w:rPr>
          <w:rFonts w:ascii="Arial" w:hAnsi="Arial" w:cs="Arial"/>
          <w:sz w:val="20"/>
          <w:szCs w:val="20"/>
        </w:rPr>
        <w:t>TECT','</w:t>
      </w:r>
      <w:r w:rsidR="003722D2" w:rsidRPr="003A5B4E">
        <w:rPr>
          <w:rFonts w:ascii="Arial" w:hAnsi="Arial" w:cs="Arial"/>
          <w:color w:val="1F497D"/>
          <w:sz w:val="20"/>
          <w:szCs w:val="20"/>
        </w:rPr>
        <w:t>SYS_LOB0000021724C00004$$</w:t>
      </w:r>
      <w:r>
        <w:rPr>
          <w:rFonts w:ascii="Arial" w:hAnsi="Arial" w:cs="Arial"/>
          <w:sz w:val="20"/>
          <w:szCs w:val="20"/>
        </w:rPr>
        <w:t>','LOB',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TOTAL_BLOCKS, TOTAL_BYTES, UNUSED_BLOCKS, UNUSED_BYTES,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LAST_USED_EXTENT_FILE_ID, LAST_USED_EXTENT_BLOCK_ID,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LAST_USED_BLOCK);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dbms_output.put_line('SEGMENT_NAME = &lt;lob segment="" name=""&gt;');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dbms_output.put_line('-----------------------------------');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dbms_output.put_line('TOTAL_BLOCKS = '||TOTAL_BLOCKS);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dbms_output.put_line('TOTAL_BYTES = '||TOTAL_BYTES);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dbms_output.put_line('UNUSED_BLOCKS = '||UNUSED_BLOCKS);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dbms_output.put_line('UNUSED BYTES = '||UNUSED_BYTES);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dbms_output.put_line('LAST_USED_EXTENT_FILE_ID = '||LAST_USED_EXTENT_FILE_ID);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dbms_output.put_line('LAST_USED_EXTENT_BLOCK_ID = '||LAST_USED_EXTENT_BLOCK_ID);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dbms_output.put_line('LAST_USED_BLOCK = '||LAST_USED_BLOCK);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1D782B" w:rsidRDefault="001D782B" w:rsidP="001D7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SEGMENT_NAME = &lt;lob segment="" name=""&gt;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-----------------------------------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TOTAL_BLOCKS = 376848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TOTAL_BYTES = 3087138816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UNUSED_BLOCKS = 0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UNUSED BYTES = 0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LAST_USED_EXTENT_FILE_ID = 5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LAST_USED_EXTENT_BLOCK_ID = 271616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LAST_USED_BLOCK = 8192</w:t>
      </w:r>
    </w:p>
    <w:p w:rsidR="004C2DB9" w:rsidRPr="004C2DB9" w:rsidRDefault="004C2DB9" w:rsidP="004C2DB9">
      <w:pPr>
        <w:rPr>
          <w:rFonts w:ascii="Arial" w:hAnsi="Arial" w:cs="Arial"/>
          <w:sz w:val="20"/>
          <w:szCs w:val="20"/>
        </w:rPr>
      </w:pPr>
    </w:p>
    <w:p w:rsidR="001D782B" w:rsidRDefault="004C2DB9" w:rsidP="004C2DB9">
      <w:pPr>
        <w:rPr>
          <w:rFonts w:ascii="Arial" w:hAnsi="Arial" w:cs="Arial"/>
          <w:sz w:val="20"/>
          <w:szCs w:val="20"/>
        </w:rPr>
      </w:pPr>
      <w:r w:rsidRPr="004C2DB9">
        <w:rPr>
          <w:rFonts w:ascii="Arial" w:hAnsi="Arial" w:cs="Arial"/>
          <w:sz w:val="20"/>
          <w:szCs w:val="20"/>
        </w:rPr>
        <w:t>PL/SQL procedure successfully completed.</w:t>
      </w:r>
    </w:p>
    <w:p w:rsidR="003A5B4E" w:rsidRDefault="003A5B4E" w:rsidP="004C2DB9">
      <w:pPr>
        <w:rPr>
          <w:rFonts w:ascii="Arial" w:hAnsi="Arial" w:cs="Arial"/>
          <w:sz w:val="20"/>
          <w:szCs w:val="20"/>
        </w:rPr>
      </w:pPr>
    </w:p>
    <w:p w:rsidR="003A5B4E" w:rsidRDefault="003A5B4E" w:rsidP="004C2DB9">
      <w:pPr>
        <w:rPr>
          <w:rFonts w:ascii="Arial" w:hAnsi="Arial" w:cs="Arial"/>
          <w:sz w:val="20"/>
          <w:szCs w:val="20"/>
        </w:rPr>
      </w:pPr>
    </w:p>
    <w:p w:rsidR="003A5B4E" w:rsidRPr="00021751" w:rsidRDefault="003A5B4E" w:rsidP="004C2DB9">
      <w:pPr>
        <w:rPr>
          <w:rFonts w:ascii="Arial" w:hAnsi="Arial" w:cs="Arial"/>
          <w:b/>
          <w:sz w:val="20"/>
          <w:szCs w:val="20"/>
          <w:u w:val="single"/>
        </w:rPr>
      </w:pPr>
      <w:r w:rsidRPr="00021751">
        <w:rPr>
          <w:rFonts w:ascii="Arial" w:hAnsi="Arial" w:cs="Arial"/>
          <w:b/>
          <w:sz w:val="20"/>
          <w:szCs w:val="20"/>
          <w:u w:val="single"/>
        </w:rPr>
        <w:t>----------------------------------------------------Check size of the segments------------------------------------------</w:t>
      </w:r>
    </w:p>
    <w:p w:rsidR="003A5B4E" w:rsidRDefault="003A5B4E" w:rsidP="004C2DB9">
      <w:pPr>
        <w:rPr>
          <w:rFonts w:ascii="Arial" w:hAnsi="Arial" w:cs="Arial"/>
          <w:sz w:val="20"/>
          <w:szCs w:val="20"/>
        </w:rPr>
      </w:pPr>
      <w:r w:rsidRPr="003A5B4E">
        <w:rPr>
          <w:rFonts w:ascii="Arial" w:hAnsi="Arial" w:cs="Arial"/>
          <w:sz w:val="20"/>
          <w:szCs w:val="20"/>
        </w:rPr>
        <w:lastRenderedPageBreak/>
        <w:t xml:space="preserve">select sum(bytes/1024/1024/1024),segment_name from </w:t>
      </w:r>
      <w:r>
        <w:rPr>
          <w:rFonts w:ascii="Arial" w:hAnsi="Arial" w:cs="Arial"/>
          <w:sz w:val="20"/>
          <w:szCs w:val="20"/>
        </w:rPr>
        <w:t>dba_segments where owner='PROTECT</w:t>
      </w:r>
      <w:r w:rsidRPr="003A5B4E">
        <w:rPr>
          <w:rFonts w:ascii="Arial" w:hAnsi="Arial" w:cs="Arial"/>
          <w:sz w:val="20"/>
          <w:szCs w:val="20"/>
        </w:rPr>
        <w:t>' group by segment_name order by 1;</w:t>
      </w:r>
    </w:p>
    <w:p w:rsidR="009C3FFB" w:rsidRDefault="009C3FFB" w:rsidP="004C2DB9">
      <w:pPr>
        <w:rPr>
          <w:rFonts w:ascii="Arial" w:hAnsi="Arial" w:cs="Arial"/>
          <w:sz w:val="20"/>
          <w:szCs w:val="20"/>
        </w:rPr>
      </w:pPr>
    </w:p>
    <w:p w:rsidR="009C3FFB" w:rsidRDefault="009C3FFB" w:rsidP="004C2D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---------------------------------------Tablespace wise LOB Objects-------------------------------------------------------</w:t>
      </w:r>
    </w:p>
    <w:p w:rsidR="009C3FFB" w:rsidRDefault="009C3FFB" w:rsidP="004C2DB9">
      <w:pPr>
        <w:rPr>
          <w:rFonts w:ascii="Arial" w:hAnsi="Arial" w:cs="Arial"/>
          <w:sz w:val="20"/>
          <w:szCs w:val="20"/>
        </w:rPr>
      </w:pPr>
    </w:p>
    <w:p w:rsidR="009C3FFB" w:rsidRPr="009C3FFB" w:rsidRDefault="009C3FFB" w:rsidP="004C2DB9">
      <w:pPr>
        <w:rPr>
          <w:rFonts w:ascii="Arial" w:hAnsi="Arial" w:cs="Arial"/>
          <w:b/>
          <w:sz w:val="20"/>
          <w:szCs w:val="20"/>
          <w:u w:val="single"/>
        </w:rPr>
      </w:pPr>
      <w:r w:rsidRPr="009C3FFB">
        <w:rPr>
          <w:rFonts w:ascii="Arial" w:hAnsi="Arial" w:cs="Arial"/>
          <w:b/>
          <w:sz w:val="20"/>
          <w:szCs w:val="20"/>
          <w:u w:val="single"/>
        </w:rPr>
        <w:t>USERS Tablespace in S66TW1125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SEGMENT_NAME                             SEGMENT_TYPE       OWNER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---------------------------------------- ------------------ --------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SYS_IL0000021326C00011$$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SYS_IL0000021364C00011$$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SYS_IL0000021369C00003$$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SYS_IL0000021369C00004$$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SYS_IL0000021503C00019$$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SYS_IL0000021510C00006$$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SYS_IL0000021561C00005$$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SYS_IL0000021561C00007$$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SYS_IL0000021584C00004$$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SYS_IL0000021866C00007$$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SYS_IL0000021866C00008$$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SYS_IL0000021866C00009$$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SYS_IL0000022021C00004$$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SYS_IL0000022052C00005$$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SYS_IL0000022074C00004$$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SYS_IL0000022085C00005$$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SYS_IL0000022139C00008$$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SYS_IL0000022210C00002$$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SYS_IL0000022276C00002$$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SYS_IL0000022306C00004$$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SYS_IL0000022306C00005$$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SYS_IL0000022425C00004$$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SYS_IL0000022425C00006$$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SYS_IL0000022887C00005$$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SYS_IL0000022905C00003$$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SYS_IL0000023093C00010$$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SYS_IL0000023097C00016$$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SYS_IL0000023143C00010$$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SYS_IL0000023147C00016$$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SYS_IL0000023251C00004$$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SYS_IL0000023251C00005$$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SYS_IL0000023335C00002$$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SYS_IL0000023335C00003$$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SYS_IL0000056911C00003$$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SYS_IL0000056911C00005$$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SYS_IL0000056911C00006$$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SYS_IL0000060467C00011$$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SYS_IL0000060470C00011$$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SYS_IL0000060473C00003$$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SYS_IL0000060473C00004$$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SYS_IL0000060484C00019$$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SYS_IL0000060487C00006$$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SYS_IL0000060490C00005$$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SYS_IL0000060490C00007$$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SYS_IL0000060495C00004$$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SYS_IL0000060509C00007$$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SYS_IL0000060509C00008$$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SYS_IL0000060509C00009$$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SYS_IL0000060521C00004$$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SYS_IL0000060524C00005$$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SYS_IL0000060527C00004$$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SYS_IL0000060530C00005$$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lastRenderedPageBreak/>
        <w:t>SYS_IL0000060533C00008$$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SYS_IL0000060536C00002$$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SYS_IL0000060556C00002$$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SYS_IL0000060562C00004$$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SYS_IL0000060562C00005$$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SYS_IL0000060576C00004$$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SYS_IL0000060576C00006$$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SYS_IL0000060584C00005$$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SYS_IL0000060587C00003$$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SYS_IL0000060593C00010$$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SYS_IL0000060596C00016$$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SYS_IL0000060605C00010$$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SYS_IL0000060608C00016$$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SYS_IL0000060621C00004$$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SYS_IL0000060621C00005$$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SYS_IL0000060660C00003$$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SYS_IL0000060660C00005$$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SYS_IL0000060660C00006$$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SYS_IL0000062116C00003$$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SYS_IL0000062125C00006$$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SYS_IL0000062125C00007$$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SYS_IL0000062131C00003$$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SYS_IL0000063058C00003$$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SYS_IL0000063065C00006$$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SYS_IL0000063065C00007$$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SYS_IL0000063071C00003$$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SYS_LOB0000021326C00011$$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SYS_LOB0000021364C00011$$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SYS_LOB0000021369C00003$$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SYS_LOB0000021369C00004$$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SYS_LOB0000021503C00019$$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SYS_LOB0000021510C00006$$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SYS_LOB0000021561C00005$$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SYS_LOB0000021561C00007$$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SYS_LOB0000021584C00004$$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SYS_LOB0000021866C00007$$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SYS_LOB0000021866C00008$$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SYS_LOB0000021866C00009$$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SYS_LOB0000022021C00004$$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SYS_LOB0000022052C00005$$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SYS_LOB0000022074C00004$$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SYS_LOB0000022085C00005$$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SYS_LOB0000022139C00008$$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SYS_LOB0000022210C00002$$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SYS_LOB0000022276C00002$$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SEGMENT_NAME                             SEGMENT_TYPE       OWNER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---------------------------------------- ------------------ --------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SYS_LOB0000022306C00004$$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SYS_LOB0000022306C00005$$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SYS_LOB0000022425C00004$$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SYS_LOB0000022425C00006$$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SYS_LOB0000022887C00005$$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SYS_LOB0000022905C00003$$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SYS_LOB0000023093C00010$$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SYS_LOB0000023097C00016$$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SYS_LOB0000023143C00010$$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SYS_LOB0000023147C00016$$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SYS_LOB0000023251C00004$$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SYS_LOB0000023251C00005$$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lastRenderedPageBreak/>
        <w:t>SYS_LOB0000023335C00002$$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SYS_LOB0000023335C00003$$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SYS_LOB0000056911C00003$$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SYS_LOB0000056911C00005$$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SYS_LOB0000056911C00006$$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SYS_LOB0000060467C00011$$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SYS_LOB0000060470C00011$$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SYS_LOB0000060473C00003$$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SYS_LOB0000060473C00004$$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SYS_LOB0000060484C00019$$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SYS_LOB0000060487C00006$$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SYS_LOB0000060490C00005$$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SYS_LOB0000060490C00007$$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SYS_LOB0000060495C00004$$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SYS_LOB0000060509C00007$$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SYS_LOB0000060509C00008$$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SYS_LOB0000060509C00009$$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SYS_LOB0000060521C00004$$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SYS_LOB0000060524C00005$$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SYS_LOB0000060527C00004$$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SYS_LOB0000060530C00005$$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SYS_LOB0000060533C00008$$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SYS_LOB0000060536C00002$$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SYS_LOB0000060556C00002$$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SYS_LOB0000060562C00004$$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SYS_LOB0000060562C00005$$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SYS_LOB0000060576C00004$$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SYS_LOB0000060576C00006$$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SYS_LOB0000060584C00005$$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SYS_LOB0000060587C00003$$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SYS_LOB0000060593C00010$$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SYS_LOB0000060596C00016$$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SYS_LOB0000060605C00010$$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SYS_LOB0000060608C00016$$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SYS_LOB0000060621C00004$$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SYS_LOB0000060621C00005$$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SYS_LOB0000060660C00003$$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SYS_LOB0000060660C00005$$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SYS_LOB0000060660C00006$$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SYS_LOB0000062116C00003$$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SYS_LOB0000062125C00006$$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SYS_LOB0000062125C00007$$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SYS_LOB0000062131C00003$$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SYS_LOB0000063058C00003$$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SYS_LOB0000063065C00006$$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SYS_LOB0000063065C00007$$                LOBSEGMENT         PROTECT</w:t>
      </w:r>
    </w:p>
    <w:p w:rsid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SYS_LOB0000063071C00003$$                LOBSEGMENT         PROTECT</w:t>
      </w:r>
    </w:p>
    <w:p w:rsidR="009C3FFB" w:rsidRDefault="009C3FFB" w:rsidP="009C3FFB">
      <w:pPr>
        <w:rPr>
          <w:rFonts w:ascii="Arial" w:hAnsi="Arial" w:cs="Arial"/>
          <w:sz w:val="20"/>
          <w:szCs w:val="20"/>
        </w:rPr>
      </w:pPr>
    </w:p>
    <w:p w:rsidR="009C3FFB" w:rsidRDefault="009C3FFB" w:rsidP="009C3FFB">
      <w:pPr>
        <w:rPr>
          <w:rFonts w:ascii="Arial" w:hAnsi="Arial" w:cs="Arial"/>
          <w:sz w:val="20"/>
          <w:szCs w:val="20"/>
        </w:rPr>
      </w:pPr>
    </w:p>
    <w:p w:rsidR="009C3FFB" w:rsidRPr="009C3FFB" w:rsidRDefault="009C3FFB" w:rsidP="009C3FFB">
      <w:pPr>
        <w:rPr>
          <w:rFonts w:ascii="Arial" w:hAnsi="Arial" w:cs="Arial"/>
          <w:b/>
          <w:sz w:val="20"/>
          <w:szCs w:val="20"/>
          <w:u w:val="single"/>
        </w:rPr>
      </w:pPr>
      <w:r w:rsidRPr="009C3FFB">
        <w:rPr>
          <w:rFonts w:ascii="Arial" w:hAnsi="Arial" w:cs="Arial"/>
          <w:b/>
          <w:sz w:val="20"/>
          <w:szCs w:val="20"/>
          <w:u w:val="single"/>
        </w:rPr>
        <w:t>LOB_TABLESPACE Objects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SEGMENT_NAME                             SEGMENT_TYPE       OWNER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---------------------------------------- ------------------ -------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SYS_IL0000021724C00003$$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SYS_IL0000021724C00004$$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SYS_IL0000021778C00003$$                 LOBINDEX  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SYS_IL0000060501C00003$$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SYS_IL0000060501C00004$$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SYS_IL0000060506C00003$$                 LOBINDEX  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SYS_LOB0000021724C00003$$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SYS_LOB0000021724C00004$$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lastRenderedPageBreak/>
        <w:t>SYS_LOB0000021778C00003$$                LOBSEGMENT         PROTECT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SYS_LOB0000060501C00003$$                LOBSEGMENT         UPGRADE</w:t>
      </w:r>
    </w:p>
    <w:p w:rsidR="009C3FFB" w:rsidRP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SYS_LOB0000060501C00004$$                LOBSEGMENT         UPGRADE</w:t>
      </w:r>
    </w:p>
    <w:p w:rsidR="009C3FFB" w:rsidRDefault="009C3FFB" w:rsidP="009C3FFB">
      <w:pPr>
        <w:rPr>
          <w:rFonts w:ascii="Arial" w:hAnsi="Arial" w:cs="Arial"/>
          <w:sz w:val="20"/>
          <w:szCs w:val="20"/>
        </w:rPr>
      </w:pPr>
      <w:r w:rsidRPr="009C3FFB">
        <w:rPr>
          <w:rFonts w:ascii="Arial" w:hAnsi="Arial" w:cs="Arial"/>
          <w:sz w:val="20"/>
          <w:szCs w:val="20"/>
        </w:rPr>
        <w:t>SYS_LOB0000060506C00003$$                LOBSEGMENT         UPGRADE</w:t>
      </w:r>
    </w:p>
    <w:p w:rsidR="00750999" w:rsidRDefault="00750999" w:rsidP="009C3FFB">
      <w:pPr>
        <w:rPr>
          <w:rFonts w:ascii="Arial" w:hAnsi="Arial" w:cs="Arial"/>
          <w:sz w:val="20"/>
          <w:szCs w:val="20"/>
        </w:rPr>
      </w:pPr>
    </w:p>
    <w:p w:rsidR="00750999" w:rsidRDefault="00750999" w:rsidP="009C3FFB">
      <w:pPr>
        <w:rPr>
          <w:rFonts w:ascii="Arial" w:hAnsi="Arial" w:cs="Arial"/>
          <w:sz w:val="20"/>
          <w:szCs w:val="20"/>
        </w:rPr>
      </w:pPr>
    </w:p>
    <w:p w:rsidR="00750999" w:rsidRDefault="00750999" w:rsidP="009C3F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Useful Links:</w:t>
      </w:r>
    </w:p>
    <w:p w:rsidR="00750999" w:rsidRDefault="00906220" w:rsidP="009C3FFB">
      <w:hyperlink r:id="rId6" w:history="1">
        <w:r w:rsidR="00750999">
          <w:rPr>
            <w:rStyle w:val="Hyperlink"/>
          </w:rPr>
          <w:t>http://facedba.blogspot.com/2015/08/move-lob-objects-and-lob-indexes-to.html</w:t>
        </w:r>
      </w:hyperlink>
    </w:p>
    <w:p w:rsidR="00750999" w:rsidRDefault="00750999" w:rsidP="009C3FFB"/>
    <w:p w:rsidR="00750999" w:rsidRPr="00441EC7" w:rsidRDefault="00906220" w:rsidP="009C3FFB">
      <w:pPr>
        <w:rPr>
          <w:rFonts w:ascii="Arial" w:hAnsi="Arial" w:cs="Arial"/>
          <w:sz w:val="20"/>
          <w:szCs w:val="20"/>
        </w:rPr>
      </w:pPr>
      <w:hyperlink r:id="rId7" w:history="1">
        <w:r w:rsidR="00FA287F">
          <w:rPr>
            <w:rStyle w:val="Hyperlink"/>
          </w:rPr>
          <w:t>https://asktom.oracle.com/pls/apex/f?p=100:11:0::NO::P11_QUESTION_ID:9534250100346425432</w:t>
        </w:r>
      </w:hyperlink>
    </w:p>
    <w:sectPr w:rsidR="00750999" w:rsidRPr="0044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0B"/>
    <w:rsid w:val="00021751"/>
    <w:rsid w:val="000F003D"/>
    <w:rsid w:val="001A07A7"/>
    <w:rsid w:val="001D782B"/>
    <w:rsid w:val="00200F54"/>
    <w:rsid w:val="002A35E7"/>
    <w:rsid w:val="0035489D"/>
    <w:rsid w:val="00372250"/>
    <w:rsid w:val="003722D2"/>
    <w:rsid w:val="003A5B4E"/>
    <w:rsid w:val="00441EC7"/>
    <w:rsid w:val="004725CA"/>
    <w:rsid w:val="004C2DB9"/>
    <w:rsid w:val="005C2F65"/>
    <w:rsid w:val="00647F34"/>
    <w:rsid w:val="0070307D"/>
    <w:rsid w:val="00745925"/>
    <w:rsid w:val="00750999"/>
    <w:rsid w:val="00814BB1"/>
    <w:rsid w:val="0082060B"/>
    <w:rsid w:val="00906220"/>
    <w:rsid w:val="009C3FFB"/>
    <w:rsid w:val="00A50B32"/>
    <w:rsid w:val="00A62283"/>
    <w:rsid w:val="00BA6A13"/>
    <w:rsid w:val="00EA6D82"/>
    <w:rsid w:val="00EC6921"/>
    <w:rsid w:val="00F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0B"/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F5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509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22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0B"/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F5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509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22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sktom.oracle.com/pls/apex/f?p=100:11:0::NO::P11_QUESTION_ID:953425010034642543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acedba.blogspot.com/2015/08/move-lob-objects-and-lob-indexes-t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F0177-7DE0-4C53-8B69-D2D27F03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32D03B20</Template>
  <TotalTime>0</TotalTime>
  <Pages>8</Pages>
  <Words>4067</Words>
  <Characters>23187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RWE</Company>
  <LinksUpToDate>false</LinksUpToDate>
  <CharactersWithSpaces>27200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Pansara, Jiten</dc:creator>
  <cp:lastModifiedBy>Pansara, Jiten</cp:lastModifiedBy>
  <cp:revision>20</cp:revision>
  <dcterms:created xsi:type="dcterms:W3CDTF">2019-04-16T13:02:00Z</dcterms:created>
  <dcterms:modified xsi:type="dcterms:W3CDTF">2019-04-18T08:04:00Z</dcterms:modified>
</cp:coreProperties>
</file>