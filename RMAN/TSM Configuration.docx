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A50" w:rsidRPr="00F81D30" w:rsidRDefault="00F81D30" w:rsidP="007D1A50">
      <w:pPr>
        <w:pStyle w:val="NoSpacing"/>
        <w:rPr>
          <w:b/>
          <w:sz w:val="28"/>
          <w:szCs w:val="28"/>
          <w:u w:val="single"/>
        </w:rPr>
      </w:pPr>
      <w:r w:rsidRPr="00F81D30">
        <w:rPr>
          <w:b/>
          <w:sz w:val="28"/>
          <w:szCs w:val="28"/>
          <w:u w:val="single"/>
        </w:rPr>
        <w:t>SPRDIRP:</w:t>
      </w:r>
    </w:p>
    <w:p w:rsidR="007D1A50" w:rsidRDefault="007D1A50" w:rsidP="007D1A50">
      <w:pPr>
        <w:pStyle w:val="NoSpacing"/>
      </w:pPr>
    </w:p>
    <w:p w:rsidR="007D1A50" w:rsidRPr="007D1A50" w:rsidRDefault="007D1A50" w:rsidP="007D1A50">
      <w:pPr>
        <w:pStyle w:val="NoSpacing"/>
      </w:pPr>
      <w:r w:rsidRPr="007D1A50">
        <w:t>TDPO Client Version:</w:t>
      </w:r>
    </w:p>
    <w:p w:rsidR="007D1A50" w:rsidRPr="007D1A50" w:rsidRDefault="007D1A50" w:rsidP="007D1A50">
      <w:pPr>
        <w:pStyle w:val="NoSpacing"/>
      </w:pPr>
    </w:p>
    <w:p w:rsidR="007D1A50" w:rsidRPr="007D1A50" w:rsidRDefault="007D1A50" w:rsidP="007D1A50">
      <w:pPr>
        <w:pStyle w:val="NoSpacing"/>
      </w:pPr>
      <w:r w:rsidRPr="007D1A50">
        <w:t xml:space="preserve">$ </w:t>
      </w:r>
      <w:proofErr w:type="spellStart"/>
      <w:r w:rsidRPr="007D1A50">
        <w:t>lslpp</w:t>
      </w:r>
      <w:proofErr w:type="spellEnd"/>
      <w:r w:rsidRPr="007D1A50">
        <w:t xml:space="preserve"> -</w:t>
      </w:r>
      <w:proofErr w:type="spellStart"/>
      <w:r w:rsidRPr="007D1A50">
        <w:t>l|grep</w:t>
      </w:r>
      <w:proofErr w:type="spellEnd"/>
      <w:r w:rsidRPr="007D1A50">
        <w:t xml:space="preserve"> -</w:t>
      </w:r>
      <w:proofErr w:type="spellStart"/>
      <w:r w:rsidRPr="007D1A50">
        <w:t>i</w:t>
      </w:r>
      <w:proofErr w:type="spellEnd"/>
      <w:r w:rsidRPr="007D1A50">
        <w:t xml:space="preserve"> </w:t>
      </w:r>
      <w:proofErr w:type="spellStart"/>
      <w:r w:rsidRPr="007D1A50">
        <w:t>tsm</w:t>
      </w:r>
      <w:proofErr w:type="spellEnd"/>
    </w:p>
    <w:p w:rsidR="007D1A50" w:rsidRPr="007D1A50" w:rsidRDefault="007D1A50" w:rsidP="007D1A50">
      <w:pPr>
        <w:pStyle w:val="NoSpacing"/>
      </w:pPr>
      <w:r w:rsidRPr="007D1A50">
        <w:t xml:space="preserve">  tivoli.tsm.client.api.32bit</w:t>
      </w:r>
    </w:p>
    <w:p w:rsidR="007D1A50" w:rsidRPr="007D1A50" w:rsidRDefault="007D1A50" w:rsidP="007D1A50">
      <w:pPr>
        <w:pStyle w:val="NoSpacing"/>
      </w:pPr>
      <w:r w:rsidRPr="007D1A50">
        <w:t xml:space="preserve">                             5.5.2.0  COMMITTED  TSM Client - Application</w:t>
      </w:r>
    </w:p>
    <w:p w:rsidR="007D1A50" w:rsidRPr="007D1A50" w:rsidRDefault="007D1A50" w:rsidP="007D1A50">
      <w:pPr>
        <w:pStyle w:val="NoSpacing"/>
      </w:pPr>
      <w:r w:rsidRPr="007D1A50">
        <w:t xml:space="preserve">  tivoli.tsm.client.api.64bit</w:t>
      </w:r>
    </w:p>
    <w:p w:rsidR="007D1A50" w:rsidRPr="007D1A50" w:rsidRDefault="007D1A50" w:rsidP="007D1A50">
      <w:pPr>
        <w:pStyle w:val="NoSpacing"/>
      </w:pPr>
      <w:r w:rsidRPr="007D1A50">
        <w:t xml:space="preserve">                             5.5.2.0  COMMITTED  TSM Client - 64bit Application</w:t>
      </w:r>
    </w:p>
    <w:p w:rsidR="007D1A50" w:rsidRPr="007D1A50" w:rsidRDefault="007D1A50" w:rsidP="007D1A50">
      <w:pPr>
        <w:pStyle w:val="NoSpacing"/>
      </w:pPr>
      <w:r w:rsidRPr="007D1A50">
        <w:t xml:space="preserve">  tivoli.tsm.client.ba.32bit.base</w:t>
      </w:r>
    </w:p>
    <w:p w:rsidR="007D1A50" w:rsidRPr="007D1A50" w:rsidRDefault="007D1A50" w:rsidP="007D1A50">
      <w:pPr>
        <w:pStyle w:val="NoSpacing"/>
      </w:pPr>
      <w:r w:rsidRPr="007D1A50">
        <w:t xml:space="preserve">                             5.5.2.0  COMMITTED  TSM Client - Backup/Archive</w:t>
      </w:r>
    </w:p>
    <w:p w:rsidR="007D1A50" w:rsidRPr="007D1A50" w:rsidRDefault="007D1A50" w:rsidP="007D1A50">
      <w:pPr>
        <w:pStyle w:val="NoSpacing"/>
      </w:pPr>
      <w:r w:rsidRPr="007D1A50">
        <w:t xml:space="preserve">  tivoli.tsm.client.ba.32bit.common</w:t>
      </w:r>
    </w:p>
    <w:p w:rsidR="007D1A50" w:rsidRPr="007D1A50" w:rsidRDefault="007D1A50" w:rsidP="007D1A50">
      <w:pPr>
        <w:pStyle w:val="NoSpacing"/>
      </w:pPr>
      <w:r w:rsidRPr="007D1A50">
        <w:t xml:space="preserve">                             5.5.2.0  COMMITTED  TSM Client - Backup/Archive</w:t>
      </w:r>
    </w:p>
    <w:p w:rsidR="007D1A50" w:rsidRPr="007D1A50" w:rsidRDefault="007D1A50" w:rsidP="007D1A50">
      <w:pPr>
        <w:pStyle w:val="NoSpacing"/>
      </w:pPr>
      <w:r w:rsidRPr="007D1A50">
        <w:t xml:space="preserve">  tivoli.tsm.client.ba.32bit.web</w:t>
      </w:r>
    </w:p>
    <w:p w:rsidR="007D1A50" w:rsidRPr="007D1A50" w:rsidRDefault="007D1A50" w:rsidP="007D1A50">
      <w:pPr>
        <w:pStyle w:val="NoSpacing"/>
      </w:pPr>
      <w:r w:rsidRPr="007D1A50">
        <w:t xml:space="preserve">                             5.5.2.0  COMMITTED  TSM Client - Backup/Archive</w:t>
      </w:r>
    </w:p>
    <w:p w:rsidR="007D1A50" w:rsidRPr="007D1A50" w:rsidRDefault="007D1A50" w:rsidP="007D1A50">
      <w:pPr>
        <w:pStyle w:val="NoSpacing"/>
      </w:pPr>
      <w:r w:rsidRPr="007D1A50">
        <w:t xml:space="preserve">  tivoli.tsm.client.oracle.aix.64bit</w:t>
      </w:r>
    </w:p>
    <w:p w:rsidR="007D1A50" w:rsidRPr="007D1A50" w:rsidRDefault="007D1A50" w:rsidP="007D1A50">
      <w:pPr>
        <w:pStyle w:val="NoSpacing"/>
      </w:pPr>
      <w:r w:rsidRPr="007D1A50">
        <w:t xml:space="preserve">  tivoli.tsm.client.oracle.tools.aix.64bit</w:t>
      </w:r>
    </w:p>
    <w:p w:rsidR="007D1A50" w:rsidRPr="007D1A50" w:rsidRDefault="007D1A50" w:rsidP="007D1A50">
      <w:pPr>
        <w:pStyle w:val="NoSpacing"/>
      </w:pPr>
    </w:p>
    <w:p w:rsidR="007D1A50" w:rsidRPr="00F81D30" w:rsidRDefault="007D1A50" w:rsidP="007D1A50">
      <w:pPr>
        <w:pStyle w:val="NoSpacing"/>
        <w:rPr>
          <w:b/>
          <w:u w:val="single"/>
        </w:rPr>
      </w:pPr>
      <w:r w:rsidRPr="00F81D30">
        <w:rPr>
          <w:b/>
          <w:u w:val="single"/>
        </w:rPr>
        <w:t>DSM.SYS Details of SERDIRP</w:t>
      </w:r>
    </w:p>
    <w:p w:rsidR="007D1A50" w:rsidRPr="007D1A50" w:rsidRDefault="007D1A50" w:rsidP="007D1A50">
      <w:pPr>
        <w:pStyle w:val="NoSpacing"/>
      </w:pPr>
      <w:proofErr w:type="spellStart"/>
      <w:r w:rsidRPr="007D1A50">
        <w:t>SErvername</w:t>
      </w:r>
      <w:proofErr w:type="spellEnd"/>
      <w:r w:rsidRPr="007D1A50">
        <w:t xml:space="preserve">    ORA_SERDIRP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Changingretries</w:t>
      </w:r>
      <w:proofErr w:type="spellEnd"/>
      <w:r w:rsidRPr="007D1A50">
        <w:t xml:space="preserve">     2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Errorlogretention</w:t>
      </w:r>
      <w:proofErr w:type="spellEnd"/>
      <w:r w:rsidRPr="007D1A50">
        <w:t xml:space="preserve">  7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Errorlogname</w:t>
      </w:r>
      <w:proofErr w:type="spellEnd"/>
      <w:r w:rsidRPr="007D1A50">
        <w:t xml:space="preserve">       /</w:t>
      </w:r>
      <w:proofErr w:type="spellStart"/>
      <w:r w:rsidRPr="007D1A50">
        <w:t>var</w:t>
      </w:r>
      <w:proofErr w:type="spellEnd"/>
      <w:r w:rsidRPr="007D1A50">
        <w:t>/</w:t>
      </w:r>
      <w:proofErr w:type="spellStart"/>
      <w:r w:rsidRPr="007D1A50">
        <w:t>syslogs</w:t>
      </w:r>
      <w:proofErr w:type="spellEnd"/>
      <w:r w:rsidRPr="007D1A50">
        <w:t>/dsmerror.log</w:t>
      </w:r>
    </w:p>
    <w:p w:rsidR="007D1A50" w:rsidRPr="007D1A50" w:rsidRDefault="007D1A50" w:rsidP="007D1A50">
      <w:pPr>
        <w:pStyle w:val="NoSpacing"/>
      </w:pPr>
      <w:r w:rsidRPr="007D1A50">
        <w:t xml:space="preserve">    NODENAME           ORA_SERDIRP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COMMmethod</w:t>
      </w:r>
      <w:proofErr w:type="spellEnd"/>
      <w:r w:rsidRPr="007D1A50">
        <w:t xml:space="preserve">         </w:t>
      </w:r>
      <w:proofErr w:type="spellStart"/>
      <w:r w:rsidRPr="007D1A50">
        <w:t>TCPip</w:t>
      </w:r>
      <w:proofErr w:type="spellEnd"/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TCPPort</w:t>
      </w:r>
      <w:proofErr w:type="spellEnd"/>
      <w:r w:rsidRPr="007D1A50">
        <w:t xml:space="preserve">            1500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TCPclientPort</w:t>
      </w:r>
      <w:proofErr w:type="spellEnd"/>
      <w:r w:rsidRPr="007D1A50">
        <w:t xml:space="preserve">      1500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TCPServeraddress</w:t>
      </w:r>
      <w:proofErr w:type="spellEnd"/>
      <w:r w:rsidRPr="007D1A50">
        <w:t xml:space="preserve">   10.174.95.13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TCPWindowsize</w:t>
      </w:r>
      <w:proofErr w:type="spellEnd"/>
      <w:r w:rsidRPr="007D1A50">
        <w:t xml:space="preserve">      256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TXNBytelimit</w:t>
      </w:r>
      <w:proofErr w:type="spellEnd"/>
      <w:r w:rsidRPr="007D1A50">
        <w:t xml:space="preserve">       2097152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TCPBuffsize</w:t>
      </w:r>
      <w:proofErr w:type="spellEnd"/>
      <w:r w:rsidRPr="007D1A50">
        <w:t xml:space="preserve">        64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TCPnodelay</w:t>
      </w:r>
      <w:proofErr w:type="spellEnd"/>
      <w:r w:rsidRPr="007D1A50">
        <w:t xml:space="preserve">         yes</w:t>
      </w:r>
    </w:p>
    <w:p w:rsidR="007D1A50" w:rsidRPr="007D1A50" w:rsidRDefault="007D1A50" w:rsidP="007D1A50">
      <w:pPr>
        <w:pStyle w:val="NoSpacing"/>
      </w:pPr>
      <w:r w:rsidRPr="007D1A50">
        <w:t xml:space="preserve">    SCHEDMODE PROMPTED</w:t>
      </w:r>
    </w:p>
    <w:p w:rsidR="007D1A50" w:rsidRPr="007D1A50" w:rsidRDefault="007D1A50" w:rsidP="007D1A50">
      <w:pPr>
        <w:pStyle w:val="NoSpacing"/>
      </w:pPr>
      <w:r w:rsidRPr="007D1A50">
        <w:t xml:space="preserve">    Compression        off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Schedlogretention</w:t>
      </w:r>
      <w:proofErr w:type="spellEnd"/>
      <w:r w:rsidRPr="007D1A50">
        <w:t xml:space="preserve">  5 D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Schedlogname</w:t>
      </w:r>
      <w:proofErr w:type="spellEnd"/>
      <w:r w:rsidRPr="007D1A50">
        <w:t xml:space="preserve">       /</w:t>
      </w:r>
      <w:proofErr w:type="spellStart"/>
      <w:r w:rsidRPr="007D1A50">
        <w:t>var</w:t>
      </w:r>
      <w:proofErr w:type="spellEnd"/>
      <w:r w:rsidRPr="007D1A50">
        <w:t>/</w:t>
      </w:r>
      <w:proofErr w:type="spellStart"/>
      <w:r w:rsidRPr="007D1A50">
        <w:t>syslogs</w:t>
      </w:r>
      <w:proofErr w:type="spellEnd"/>
      <w:r w:rsidRPr="007D1A50">
        <w:t>/dsmsched.log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Passwordaccess</w:t>
      </w:r>
      <w:proofErr w:type="spellEnd"/>
      <w:r w:rsidRPr="007D1A50">
        <w:t xml:space="preserve">     Generate</w:t>
      </w:r>
    </w:p>
    <w:p w:rsidR="007D1A50" w:rsidRPr="007D1A50" w:rsidRDefault="007D1A50" w:rsidP="007D1A50">
      <w:pPr>
        <w:pStyle w:val="NoSpacing"/>
      </w:pPr>
      <w:r w:rsidRPr="007D1A50">
        <w:t xml:space="preserve">    PASSWORDDIR        /</w:t>
      </w:r>
      <w:proofErr w:type="spellStart"/>
      <w:r w:rsidRPr="007D1A50">
        <w:t>rwe</w:t>
      </w:r>
      <w:proofErr w:type="spellEnd"/>
      <w:r w:rsidRPr="007D1A50">
        <w:t>/</w:t>
      </w:r>
      <w:proofErr w:type="spellStart"/>
      <w:r w:rsidRPr="007D1A50">
        <w:t>tsm</w:t>
      </w:r>
      <w:proofErr w:type="spellEnd"/>
      <w:r w:rsidRPr="007D1A50">
        <w:t>/security/</w:t>
      </w:r>
      <w:proofErr w:type="spellStart"/>
      <w:r w:rsidRPr="007D1A50">
        <w:t>serdirp</w:t>
      </w:r>
      <w:proofErr w:type="spellEnd"/>
    </w:p>
    <w:p w:rsidR="007D1A50" w:rsidRPr="007D1A50" w:rsidRDefault="007D1A50" w:rsidP="007D1A50">
      <w:pPr>
        <w:pStyle w:val="NoSpacing"/>
      </w:pPr>
      <w:r w:rsidRPr="007D1A50">
        <w:t xml:space="preserve">    USERS               oracle</w:t>
      </w:r>
    </w:p>
    <w:p w:rsidR="007D1A50" w:rsidRPr="007D1A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largecommbuffers</w:t>
      </w:r>
      <w:proofErr w:type="spellEnd"/>
      <w:r w:rsidRPr="007D1A50">
        <w:t xml:space="preserve">   yes</w:t>
      </w:r>
    </w:p>
    <w:p w:rsidR="00372250" w:rsidRDefault="007D1A50" w:rsidP="007D1A50">
      <w:pPr>
        <w:pStyle w:val="NoSpacing"/>
      </w:pPr>
      <w:r w:rsidRPr="007D1A50">
        <w:t xml:space="preserve">    </w:t>
      </w:r>
      <w:proofErr w:type="spellStart"/>
      <w:r w:rsidRPr="007D1A50">
        <w:t>Inclexcl</w:t>
      </w:r>
      <w:proofErr w:type="spellEnd"/>
      <w:r w:rsidRPr="007D1A50">
        <w:t xml:space="preserve">           /</w:t>
      </w:r>
      <w:proofErr w:type="spellStart"/>
      <w:r w:rsidRPr="007D1A50">
        <w:t>usr</w:t>
      </w:r>
      <w:proofErr w:type="spellEnd"/>
      <w:r w:rsidRPr="007D1A50">
        <w:t>/local/</w:t>
      </w:r>
      <w:proofErr w:type="spellStart"/>
      <w:r w:rsidRPr="007D1A50">
        <w:t>rwe</w:t>
      </w:r>
      <w:proofErr w:type="spellEnd"/>
      <w:r w:rsidRPr="007D1A50">
        <w:t>/</w:t>
      </w:r>
      <w:proofErr w:type="spellStart"/>
      <w:r w:rsidRPr="007D1A50">
        <w:t>etc</w:t>
      </w:r>
      <w:proofErr w:type="spellEnd"/>
      <w:r w:rsidRPr="007D1A50">
        <w:t>/</w:t>
      </w:r>
      <w:proofErr w:type="spellStart"/>
      <w:r w:rsidRPr="007D1A50">
        <w:t>tsm.inclexcl.rwe.ora.local.lan</w:t>
      </w:r>
      <w:proofErr w:type="spellEnd"/>
    </w:p>
    <w:p w:rsidR="007D1A50" w:rsidRDefault="007D1A50" w:rsidP="007D1A50">
      <w:pPr>
        <w:pStyle w:val="NoSpacing"/>
      </w:pPr>
    </w:p>
    <w:p w:rsidR="007D1A50" w:rsidRDefault="00F81D30" w:rsidP="007D1A50">
      <w:pPr>
        <w:pStyle w:val="NoSpacing"/>
        <w:rPr>
          <w:b/>
          <w:sz w:val="28"/>
          <w:szCs w:val="28"/>
          <w:u w:val="single"/>
        </w:rPr>
      </w:pPr>
      <w:r w:rsidRPr="00F81D30">
        <w:rPr>
          <w:b/>
          <w:sz w:val="28"/>
          <w:szCs w:val="28"/>
          <w:u w:val="single"/>
        </w:rPr>
        <w:t>SPRDIRD</w:t>
      </w:r>
      <w:r>
        <w:rPr>
          <w:b/>
          <w:sz w:val="28"/>
          <w:szCs w:val="28"/>
          <w:u w:val="single"/>
        </w:rPr>
        <w:t>:</w:t>
      </w:r>
    </w:p>
    <w:p w:rsidR="00F81D30" w:rsidRPr="00F81D30" w:rsidRDefault="00F81D30" w:rsidP="007D1A50">
      <w:pPr>
        <w:pStyle w:val="NoSpacing"/>
        <w:rPr>
          <w:b/>
          <w:sz w:val="28"/>
          <w:szCs w:val="28"/>
          <w:u w:val="single"/>
        </w:rPr>
      </w:pPr>
    </w:p>
    <w:p w:rsidR="007D1A50" w:rsidRDefault="007D1A50" w:rsidP="007D1A50">
      <w:pPr>
        <w:pStyle w:val="NoSpacing"/>
      </w:pPr>
      <w:r>
        <w:t xml:space="preserve">$ </w:t>
      </w:r>
      <w:proofErr w:type="spellStart"/>
      <w:r>
        <w:t>lslpp</w:t>
      </w:r>
      <w:proofErr w:type="spellEnd"/>
      <w:r>
        <w:t xml:space="preserve"> -</w:t>
      </w:r>
      <w:proofErr w:type="spellStart"/>
      <w:r>
        <w:t>l|grep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tsm</w:t>
      </w:r>
      <w:proofErr w:type="spellEnd"/>
    </w:p>
    <w:p w:rsidR="007D1A50" w:rsidRDefault="007D1A50" w:rsidP="007D1A50">
      <w:pPr>
        <w:pStyle w:val="NoSpacing"/>
      </w:pPr>
      <w:r>
        <w:t xml:space="preserve">  tivoli.tsm.books.en_US.client.htm</w:t>
      </w:r>
    </w:p>
    <w:p w:rsidR="007D1A50" w:rsidRDefault="007D1A50" w:rsidP="007D1A50">
      <w:pPr>
        <w:pStyle w:val="NoSpacing"/>
      </w:pPr>
      <w:r>
        <w:t xml:space="preserve">                             5.3.4.0  COMMITTED  TSM BOOKS - Using UNIX Clients</w:t>
      </w:r>
    </w:p>
    <w:p w:rsidR="007D1A50" w:rsidRDefault="007D1A50" w:rsidP="007D1A50">
      <w:pPr>
        <w:pStyle w:val="NoSpacing"/>
      </w:pPr>
      <w:r>
        <w:t xml:space="preserve">  tivoli.tsm.books.en_US.client.pdf</w:t>
      </w:r>
    </w:p>
    <w:p w:rsidR="007D1A50" w:rsidRDefault="007D1A50" w:rsidP="007D1A50">
      <w:pPr>
        <w:pStyle w:val="NoSpacing"/>
      </w:pPr>
      <w:r>
        <w:t xml:space="preserve">                             5.3.4.0  COMMITTED  TSM BOOKS - Using UNIX Clients</w:t>
      </w:r>
    </w:p>
    <w:p w:rsidR="007D1A50" w:rsidRDefault="007D1A50" w:rsidP="007D1A50">
      <w:pPr>
        <w:pStyle w:val="NoSpacing"/>
      </w:pPr>
      <w:r>
        <w:t xml:space="preserve">  tivoli.tsm.client.api.32bit</w:t>
      </w:r>
    </w:p>
    <w:p w:rsidR="007D1A50" w:rsidRDefault="007D1A50" w:rsidP="007D1A50">
      <w:pPr>
        <w:pStyle w:val="NoSpacing"/>
      </w:pPr>
      <w:r>
        <w:t xml:space="preserve">                             5.5.2.0  COMMITTED  TSM Client - Application</w:t>
      </w:r>
    </w:p>
    <w:p w:rsidR="007D1A50" w:rsidRDefault="007D1A50" w:rsidP="007D1A50">
      <w:pPr>
        <w:pStyle w:val="NoSpacing"/>
      </w:pPr>
      <w:r>
        <w:lastRenderedPageBreak/>
        <w:t xml:space="preserve">  tivoli.tsm.client.api.64bit</w:t>
      </w:r>
    </w:p>
    <w:p w:rsidR="007D1A50" w:rsidRDefault="007D1A50" w:rsidP="007D1A50">
      <w:pPr>
        <w:pStyle w:val="NoSpacing"/>
      </w:pPr>
      <w:r>
        <w:t xml:space="preserve">                             5.5.2.0  COMMITTED  TSM Client - 64bit Application</w:t>
      </w:r>
    </w:p>
    <w:p w:rsidR="007D1A50" w:rsidRDefault="007D1A50" w:rsidP="007D1A50">
      <w:pPr>
        <w:pStyle w:val="NoSpacing"/>
      </w:pPr>
      <w:r>
        <w:t xml:space="preserve">  tivoli.tsm.client.ba.32bit.base</w:t>
      </w:r>
    </w:p>
    <w:p w:rsidR="007D1A50" w:rsidRDefault="007D1A50" w:rsidP="007D1A50">
      <w:pPr>
        <w:pStyle w:val="NoSpacing"/>
      </w:pPr>
      <w:r>
        <w:t xml:space="preserve">                             5.5.2.0  COMMITTED  TSM Client - Backup/Archive</w:t>
      </w:r>
    </w:p>
    <w:p w:rsidR="007D1A50" w:rsidRDefault="007D1A50" w:rsidP="007D1A50">
      <w:pPr>
        <w:pStyle w:val="NoSpacing"/>
      </w:pPr>
      <w:r>
        <w:t xml:space="preserve">  tivoli.tsm.client.ba.32bit.common</w:t>
      </w:r>
    </w:p>
    <w:p w:rsidR="007D1A50" w:rsidRDefault="007D1A50" w:rsidP="007D1A50">
      <w:pPr>
        <w:pStyle w:val="NoSpacing"/>
      </w:pPr>
      <w:r>
        <w:t xml:space="preserve">                             5.5.2.0  COMMITTED  TSM Client - Backup/Archive</w:t>
      </w:r>
    </w:p>
    <w:p w:rsidR="007D1A50" w:rsidRDefault="007D1A50" w:rsidP="007D1A50">
      <w:pPr>
        <w:pStyle w:val="NoSpacing"/>
      </w:pPr>
      <w:r>
        <w:t xml:space="preserve">  tivoli.tsm.client.ba.32bit.web</w:t>
      </w:r>
    </w:p>
    <w:p w:rsidR="007D1A50" w:rsidRDefault="007D1A50" w:rsidP="007D1A50">
      <w:pPr>
        <w:pStyle w:val="NoSpacing"/>
      </w:pPr>
      <w:r>
        <w:t xml:space="preserve">                             5.5.2.0  COMMITTED  TSM Client - Backup/Archive</w:t>
      </w:r>
    </w:p>
    <w:p w:rsidR="007D1A50" w:rsidRDefault="007D1A50" w:rsidP="007D1A50">
      <w:pPr>
        <w:pStyle w:val="NoSpacing"/>
      </w:pPr>
      <w:r>
        <w:t xml:space="preserve">  tivoli.tsm.client.oracle.aix.64bit</w:t>
      </w:r>
    </w:p>
    <w:p w:rsidR="007D1A50" w:rsidRDefault="007D1A50" w:rsidP="007D1A50">
      <w:pPr>
        <w:pStyle w:val="NoSpacing"/>
      </w:pPr>
      <w:r>
        <w:t xml:space="preserve">  tivoli.tsm.client.oracle.tools.aix.64bit</w:t>
      </w:r>
    </w:p>
    <w:p w:rsidR="007D1A50" w:rsidRDefault="007D1A50" w:rsidP="007D1A50">
      <w:pPr>
        <w:pStyle w:val="NoSpacing"/>
      </w:pPr>
      <w:r>
        <w:t>$ hostname</w:t>
      </w:r>
    </w:p>
    <w:p w:rsidR="007D1A50" w:rsidRDefault="007D1A50" w:rsidP="007D1A50">
      <w:pPr>
        <w:pStyle w:val="NoSpacing"/>
      </w:pPr>
      <w:r>
        <w:t>rs095a</w:t>
      </w:r>
    </w:p>
    <w:p w:rsidR="007D1A50" w:rsidRDefault="007D1A50" w:rsidP="007D1A50">
      <w:pPr>
        <w:pStyle w:val="NoSpacing"/>
      </w:pPr>
    </w:p>
    <w:p w:rsidR="003423B9" w:rsidRPr="003423B9" w:rsidRDefault="003423B9" w:rsidP="007D1A50">
      <w:pPr>
        <w:pStyle w:val="NoSpacing"/>
        <w:rPr>
          <w:b/>
          <w:u w:val="single"/>
        </w:rPr>
      </w:pPr>
      <w:r w:rsidRPr="003423B9">
        <w:rPr>
          <w:b/>
          <w:u w:val="single"/>
        </w:rPr>
        <w:t>DSM.SYS</w:t>
      </w:r>
    </w:p>
    <w:p w:rsidR="00F81D30" w:rsidRDefault="00F81D30" w:rsidP="00F81D30">
      <w:pPr>
        <w:pStyle w:val="NoSpacing"/>
      </w:pPr>
      <w:r>
        <w:t>*********</w:t>
      </w:r>
    </w:p>
    <w:p w:rsidR="00F81D30" w:rsidRDefault="00F81D30" w:rsidP="00F81D30">
      <w:pPr>
        <w:pStyle w:val="NoSpacing"/>
      </w:pPr>
      <w:r>
        <w:t xml:space="preserve">* </w:t>
      </w:r>
      <w:proofErr w:type="spellStart"/>
      <w:r>
        <w:t>serdird</w:t>
      </w:r>
      <w:proofErr w:type="spellEnd"/>
    </w:p>
    <w:p w:rsidR="00F81D30" w:rsidRDefault="00F81D30" w:rsidP="00F81D30">
      <w:pPr>
        <w:pStyle w:val="NoSpacing"/>
      </w:pPr>
      <w:r>
        <w:t>*********</w:t>
      </w:r>
    </w:p>
    <w:p w:rsidR="00F81D30" w:rsidRDefault="00F81D30" w:rsidP="00F81D30">
      <w:pPr>
        <w:pStyle w:val="NoSpacing"/>
      </w:pPr>
    </w:p>
    <w:p w:rsidR="00F81D30" w:rsidRDefault="00F81D30" w:rsidP="00F81D30">
      <w:pPr>
        <w:pStyle w:val="NoSpacing"/>
      </w:pPr>
      <w:proofErr w:type="spellStart"/>
      <w:r>
        <w:t>SErvername</w:t>
      </w:r>
      <w:proofErr w:type="spellEnd"/>
      <w:r>
        <w:t xml:space="preserve">    ORA_SERDIRD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Changingretries</w:t>
      </w:r>
      <w:proofErr w:type="spellEnd"/>
      <w:r>
        <w:t xml:space="preserve">     2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Errorlogretention</w:t>
      </w:r>
      <w:proofErr w:type="spellEnd"/>
      <w:r>
        <w:t xml:space="preserve">  7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Errorlogname</w:t>
      </w:r>
      <w:proofErr w:type="spellEnd"/>
      <w:r>
        <w:t xml:space="preserve">       /</w:t>
      </w:r>
      <w:proofErr w:type="spellStart"/>
      <w:r>
        <w:t>var</w:t>
      </w:r>
      <w:proofErr w:type="spellEnd"/>
      <w:r>
        <w:t>/</w:t>
      </w:r>
      <w:proofErr w:type="spellStart"/>
      <w:r>
        <w:t>syslogs</w:t>
      </w:r>
      <w:proofErr w:type="spellEnd"/>
      <w:r>
        <w:t>/dsmerror.log</w:t>
      </w:r>
    </w:p>
    <w:p w:rsidR="00F81D30" w:rsidRDefault="00F81D30" w:rsidP="00F81D30">
      <w:pPr>
        <w:pStyle w:val="NoSpacing"/>
      </w:pPr>
      <w:r>
        <w:t xml:space="preserve">    NODENAME           ORA_SERDIRD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COMMmethod</w:t>
      </w:r>
      <w:proofErr w:type="spellEnd"/>
      <w:r>
        <w:t xml:space="preserve">         </w:t>
      </w:r>
      <w:proofErr w:type="spellStart"/>
      <w:r>
        <w:t>TCPip</w:t>
      </w:r>
      <w:proofErr w:type="spellEnd"/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TCPPort</w:t>
      </w:r>
      <w:proofErr w:type="spellEnd"/>
      <w:r>
        <w:t xml:space="preserve">            1500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TCPclientPort</w:t>
      </w:r>
      <w:proofErr w:type="spellEnd"/>
      <w:r>
        <w:t xml:space="preserve">      1500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TCPServeraddress</w:t>
      </w:r>
      <w:proofErr w:type="spellEnd"/>
      <w:r>
        <w:t xml:space="preserve">   10.174.89.13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TCPWindowsize</w:t>
      </w:r>
      <w:proofErr w:type="spellEnd"/>
      <w:r>
        <w:t xml:space="preserve">      256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TXNBytelimit</w:t>
      </w:r>
      <w:proofErr w:type="spellEnd"/>
      <w:r>
        <w:t xml:space="preserve">       2097152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TCPBuffsize</w:t>
      </w:r>
      <w:proofErr w:type="spellEnd"/>
      <w:r>
        <w:t xml:space="preserve">        64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TCPnodelay</w:t>
      </w:r>
      <w:proofErr w:type="spellEnd"/>
      <w:r>
        <w:t xml:space="preserve">         yes</w:t>
      </w:r>
    </w:p>
    <w:p w:rsidR="00F81D30" w:rsidRDefault="00F81D30" w:rsidP="00F81D30">
      <w:pPr>
        <w:pStyle w:val="NoSpacing"/>
      </w:pPr>
      <w:r>
        <w:t xml:space="preserve">    SCHEDMODE PROMPTED</w:t>
      </w:r>
    </w:p>
    <w:p w:rsidR="00F81D30" w:rsidRDefault="00F81D30" w:rsidP="00F81D30">
      <w:pPr>
        <w:pStyle w:val="NoSpacing"/>
      </w:pPr>
      <w:r>
        <w:t xml:space="preserve">    Compression        off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Schedlogretention</w:t>
      </w:r>
      <w:proofErr w:type="spellEnd"/>
      <w:r>
        <w:t xml:space="preserve">  5 D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Schedlogname</w:t>
      </w:r>
      <w:proofErr w:type="spellEnd"/>
      <w:r>
        <w:t xml:space="preserve">       /</w:t>
      </w:r>
      <w:proofErr w:type="spellStart"/>
      <w:r>
        <w:t>var</w:t>
      </w:r>
      <w:proofErr w:type="spellEnd"/>
      <w:r>
        <w:t>/</w:t>
      </w:r>
      <w:proofErr w:type="spellStart"/>
      <w:r>
        <w:t>syslogs</w:t>
      </w:r>
      <w:proofErr w:type="spellEnd"/>
      <w:r>
        <w:t>/dsmsched.log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Passwordaccess</w:t>
      </w:r>
      <w:proofErr w:type="spellEnd"/>
      <w:r>
        <w:t xml:space="preserve">     Generate</w:t>
      </w:r>
    </w:p>
    <w:p w:rsidR="00F81D30" w:rsidRDefault="00F81D30" w:rsidP="00F81D30">
      <w:pPr>
        <w:pStyle w:val="NoSpacing"/>
      </w:pPr>
      <w:r>
        <w:t xml:space="preserve">    PASSWORDDIR        /</w:t>
      </w:r>
      <w:proofErr w:type="spellStart"/>
      <w:r>
        <w:t>rwe</w:t>
      </w:r>
      <w:proofErr w:type="spellEnd"/>
      <w:r>
        <w:t>/</w:t>
      </w:r>
      <w:proofErr w:type="spellStart"/>
      <w:r>
        <w:t>tsm</w:t>
      </w:r>
      <w:proofErr w:type="spellEnd"/>
      <w:r>
        <w:t>/security/</w:t>
      </w:r>
      <w:proofErr w:type="spellStart"/>
      <w:r>
        <w:t>serdird</w:t>
      </w:r>
      <w:proofErr w:type="spellEnd"/>
    </w:p>
    <w:p w:rsidR="00F81D30" w:rsidRDefault="00F81D30" w:rsidP="00F81D30">
      <w:pPr>
        <w:pStyle w:val="NoSpacing"/>
      </w:pPr>
      <w:r>
        <w:t xml:space="preserve">    USERS               oracle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largecommbuffers</w:t>
      </w:r>
      <w:proofErr w:type="spellEnd"/>
      <w:r>
        <w:t xml:space="preserve">   yes</w:t>
      </w:r>
    </w:p>
    <w:p w:rsidR="00F81D30" w:rsidRDefault="00F81D30" w:rsidP="00F81D30">
      <w:pPr>
        <w:pStyle w:val="NoSpacing"/>
      </w:pPr>
      <w:r>
        <w:t xml:space="preserve">    </w:t>
      </w:r>
      <w:proofErr w:type="spellStart"/>
      <w:r>
        <w:t>Inclexcl</w:t>
      </w:r>
      <w:proofErr w:type="spellEnd"/>
      <w:r>
        <w:t xml:space="preserve">           /</w:t>
      </w:r>
      <w:proofErr w:type="spellStart"/>
      <w:r>
        <w:t>usr</w:t>
      </w:r>
      <w:proofErr w:type="spellEnd"/>
      <w:r>
        <w:t>/local/</w:t>
      </w:r>
      <w:proofErr w:type="spellStart"/>
      <w:r>
        <w:t>rwe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tsm.inclexcl.rwe.ora.local.lan</w:t>
      </w:r>
      <w:proofErr w:type="spellEnd"/>
    </w:p>
    <w:p w:rsidR="007D1A50" w:rsidRDefault="007D1A50" w:rsidP="007D1A50">
      <w:pPr>
        <w:pStyle w:val="NoSpacing"/>
      </w:pPr>
    </w:p>
    <w:p w:rsidR="007D1A50" w:rsidRPr="003423B9" w:rsidRDefault="007D1A50" w:rsidP="007D1A50">
      <w:pPr>
        <w:pStyle w:val="NoSpacing"/>
        <w:rPr>
          <w:b/>
          <w:u w:val="single"/>
        </w:rPr>
      </w:pPr>
      <w:proofErr w:type="spellStart"/>
      <w:r w:rsidRPr="003423B9">
        <w:rPr>
          <w:b/>
          <w:u w:val="single"/>
        </w:rPr>
        <w:t>PFile</w:t>
      </w:r>
      <w:proofErr w:type="spellEnd"/>
      <w:r w:rsidRPr="003423B9">
        <w:rPr>
          <w:b/>
          <w:u w:val="single"/>
        </w:rPr>
        <w:t xml:space="preserve"> in SDRDIRD:</w:t>
      </w:r>
    </w:p>
    <w:p w:rsidR="007D1A50" w:rsidRDefault="007D1A50" w:rsidP="007D1A50">
      <w:pPr>
        <w:pStyle w:val="NoSpacing"/>
      </w:pPr>
    </w:p>
    <w:p w:rsidR="007D1A50" w:rsidRDefault="007D1A50" w:rsidP="007D1A50">
      <w:pPr>
        <w:pStyle w:val="NoSpacing"/>
      </w:pPr>
      <w:r>
        <w:t>$ cat initserdird.ora_20151119</w:t>
      </w:r>
    </w:p>
    <w:p w:rsidR="007D1A50" w:rsidRDefault="007D1A50" w:rsidP="007D1A50">
      <w:pPr>
        <w:pStyle w:val="NoSpacing"/>
      </w:pPr>
      <w:proofErr w:type="spellStart"/>
      <w:r>
        <w:t>serdird</w:t>
      </w:r>
      <w:proofErr w:type="spellEnd"/>
      <w:r>
        <w:t>.__</w:t>
      </w:r>
      <w:proofErr w:type="spellStart"/>
      <w:r>
        <w:t>db_cache_size</w:t>
      </w:r>
      <w:proofErr w:type="spellEnd"/>
      <w:r>
        <w:t>=142606336</w:t>
      </w:r>
    </w:p>
    <w:p w:rsidR="007D1A50" w:rsidRDefault="007D1A50" w:rsidP="007D1A50">
      <w:pPr>
        <w:pStyle w:val="NoSpacing"/>
      </w:pPr>
      <w:proofErr w:type="spellStart"/>
      <w:r>
        <w:t>serdird</w:t>
      </w:r>
      <w:proofErr w:type="spellEnd"/>
      <w:r>
        <w:t>.__</w:t>
      </w:r>
      <w:proofErr w:type="spellStart"/>
      <w:r>
        <w:t>java_pool_size</w:t>
      </w:r>
      <w:proofErr w:type="spellEnd"/>
      <w:r>
        <w:t>=4194304</w:t>
      </w:r>
    </w:p>
    <w:p w:rsidR="007D1A50" w:rsidRDefault="007D1A50" w:rsidP="007D1A50">
      <w:pPr>
        <w:pStyle w:val="NoSpacing"/>
      </w:pPr>
      <w:proofErr w:type="spellStart"/>
      <w:r>
        <w:t>serdird</w:t>
      </w:r>
      <w:proofErr w:type="spellEnd"/>
      <w:r>
        <w:t>.__</w:t>
      </w:r>
      <w:proofErr w:type="spellStart"/>
      <w:r>
        <w:t>large_pool_size</w:t>
      </w:r>
      <w:proofErr w:type="spellEnd"/>
      <w:r>
        <w:t>=4194304</w:t>
      </w:r>
    </w:p>
    <w:p w:rsidR="007D1A50" w:rsidRDefault="007D1A50" w:rsidP="007D1A50">
      <w:pPr>
        <w:pStyle w:val="NoSpacing"/>
      </w:pPr>
      <w:proofErr w:type="spellStart"/>
      <w:r>
        <w:t>serdird</w:t>
      </w:r>
      <w:proofErr w:type="spellEnd"/>
      <w:r>
        <w:t>.__</w:t>
      </w:r>
      <w:proofErr w:type="spellStart"/>
      <w:r>
        <w:t>shared_pool_size</w:t>
      </w:r>
      <w:proofErr w:type="spellEnd"/>
      <w:r>
        <w:t>=138412032</w:t>
      </w:r>
    </w:p>
    <w:p w:rsidR="007D1A50" w:rsidRDefault="007D1A50" w:rsidP="007D1A50">
      <w:pPr>
        <w:pStyle w:val="NoSpacing"/>
      </w:pPr>
      <w:proofErr w:type="spellStart"/>
      <w:r>
        <w:t>serdird</w:t>
      </w:r>
      <w:proofErr w:type="spellEnd"/>
      <w:r>
        <w:t>.__</w:t>
      </w:r>
      <w:proofErr w:type="spellStart"/>
      <w:r>
        <w:t>streams_pool_size</w:t>
      </w:r>
      <w:proofErr w:type="spellEnd"/>
      <w:r>
        <w:t>=8388608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audit_file_dest</w:t>
      </w:r>
      <w:proofErr w:type="spellEnd"/>
      <w:r>
        <w:t>='/u01/app/oracle/admin/</w:t>
      </w:r>
      <w:proofErr w:type="spellStart"/>
      <w:r>
        <w:t>serdird</w:t>
      </w:r>
      <w:proofErr w:type="spellEnd"/>
      <w:r>
        <w:t>/</w:t>
      </w:r>
      <w:proofErr w:type="spellStart"/>
      <w:r>
        <w:t>adump</w:t>
      </w:r>
      <w:proofErr w:type="spellEnd"/>
      <w:r>
        <w:t>'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audit_trail</w:t>
      </w:r>
      <w:proofErr w:type="spellEnd"/>
      <w:r>
        <w:t>='</w:t>
      </w:r>
      <w:proofErr w:type="spellStart"/>
      <w:r>
        <w:t>db</w:t>
      </w:r>
      <w:proofErr w:type="spellEnd"/>
      <w:r>
        <w:t>'</w:t>
      </w:r>
    </w:p>
    <w:p w:rsidR="007D1A50" w:rsidRDefault="007D1A50" w:rsidP="007D1A50">
      <w:pPr>
        <w:pStyle w:val="NoSpacing"/>
      </w:pPr>
      <w:r>
        <w:lastRenderedPageBreak/>
        <w:t>*.</w:t>
      </w:r>
      <w:proofErr w:type="spellStart"/>
      <w:r>
        <w:t>background_dump_dest</w:t>
      </w:r>
      <w:proofErr w:type="spellEnd"/>
      <w:r>
        <w:t>='/u01/app/oracle/admin/</w:t>
      </w:r>
      <w:proofErr w:type="spellStart"/>
      <w:r>
        <w:t>serdird</w:t>
      </w:r>
      <w:proofErr w:type="spellEnd"/>
      <w:r>
        <w:t>/</w:t>
      </w:r>
      <w:proofErr w:type="spellStart"/>
      <w:r>
        <w:t>bdump</w:t>
      </w:r>
      <w:proofErr w:type="spellEnd"/>
      <w:r>
        <w:t>'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backup_tape_io_slaves</w:t>
      </w:r>
      <w:proofErr w:type="spellEnd"/>
      <w:r>
        <w:t>=true</w:t>
      </w:r>
    </w:p>
    <w:p w:rsidR="007D1A50" w:rsidRDefault="007D1A50" w:rsidP="007D1A50">
      <w:pPr>
        <w:pStyle w:val="NoSpacing"/>
      </w:pPr>
      <w:r>
        <w:t>*.compatible='10.2.0'</w:t>
      </w:r>
    </w:p>
    <w:p w:rsidR="007D1A50" w:rsidRDefault="007D1A50" w:rsidP="007D1A50">
      <w:pPr>
        <w:pStyle w:val="NoSpacing"/>
      </w:pPr>
      <w:r>
        <w:t>*.control_files='/oracle/serdird/data01/control01.ctl','/oracle/serdird/data02/control02.ctl','/oracle/serdird/data03/control03.ctl'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core_dump_dest</w:t>
      </w:r>
      <w:proofErr w:type="spellEnd"/>
      <w:r>
        <w:t>='/u01/app/oracle/admin/</w:t>
      </w:r>
      <w:proofErr w:type="spellStart"/>
      <w:r>
        <w:t>serdird</w:t>
      </w:r>
      <w:proofErr w:type="spellEnd"/>
      <w:r>
        <w:t>/</w:t>
      </w:r>
      <w:proofErr w:type="spellStart"/>
      <w:r>
        <w:t>cdump</w:t>
      </w:r>
      <w:proofErr w:type="spellEnd"/>
      <w:r>
        <w:t>'</w:t>
      </w:r>
    </w:p>
    <w:p w:rsidR="007D1A50" w:rsidRDefault="007D1A50" w:rsidP="007D1A50">
      <w:pPr>
        <w:pStyle w:val="NoSpacing"/>
      </w:pPr>
      <w:r>
        <w:t>*.CURSOR_SHARING='FORCE'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db_block_size</w:t>
      </w:r>
      <w:proofErr w:type="spellEnd"/>
      <w:r>
        <w:t>=8192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db_file_multiblock_read_count</w:t>
      </w:r>
      <w:proofErr w:type="spellEnd"/>
      <w:r>
        <w:t>=32# LARGE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db_files</w:t>
      </w:r>
      <w:proofErr w:type="spellEnd"/>
      <w:r>
        <w:t>=400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db_name</w:t>
      </w:r>
      <w:proofErr w:type="spellEnd"/>
      <w:r>
        <w:t>='</w:t>
      </w:r>
      <w:proofErr w:type="spellStart"/>
      <w:r>
        <w:t>serdird</w:t>
      </w:r>
      <w:proofErr w:type="spellEnd"/>
      <w:r>
        <w:t>'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dml_locks</w:t>
      </w:r>
      <w:proofErr w:type="spellEnd"/>
      <w:r>
        <w:t>=500# LARGE</w:t>
      </w:r>
    </w:p>
    <w:p w:rsidR="007D1A50" w:rsidRDefault="007D1A50" w:rsidP="007D1A50">
      <w:pPr>
        <w:pStyle w:val="NoSpacing"/>
      </w:pPr>
      <w:r>
        <w:t>*.event='10298 trace name context forever, level 32'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global_names</w:t>
      </w:r>
      <w:proofErr w:type="spellEnd"/>
      <w:r>
        <w:t>=FALSE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job_queue_processes</w:t>
      </w:r>
      <w:proofErr w:type="spellEnd"/>
      <w:r>
        <w:t>=0</w:t>
      </w:r>
    </w:p>
    <w:p w:rsidR="007D1A50" w:rsidRDefault="007D1A50" w:rsidP="007D1A50">
      <w:pPr>
        <w:pStyle w:val="NoSpacing"/>
      </w:pPr>
      <w:r>
        <w:t>*.log_archive_dest_1='LOCATION=/oracle/</w:t>
      </w:r>
      <w:proofErr w:type="spellStart"/>
      <w:r>
        <w:t>serdird</w:t>
      </w:r>
      <w:proofErr w:type="spellEnd"/>
      <w:r>
        <w:t>/arch'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log_archive_format</w:t>
      </w:r>
      <w:proofErr w:type="spellEnd"/>
      <w:r>
        <w:t>='serdird_%t_%s_%r.arc'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log_buffer</w:t>
      </w:r>
      <w:proofErr w:type="spellEnd"/>
      <w:r>
        <w:t>=1048576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log_checkpoint_interval</w:t>
      </w:r>
      <w:proofErr w:type="spellEnd"/>
      <w:r>
        <w:t>=30000# larger than 20480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log_checkpoint_timeout</w:t>
      </w:r>
      <w:proofErr w:type="spellEnd"/>
      <w:r>
        <w:t>=0# disable time-based checkpoints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max_dump_file_size</w:t>
      </w:r>
      <w:proofErr w:type="spellEnd"/>
      <w:r>
        <w:t>='10240'# limit trace file size to 5 Meg each</w:t>
      </w:r>
    </w:p>
    <w:p w:rsidR="007D1A50" w:rsidRDefault="007D1A50" w:rsidP="007D1A50">
      <w:pPr>
        <w:pStyle w:val="NoSpacing"/>
      </w:pPr>
      <w:r>
        <w:t>*.O7_DICTIONARY_ACCESSIBILITY=true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open_cursors</w:t>
      </w:r>
      <w:proofErr w:type="spellEnd"/>
      <w:r>
        <w:t>=500</w:t>
      </w:r>
    </w:p>
    <w:p w:rsidR="007D1A50" w:rsidRDefault="007D1A50" w:rsidP="007D1A50">
      <w:pPr>
        <w:pStyle w:val="NoSpacing"/>
      </w:pPr>
      <w:r>
        <w:t>*.OPTIMIZER_INDEX_CACHING=65</w:t>
      </w:r>
    </w:p>
    <w:p w:rsidR="007D1A50" w:rsidRDefault="007D1A50" w:rsidP="007D1A50">
      <w:pPr>
        <w:pStyle w:val="NoSpacing"/>
      </w:pPr>
      <w:r>
        <w:t>*.OPTIMIZER_INDEX_COST_ADJ=20</w:t>
      </w:r>
    </w:p>
    <w:p w:rsidR="007D1A50" w:rsidRDefault="007D1A50" w:rsidP="007D1A50">
      <w:pPr>
        <w:pStyle w:val="NoSpacing"/>
      </w:pPr>
      <w:r>
        <w:t>*.OPTIMIZER_MODE='ALL_ROWS'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parallel_max_servers</w:t>
      </w:r>
      <w:proofErr w:type="spellEnd"/>
      <w:r>
        <w:t>=0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parallel_min_servers</w:t>
      </w:r>
      <w:proofErr w:type="spellEnd"/>
      <w:r>
        <w:t>=0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pga_aggregate_target</w:t>
      </w:r>
      <w:proofErr w:type="spellEnd"/>
      <w:r>
        <w:t>=500000000</w:t>
      </w:r>
    </w:p>
    <w:p w:rsidR="007D1A50" w:rsidRDefault="007D1A50" w:rsidP="007D1A50">
      <w:pPr>
        <w:pStyle w:val="NoSpacing"/>
      </w:pPr>
      <w:r>
        <w:t>*.processes=200# LARGE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recyclebin</w:t>
      </w:r>
      <w:proofErr w:type="spellEnd"/>
      <w:r>
        <w:t>='off'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sga_target</w:t>
      </w:r>
      <w:proofErr w:type="spellEnd"/>
      <w:r>
        <w:t>=300000000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timed_statistics</w:t>
      </w:r>
      <w:proofErr w:type="spellEnd"/>
      <w:r>
        <w:t>=true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undo_management</w:t>
      </w:r>
      <w:proofErr w:type="spellEnd"/>
      <w:r>
        <w:t>='auto'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undo_retention</w:t>
      </w:r>
      <w:proofErr w:type="spellEnd"/>
      <w:r>
        <w:t>=180</w:t>
      </w:r>
    </w:p>
    <w:p w:rsidR="007D1A50" w:rsidRDefault="007D1A50" w:rsidP="007D1A50">
      <w:pPr>
        <w:pStyle w:val="NoSpacing"/>
      </w:pPr>
      <w:r>
        <w:t>*.db_file_name_convert=('/u02/oradata/serdirp','/oracle/serdird/data01','/u03/oradata/serdirp','/oracle/serdird/data01','/u04/oradata/serdirp','/oracle/serdird/data02/','/u05/oradata/serdirp','/oracle/serdird/data02')</w:t>
      </w:r>
    </w:p>
    <w:p w:rsidR="007D1A50" w:rsidRDefault="007D1A50" w:rsidP="007D1A50">
      <w:pPr>
        <w:pStyle w:val="NoSpacing"/>
      </w:pPr>
      <w:r>
        <w:t>*.log_file_name_convert=('/u03/oradata/serdirp','/oracle/serdird/redo01/','/u04/oradata/serdirp','/oracle/serdird/redo02')</w:t>
      </w:r>
    </w:p>
    <w:p w:rsidR="007D1A50" w:rsidRDefault="007D1A50" w:rsidP="007D1A50">
      <w:pPr>
        <w:pStyle w:val="NoSpacing"/>
      </w:pPr>
      <w:r>
        <w:t>*.</w:t>
      </w:r>
      <w:proofErr w:type="spellStart"/>
      <w:r>
        <w:t>user_dump_dest</w:t>
      </w:r>
      <w:proofErr w:type="spellEnd"/>
      <w:r>
        <w:t>='/u01/app/oracle/admin/</w:t>
      </w:r>
      <w:proofErr w:type="spellStart"/>
      <w:r>
        <w:t>serdird</w:t>
      </w:r>
      <w:proofErr w:type="spellEnd"/>
      <w:r>
        <w:t>/</w:t>
      </w:r>
      <w:proofErr w:type="spellStart"/>
      <w:r>
        <w:t>udump</w:t>
      </w:r>
      <w:proofErr w:type="spellEnd"/>
      <w:r>
        <w:t>'</w:t>
      </w:r>
    </w:p>
    <w:p w:rsidR="007D1A50" w:rsidRDefault="007D1A50" w:rsidP="007D1A50">
      <w:pPr>
        <w:pStyle w:val="NoSpacing"/>
      </w:pPr>
    </w:p>
    <w:p w:rsidR="007D1A50" w:rsidRDefault="007D1A50" w:rsidP="007D1A50">
      <w:pPr>
        <w:pStyle w:val="NoSpacing"/>
      </w:pPr>
    </w:p>
    <w:p w:rsidR="000C7515" w:rsidRDefault="000C7515" w:rsidP="007D1A50">
      <w:pPr>
        <w:pStyle w:val="NoSpacing"/>
      </w:pPr>
    </w:p>
    <w:p w:rsidR="000C7515" w:rsidRDefault="000C7515" w:rsidP="007D1A50">
      <w:pPr>
        <w:pStyle w:val="NoSpacing"/>
      </w:pPr>
    </w:p>
    <w:p w:rsidR="000C7515" w:rsidRDefault="000C7515" w:rsidP="007D1A50">
      <w:pPr>
        <w:pStyle w:val="NoSpacing"/>
      </w:pPr>
    </w:p>
    <w:p w:rsidR="000C7515" w:rsidRDefault="000C7515" w:rsidP="007D1A50">
      <w:pPr>
        <w:pStyle w:val="NoSpacing"/>
      </w:pPr>
    </w:p>
    <w:p w:rsidR="000C7515" w:rsidRDefault="000C7515" w:rsidP="007D1A50">
      <w:pPr>
        <w:pStyle w:val="NoSpacing"/>
      </w:pPr>
    </w:p>
    <w:p w:rsidR="000C7515" w:rsidRDefault="000C7515" w:rsidP="007D1A50">
      <w:pPr>
        <w:pStyle w:val="NoSpacing"/>
      </w:pPr>
    </w:p>
    <w:p w:rsidR="000C7515" w:rsidRDefault="000C7515" w:rsidP="007D1A50">
      <w:pPr>
        <w:pStyle w:val="NoSpacing"/>
      </w:pPr>
    </w:p>
    <w:p w:rsidR="000C7515" w:rsidRDefault="000C7515" w:rsidP="007D1A50">
      <w:pPr>
        <w:pStyle w:val="NoSpacing"/>
      </w:pPr>
    </w:p>
    <w:p w:rsidR="000C7515" w:rsidRDefault="000C7515" w:rsidP="007D1A50">
      <w:pPr>
        <w:pStyle w:val="NoSpacing"/>
      </w:pPr>
    </w:p>
    <w:p w:rsidR="000C7515" w:rsidRDefault="000C7515" w:rsidP="007D1A50">
      <w:pPr>
        <w:pStyle w:val="NoSpacing"/>
      </w:pPr>
    </w:p>
    <w:p w:rsidR="000C7515" w:rsidRPr="003423B9" w:rsidRDefault="000C7515" w:rsidP="007D1A50">
      <w:pPr>
        <w:pStyle w:val="NoSpacing"/>
        <w:rPr>
          <w:b/>
          <w:u w:val="single"/>
        </w:rPr>
      </w:pPr>
      <w:bookmarkStart w:id="0" w:name="_GoBack"/>
      <w:r w:rsidRPr="003423B9">
        <w:rPr>
          <w:b/>
          <w:u w:val="single"/>
        </w:rPr>
        <w:t>Duplicate command:</w:t>
      </w:r>
    </w:p>
    <w:bookmarkEnd w:id="0"/>
    <w:p w:rsidR="000C7515" w:rsidRDefault="000C7515" w:rsidP="000C7515">
      <w:pPr>
        <w:pStyle w:val="NoSpacing"/>
      </w:pPr>
      <w:r>
        <w:t>$ cat SERDIRD_REFRESH_08AUG2016.rcv</w:t>
      </w:r>
    </w:p>
    <w:p w:rsidR="000C7515" w:rsidRDefault="000C7515" w:rsidP="000C7515">
      <w:pPr>
        <w:pStyle w:val="NoSpacing"/>
      </w:pPr>
      <w:r>
        <w:t>SPOOL LOG to '/oracle/</w:t>
      </w:r>
      <w:proofErr w:type="spellStart"/>
      <w:r>
        <w:t>rman</w:t>
      </w:r>
      <w:proofErr w:type="spellEnd"/>
      <w:r>
        <w:t>/log/Serdird_Refresh_09AUG2016.txt';</w:t>
      </w:r>
    </w:p>
    <w:p w:rsidR="000C7515" w:rsidRDefault="000C7515" w:rsidP="000C7515">
      <w:pPr>
        <w:pStyle w:val="NoSpacing"/>
      </w:pPr>
      <w:r>
        <w:t>connect target sys/</w:t>
      </w:r>
      <w:proofErr w:type="spellStart"/>
      <w:r>
        <w:t>notsys@serdirp</w:t>
      </w:r>
      <w:proofErr w:type="spellEnd"/>
      <w:r>
        <w:t>;</w:t>
      </w:r>
    </w:p>
    <w:p w:rsidR="000C7515" w:rsidRDefault="000C7515" w:rsidP="000C7515">
      <w:pPr>
        <w:pStyle w:val="NoSpacing"/>
      </w:pPr>
      <w:r>
        <w:t xml:space="preserve">connect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rmanukserdirp</w:t>
      </w:r>
      <w:proofErr w:type="spellEnd"/>
      <w:r>
        <w:t>/</w:t>
      </w:r>
      <w:proofErr w:type="spellStart"/>
      <w:r>
        <w:t>cateye@rmanp</w:t>
      </w:r>
      <w:proofErr w:type="spellEnd"/>
      <w:r>
        <w:t>;</w:t>
      </w:r>
    </w:p>
    <w:p w:rsidR="000C7515" w:rsidRDefault="000C7515" w:rsidP="000C7515">
      <w:pPr>
        <w:pStyle w:val="NoSpacing"/>
      </w:pPr>
      <w:r>
        <w:t>CONNECT AUXILIARY / ;</w:t>
      </w:r>
    </w:p>
    <w:p w:rsidR="000C7515" w:rsidRDefault="000C7515" w:rsidP="000C7515">
      <w:pPr>
        <w:pStyle w:val="NoSpacing"/>
      </w:pPr>
      <w:r>
        <w:t>run</w:t>
      </w:r>
    </w:p>
    <w:p w:rsidR="000C7515" w:rsidRDefault="000C7515" w:rsidP="000C7515">
      <w:pPr>
        <w:pStyle w:val="NoSpacing"/>
      </w:pPr>
      <w:r>
        <w:t>{</w:t>
      </w:r>
    </w:p>
    <w:p w:rsidR="000C7515" w:rsidRDefault="000C7515" w:rsidP="000C7515">
      <w:pPr>
        <w:pStyle w:val="NoSpacing"/>
      </w:pPr>
      <w:r>
        <w:t xml:space="preserve">allocate clone channel adsm_1 device type SBT </w:t>
      </w:r>
      <w:proofErr w:type="spellStart"/>
      <w:r>
        <w:t>parms</w:t>
      </w:r>
      <w:proofErr w:type="spellEnd"/>
      <w:r>
        <w:t xml:space="preserve"> 'ENV=(TDPO_OPTFILE=/usr/tivoli/tsm/client/oracle/bin64/tdpo_serdirp_dft.opt)';</w:t>
      </w:r>
    </w:p>
    <w:p w:rsidR="000C7515" w:rsidRDefault="000C7515" w:rsidP="000C7515">
      <w:pPr>
        <w:pStyle w:val="NoSpacing"/>
      </w:pPr>
      <w:r>
        <w:t xml:space="preserve">allocate clone channel adsm_2 device type SBT </w:t>
      </w:r>
      <w:proofErr w:type="spellStart"/>
      <w:r>
        <w:t>parms</w:t>
      </w:r>
      <w:proofErr w:type="spellEnd"/>
      <w:r>
        <w:t xml:space="preserve"> 'ENV=(TDPO_OPTFILE=/usr/tivoli/tsm/client/oracle/bin64/tdpo_serdirp_dft.opt)';</w:t>
      </w:r>
    </w:p>
    <w:p w:rsidR="000C7515" w:rsidRDefault="000C7515" w:rsidP="000C7515">
      <w:pPr>
        <w:pStyle w:val="NoSpacing"/>
      </w:pPr>
      <w:r>
        <w:t xml:space="preserve">allocate clone channel adsm_3 device type SBT </w:t>
      </w:r>
      <w:proofErr w:type="spellStart"/>
      <w:r>
        <w:t>parms</w:t>
      </w:r>
      <w:proofErr w:type="spellEnd"/>
      <w:r>
        <w:t xml:space="preserve"> 'ENV=(TDPO_OPTFILE=/usr/tivoli/tsm/client/oracle/bin64/tdpo_serdirp_dft.opt)';</w:t>
      </w:r>
    </w:p>
    <w:p w:rsidR="000C7515" w:rsidRDefault="000C7515" w:rsidP="000C7515">
      <w:pPr>
        <w:pStyle w:val="NoSpacing"/>
      </w:pPr>
      <w:r>
        <w:t xml:space="preserve">allocate clone channel adsm_4 device type SBT </w:t>
      </w:r>
      <w:proofErr w:type="spellStart"/>
      <w:r>
        <w:t>parms</w:t>
      </w:r>
      <w:proofErr w:type="spellEnd"/>
      <w:r>
        <w:t xml:space="preserve"> 'ENV=(TDPO_OPTFILE=/usr/tivoli/tsm/client/oracle/bin64/tdpo_serdirp_dft.opt)';</w:t>
      </w:r>
    </w:p>
    <w:p w:rsidR="000C7515" w:rsidRDefault="000C7515" w:rsidP="000C7515">
      <w:pPr>
        <w:pStyle w:val="NoSpacing"/>
      </w:pPr>
      <w:r>
        <w:t xml:space="preserve">allocate clone channel adsm_5 device type SBT </w:t>
      </w:r>
      <w:proofErr w:type="spellStart"/>
      <w:r>
        <w:t>parms</w:t>
      </w:r>
      <w:proofErr w:type="spellEnd"/>
      <w:r>
        <w:t xml:space="preserve"> 'ENV=(TDPO_OPTFILE=/usr/tivoli/tsm/client/oracle/bin64/tdpo_serdirp_dft.opt)';</w:t>
      </w:r>
    </w:p>
    <w:p w:rsidR="000C7515" w:rsidRDefault="000C7515" w:rsidP="000C7515">
      <w:pPr>
        <w:pStyle w:val="NoSpacing"/>
      </w:pPr>
      <w:r>
        <w:t>set until time "</w:t>
      </w:r>
      <w:proofErr w:type="spellStart"/>
      <w:r>
        <w:t>to_date</w:t>
      </w:r>
      <w:proofErr w:type="spellEnd"/>
      <w:r>
        <w:t>('01/07/2016 22:45:44','DD/MM/YYYY HH24:MI:SS')";</w:t>
      </w:r>
    </w:p>
    <w:p w:rsidR="000C7515" w:rsidRDefault="000C7515" w:rsidP="000C7515">
      <w:pPr>
        <w:pStyle w:val="NoSpacing"/>
      </w:pPr>
      <w:r>
        <w:t xml:space="preserve">duplicate target database to </w:t>
      </w:r>
      <w:proofErr w:type="spellStart"/>
      <w:r>
        <w:t>serdird</w:t>
      </w:r>
      <w:proofErr w:type="spellEnd"/>
      <w:r>
        <w:t>;</w:t>
      </w:r>
    </w:p>
    <w:p w:rsidR="000C7515" w:rsidRDefault="000C7515" w:rsidP="000C7515">
      <w:pPr>
        <w:pStyle w:val="NoSpacing"/>
      </w:pPr>
      <w:r>
        <w:t>release channel adsm_1;</w:t>
      </w:r>
    </w:p>
    <w:p w:rsidR="000C7515" w:rsidRDefault="000C7515" w:rsidP="000C7515">
      <w:pPr>
        <w:pStyle w:val="NoSpacing"/>
      </w:pPr>
      <w:r>
        <w:t>release channel adsm_2;</w:t>
      </w:r>
    </w:p>
    <w:p w:rsidR="000C7515" w:rsidRDefault="000C7515" w:rsidP="000C7515">
      <w:pPr>
        <w:pStyle w:val="NoSpacing"/>
      </w:pPr>
      <w:r>
        <w:t>release channel adsm_3;</w:t>
      </w:r>
    </w:p>
    <w:p w:rsidR="000C7515" w:rsidRDefault="000C7515" w:rsidP="000C7515">
      <w:pPr>
        <w:pStyle w:val="NoSpacing"/>
      </w:pPr>
      <w:r>
        <w:t>release channel adsm_4;</w:t>
      </w:r>
    </w:p>
    <w:p w:rsidR="000C7515" w:rsidRDefault="000C7515" w:rsidP="000C7515">
      <w:pPr>
        <w:pStyle w:val="NoSpacing"/>
      </w:pPr>
      <w:r>
        <w:t>release channel adsm_5;</w:t>
      </w:r>
    </w:p>
    <w:p w:rsidR="000C7515" w:rsidRDefault="000C7515" w:rsidP="000C7515">
      <w:pPr>
        <w:pStyle w:val="NoSpacing"/>
      </w:pPr>
      <w:r>
        <w:t>}</w:t>
      </w:r>
    </w:p>
    <w:p w:rsidR="007D1A50" w:rsidRPr="00441EC7" w:rsidRDefault="007D1A50" w:rsidP="007D1A50">
      <w:pPr>
        <w:pStyle w:val="NoSpacing"/>
      </w:pPr>
    </w:p>
    <w:sectPr w:rsidR="007D1A50" w:rsidRPr="00441EC7" w:rsidSect="00F81D30"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50"/>
    <w:rsid w:val="000C7515"/>
    <w:rsid w:val="003423B9"/>
    <w:rsid w:val="00372250"/>
    <w:rsid w:val="00441EC7"/>
    <w:rsid w:val="0070307D"/>
    <w:rsid w:val="007D1A50"/>
    <w:rsid w:val="00EC6921"/>
    <w:rsid w:val="00F8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1A50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1A5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7E031-4D37-4FA2-87C3-409C0A2B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3B85B685</Template>
  <TotalTime>0</TotalTime>
  <Pages>4</Pages>
  <Words>917</Words>
  <Characters>5227</Characters>
  <Application>Microsoft Office Word</Application>
  <DocSecurity>0</DocSecurity>
  <Lines>43</Lines>
  <Paragraphs>12</Paragraphs>
  <ScaleCrop>false</ScaleCrop>
  <Company>RWE</Company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Pansara, Jiten</dc:creator>
  <cp:lastModifiedBy>Pansara, Jiten</cp:lastModifiedBy>
  <cp:revision>4</cp:revision>
  <dcterms:created xsi:type="dcterms:W3CDTF">2016-08-05T15:40:00Z</dcterms:created>
  <dcterms:modified xsi:type="dcterms:W3CDTF">2016-08-05T15:49:00Z</dcterms:modified>
</cp:coreProperties>
</file>