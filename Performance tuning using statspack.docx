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250" w:rsidRDefault="00BF36D7">
      <w:pPr>
        <w:rPr>
          <w:rFonts w:ascii="Arial" w:hAnsi="Arial" w:cs="Arial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3FDADDC4" wp14:editId="0CCA3D2D">
            <wp:extent cx="5731510" cy="120876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D7" w:rsidRDefault="00BF36D7">
      <w:pPr>
        <w:rPr>
          <w:rFonts w:ascii="Arial" w:hAnsi="Arial" w:cs="Arial"/>
          <w:sz w:val="20"/>
          <w:szCs w:val="20"/>
        </w:rPr>
      </w:pPr>
    </w:p>
    <w:p w:rsidR="00BF36D7" w:rsidRDefault="00BF36D7">
      <w:pPr>
        <w:rPr>
          <w:rFonts w:ascii="Arial" w:hAnsi="Arial" w:cs="Arial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65E63730" wp14:editId="7173C8E1">
            <wp:extent cx="5000625" cy="640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D7" w:rsidRDefault="00BF36D7">
      <w:pPr>
        <w:rPr>
          <w:rFonts w:ascii="Arial" w:hAnsi="Arial" w:cs="Arial"/>
          <w:sz w:val="20"/>
          <w:szCs w:val="20"/>
        </w:rPr>
      </w:pPr>
    </w:p>
    <w:p w:rsidR="00BF36D7" w:rsidRDefault="00BF36D7">
      <w:pPr>
        <w:rPr>
          <w:rFonts w:ascii="Arial" w:hAnsi="Arial" w:cs="Arial"/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65213823" wp14:editId="467373DA">
            <wp:extent cx="5086350" cy="497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D7" w:rsidRDefault="00BF36D7">
      <w:pPr>
        <w:rPr>
          <w:rFonts w:ascii="Arial" w:hAnsi="Arial" w:cs="Arial"/>
          <w:sz w:val="20"/>
          <w:szCs w:val="20"/>
        </w:rPr>
      </w:pPr>
    </w:p>
    <w:p w:rsidR="00BF36D7" w:rsidRDefault="00BF36D7">
      <w:pPr>
        <w:rPr>
          <w:rFonts w:ascii="Arial" w:hAnsi="Arial" w:cs="Arial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634158DD" wp14:editId="21E36CE9">
            <wp:extent cx="5324475" cy="2705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D7" w:rsidRDefault="00BF36D7">
      <w:pPr>
        <w:rPr>
          <w:rFonts w:ascii="Arial" w:hAnsi="Arial" w:cs="Arial"/>
          <w:sz w:val="20"/>
          <w:szCs w:val="20"/>
        </w:rPr>
      </w:pPr>
    </w:p>
    <w:p w:rsidR="00BF36D7" w:rsidRDefault="00BF36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might face below error:</w:t>
      </w:r>
    </w:p>
    <w:p w:rsidR="00BF36D7" w:rsidRDefault="00BF36D7">
      <w:pPr>
        <w:rPr>
          <w:rFonts w:ascii="Arial" w:hAnsi="Arial" w:cs="Arial"/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68F68B59" wp14:editId="46AD79F1">
            <wp:extent cx="5731510" cy="3875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D7" w:rsidRDefault="00BF36D7">
      <w:pPr>
        <w:rPr>
          <w:rFonts w:ascii="Arial" w:hAnsi="Arial" w:cs="Arial"/>
          <w:sz w:val="20"/>
          <w:szCs w:val="20"/>
        </w:rPr>
      </w:pPr>
    </w:p>
    <w:p w:rsidR="00BF36D7" w:rsidRDefault="00BF36D7">
      <w:pPr>
        <w:rPr>
          <w:rFonts w:ascii="Arial" w:hAnsi="Arial" w:cs="Arial"/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27CB5E0E" wp14:editId="277E48BE">
            <wp:extent cx="5295900" cy="5572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D7" w:rsidRDefault="00BF36D7">
      <w:pPr>
        <w:rPr>
          <w:rFonts w:ascii="Arial" w:hAnsi="Arial" w:cs="Arial"/>
          <w:sz w:val="20"/>
          <w:szCs w:val="20"/>
        </w:rPr>
      </w:pPr>
    </w:p>
    <w:p w:rsidR="00BF36D7" w:rsidRPr="00441EC7" w:rsidRDefault="00BF36D7">
      <w:pPr>
        <w:rPr>
          <w:rFonts w:ascii="Arial" w:hAnsi="Arial" w:cs="Arial"/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2DC3E714" wp14:editId="32EB56EA">
            <wp:extent cx="5731510" cy="515101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36D7" w:rsidRPr="00441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6D7"/>
    <w:rsid w:val="00372250"/>
    <w:rsid w:val="00441EC7"/>
    <w:rsid w:val="0070307D"/>
    <w:rsid w:val="00BF36D7"/>
    <w:rsid w:val="00EC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6D7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6D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39777-63D4-460F-870A-F7FD9DDAA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C96D9F8F</Template>
  <TotalTime>0</TotalTime>
  <Pages>5</Pages>
  <Words>7</Words>
  <Characters>41</Characters>
  <Application>Microsoft Office Word</Application>
  <DocSecurity>0</DocSecurity>
  <Lines>1</Lines>
  <Paragraphs>1</Paragraphs>
  <ScaleCrop>false</ScaleCrop>
  <Company>RWE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Pansara, Jiten</dc:creator>
  <cp:lastModifiedBy>Pansara, Jiten</cp:lastModifiedBy>
  <cp:revision>1</cp:revision>
  <dcterms:created xsi:type="dcterms:W3CDTF">2019-03-12T14:54:00Z</dcterms:created>
  <dcterms:modified xsi:type="dcterms:W3CDTF">2019-03-12T15:06:00Z</dcterms:modified>
</cp:coreProperties>
</file>