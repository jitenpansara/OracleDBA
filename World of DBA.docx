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4D" w:rsidRPr="00055C4D" w:rsidRDefault="00C16C59" w:rsidP="00F53A2C">
      <w:pPr>
        <w:pStyle w:val="NoSpacing"/>
      </w:pPr>
      <w:r>
        <w:rPr>
          <w:noProof/>
        </w:rPr>
        <w:pict>
          <v:shape id="Round Diagonal Corner Rectangle 1" o:spid="_x0000_s1026" style="position:absolute;margin-left:0;margin-top:-25.5pt;width:211.5pt;height:31.5pt;z-index:251659264;visibility:visible;mso-position-horizontal-relative:margin;mso-height-relative:margin;v-text-anchor:middle" coordsize="268605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" adj="-11796480,,5400" path="m66676,l2686050,r,l2686050,333374v,36824,-29852,66676,-66676,66676l,400050r,l,66676c,29852,29852,,66676,xe" fillcolor="#65a0d7 [3028]" stroked="f">
            <v:fill color2="#5898d4 [3172]" rotate="t" colors="0 #71a6db;.5 #559bdb;1 #438ac9" focus="100%" type="gradient">
              <o:fill v:ext="view" type="gradientUnscaled"/>
            </v:fill>
            <v:stroke joinstyle="miter"/>
            <v:shadow on="t" color="black" opacity="41287f" offset="0,1.5pt"/>
            <v:formulas/>
            <v:path arrowok="t" o:connecttype="custom" o:connectlocs="66676,0;2686050,0;2686050,0;2686050,333374;2619374,400050;0,400050;0,400050;0,66676;66676,0" o:connectangles="0,0,0,0,0,0,0,0,0" textboxrect="0,0,2686050,400050"/>
            <v:textbox>
              <w:txbxContent>
                <w:p w:rsidR="00071A3C" w:rsidRPr="00055C4D" w:rsidRDefault="00071A3C" w:rsidP="00055C4D">
                  <w:pPr>
                    <w:jc w:val="center"/>
                    <w:rPr>
                      <w:rFonts w:ascii="Eras Demi ITC" w:hAnsi="Eras Demi ITC"/>
                      <w:sz w:val="40"/>
                      <w:szCs w:val="40"/>
                    </w:rPr>
                  </w:pPr>
                  <w:r w:rsidRPr="00055C4D">
                    <w:rPr>
                      <w:rFonts w:ascii="Eras Demi ITC" w:hAnsi="Eras Demi ITC"/>
                      <w:sz w:val="40"/>
                      <w:szCs w:val="40"/>
                    </w:rPr>
                    <w:t>World of DBA</w:t>
                  </w:r>
                </w:p>
              </w:txbxContent>
            </v:textbox>
            <w10:wrap anchorx="margin"/>
          </v:shape>
        </w:pict>
      </w:r>
    </w:p>
    <w:p w:rsidR="00D13606" w:rsidRDefault="00D13606" w:rsidP="00F53A2C">
      <w:pPr>
        <w:pStyle w:val="NoSpacing"/>
      </w:pPr>
      <w:r>
        <w:t>Tuning Advisory</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SET SERVEROUTPUT ON</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declare</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stmt_task VARCHAR2(40);</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begin</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stmt_task := DBMS_SQLTUNE.CREATE_TUNING_TASK(sql_id =&gt; '5tru8vxmktswq');</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DBMS_OUTPUT.put_line('task_id: ' || stmt_task );</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end;</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w:t>
      </w:r>
    </w:p>
    <w:p w:rsidR="00D13606" w:rsidRDefault="00D13606" w:rsidP="00F53A2C">
      <w:pPr>
        <w:pStyle w:val="NoSpacing"/>
      </w:pPr>
    </w:p>
    <w:p w:rsid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task_id: TASK_69287</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p>
    <w:p w:rsidR="00D13606" w:rsidRPr="00D13606" w:rsidRDefault="00D13606" w:rsidP="00D13606">
      <w:pPr>
        <w:spacing w:after="0" w:line="240" w:lineRule="auto"/>
        <w:rPr>
          <w:rFonts w:ascii="Times New Roman" w:eastAsia="Times New Roman" w:hAnsi="Times New Roman" w:cs="Times New Roman"/>
          <w:sz w:val="24"/>
          <w:szCs w:val="24"/>
          <w:lang w:val="en-GB" w:eastAsia="en-GB"/>
        </w:rPr>
      </w:pPr>
      <w:r w:rsidRPr="00D13606">
        <w:rPr>
          <w:rFonts w:ascii="Lucida Sans" w:eastAsia="Times New Roman" w:hAnsi="Lucida Sans" w:cs="Times New Roman"/>
          <w:color w:val="000000"/>
          <w:sz w:val="17"/>
          <w:szCs w:val="17"/>
          <w:shd w:val="clear" w:color="auto" w:fill="FFFFFF"/>
          <w:lang w:val="en-GB" w:eastAsia="en-GB"/>
        </w:rPr>
        <w:t>2. Run the SQL TUNING TASK</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begin</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DBMS_SQLTUNE.EXECUTE_TUNING_TASK(task_name =&gt; 'TASK_69287');</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end;</w:t>
      </w:r>
    </w:p>
    <w:p w:rsidR="00D13606" w:rsidRPr="00D13606" w:rsidRDefault="00D13606" w:rsidP="00D13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D13606">
        <w:rPr>
          <w:rFonts w:ascii="Courier New" w:eastAsia="Times New Roman" w:hAnsi="Courier New" w:cs="Courier New"/>
          <w:color w:val="000000"/>
          <w:sz w:val="17"/>
          <w:szCs w:val="17"/>
          <w:lang w:val="en-GB" w:eastAsia="en-GB"/>
        </w:rPr>
        <w:t>/</w:t>
      </w:r>
    </w:p>
    <w:p w:rsidR="00D13606" w:rsidRDefault="00D13606" w:rsidP="00F53A2C">
      <w:pPr>
        <w:pStyle w:val="NoSpacing"/>
      </w:pPr>
    </w:p>
    <w:p w:rsidR="00D13606" w:rsidRDefault="00A60191" w:rsidP="00D13606">
      <w:pPr>
        <w:pStyle w:val="HTMLPreformatted"/>
        <w:shd w:val="clear" w:color="auto" w:fill="FFFFFF"/>
        <w:rPr>
          <w:color w:val="000000"/>
          <w:sz w:val="17"/>
          <w:szCs w:val="17"/>
        </w:rPr>
      </w:pPr>
      <w:r>
        <w:t>3</w:t>
      </w:r>
      <w:r w:rsidR="00D13606">
        <w:t xml:space="preserve">. </w:t>
      </w:r>
      <w:r w:rsidR="00D13606">
        <w:rPr>
          <w:color w:val="000000"/>
          <w:sz w:val="17"/>
          <w:szCs w:val="17"/>
        </w:rPr>
        <w:t>SELECT DBMS_SQLTUNE.REPORT_TUNING_TASK('TASK_69287') AS recommendations FROM dual;</w:t>
      </w:r>
    </w:p>
    <w:p w:rsidR="00D13606" w:rsidRDefault="00D13606" w:rsidP="00F53A2C">
      <w:pPr>
        <w:pStyle w:val="NoSpacing"/>
        <w:rPr>
          <w:lang w:val="en-GB"/>
        </w:rPr>
      </w:pPr>
    </w:p>
    <w:p w:rsidR="00A60191" w:rsidRPr="00A60191" w:rsidRDefault="00D13606" w:rsidP="00A60191">
      <w:pPr>
        <w:rPr>
          <w:rFonts w:ascii="Times New Roman" w:eastAsia="Times New Roman" w:hAnsi="Times New Roman" w:cs="Times New Roman"/>
          <w:sz w:val="24"/>
          <w:szCs w:val="24"/>
          <w:lang w:val="en-GB" w:eastAsia="en-GB"/>
        </w:rPr>
      </w:pPr>
      <w:r>
        <w:rPr>
          <w:lang w:val="en-GB"/>
        </w:rPr>
        <w:t xml:space="preserve"> </w:t>
      </w:r>
      <w:r w:rsidR="00A60191" w:rsidRPr="00A60191">
        <w:rPr>
          <w:rFonts w:ascii="Lucida Sans" w:eastAsia="Times New Roman" w:hAnsi="Lucida Sans" w:cs="Times New Roman"/>
          <w:color w:val="000000"/>
          <w:sz w:val="17"/>
          <w:szCs w:val="17"/>
          <w:shd w:val="clear" w:color="auto" w:fill="FFFFFF"/>
          <w:lang w:val="en-GB" w:eastAsia="en-GB"/>
        </w:rPr>
        <w:t>4. When the task has a status=COMPLETED, then run:</w:t>
      </w:r>
    </w:p>
    <w:p w:rsidR="00A60191" w:rsidRPr="00A60191" w:rsidRDefault="00A60191" w:rsidP="00A6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A60191">
        <w:rPr>
          <w:rFonts w:ascii="Courier New" w:eastAsia="Times New Roman" w:hAnsi="Courier New" w:cs="Courier New"/>
          <w:color w:val="000000"/>
          <w:sz w:val="17"/>
          <w:szCs w:val="17"/>
          <w:lang w:val="en-GB" w:eastAsia="en-GB"/>
        </w:rPr>
        <w:t>SELECT DBMS_SQLTUNE.REPORT_TUNING_TASK('TASK_69287') AS recommendations FROM dual;</w:t>
      </w:r>
    </w:p>
    <w:p w:rsidR="00D13606" w:rsidRPr="00D13606" w:rsidRDefault="00D13606" w:rsidP="00F53A2C">
      <w:pPr>
        <w:pStyle w:val="NoSpacing"/>
        <w:rPr>
          <w:lang w:val="en-GB"/>
        </w:rPr>
      </w:pPr>
    </w:p>
    <w:p w:rsidR="00B567E7" w:rsidRPr="00B567E7" w:rsidRDefault="00B567E7" w:rsidP="00B567E7">
      <w:pPr>
        <w:spacing w:after="0" w:line="240" w:lineRule="auto"/>
        <w:rPr>
          <w:rFonts w:ascii="Times New Roman" w:eastAsia="Times New Roman" w:hAnsi="Times New Roman" w:cs="Times New Roman"/>
          <w:sz w:val="24"/>
          <w:szCs w:val="24"/>
          <w:lang w:val="en-GB" w:eastAsia="en-GB"/>
        </w:rPr>
      </w:pPr>
      <w:r w:rsidRPr="00B567E7">
        <w:rPr>
          <w:rFonts w:ascii="Lucida Sans" w:eastAsia="Times New Roman" w:hAnsi="Lucida Sans" w:cs="Times New Roman"/>
          <w:color w:val="000000"/>
          <w:sz w:val="17"/>
          <w:szCs w:val="17"/>
          <w:shd w:val="clear" w:color="auto" w:fill="FFFFFF"/>
          <w:lang w:val="en-GB" w:eastAsia="en-GB"/>
        </w:rPr>
        <w:t>5. Examine the recommendations from Oracle, in case you agree, then accept the best SQL profile.</w:t>
      </w:r>
    </w:p>
    <w:p w:rsidR="00B567E7" w:rsidRPr="00B567E7" w:rsidRDefault="00B567E7" w:rsidP="00B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B567E7">
        <w:rPr>
          <w:rFonts w:ascii="Courier New" w:eastAsia="Times New Roman" w:hAnsi="Courier New" w:cs="Courier New"/>
          <w:color w:val="000000"/>
          <w:sz w:val="17"/>
          <w:szCs w:val="17"/>
          <w:lang w:val="en-GB" w:eastAsia="en-GB"/>
        </w:rPr>
        <w:t>begin</w:t>
      </w:r>
    </w:p>
    <w:p w:rsidR="00B567E7" w:rsidRPr="00B567E7" w:rsidRDefault="00B567E7" w:rsidP="00B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B567E7">
        <w:rPr>
          <w:rFonts w:ascii="Courier New" w:eastAsia="Times New Roman" w:hAnsi="Courier New" w:cs="Courier New"/>
          <w:color w:val="000000"/>
          <w:sz w:val="17"/>
          <w:szCs w:val="17"/>
          <w:lang w:val="en-GB" w:eastAsia="en-GB"/>
        </w:rPr>
        <w:t>DBMS_SQLTUNE.ACCEPT_SQL_PROFILE(task_name =&gt; 'TASK_69287', task_owner =&gt; 'SYSTEM', replace =&gt; TRUE);</w:t>
      </w:r>
    </w:p>
    <w:p w:rsidR="00B567E7" w:rsidRPr="00B567E7" w:rsidRDefault="00B567E7" w:rsidP="00B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B567E7">
        <w:rPr>
          <w:rFonts w:ascii="Courier New" w:eastAsia="Times New Roman" w:hAnsi="Courier New" w:cs="Courier New"/>
          <w:color w:val="000000"/>
          <w:sz w:val="17"/>
          <w:szCs w:val="17"/>
          <w:lang w:val="en-GB" w:eastAsia="en-GB"/>
        </w:rPr>
        <w:t>end;</w:t>
      </w:r>
    </w:p>
    <w:p w:rsidR="00B567E7" w:rsidRPr="00B567E7" w:rsidRDefault="00B567E7" w:rsidP="00B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val="en-GB" w:eastAsia="en-GB"/>
        </w:rPr>
      </w:pPr>
      <w:r w:rsidRPr="00B567E7">
        <w:rPr>
          <w:rFonts w:ascii="Courier New" w:eastAsia="Times New Roman" w:hAnsi="Courier New" w:cs="Courier New"/>
          <w:color w:val="000000"/>
          <w:sz w:val="17"/>
          <w:szCs w:val="17"/>
          <w:lang w:val="en-GB" w:eastAsia="en-GB"/>
        </w:rPr>
        <w:t>/</w:t>
      </w:r>
    </w:p>
    <w:p w:rsidR="00D13606" w:rsidRDefault="00D13606" w:rsidP="00F53A2C">
      <w:pPr>
        <w:pStyle w:val="NoSpacing"/>
      </w:pPr>
    </w:p>
    <w:p w:rsidR="00055C4D" w:rsidRDefault="00055C4D" w:rsidP="00F53A2C">
      <w:pPr>
        <w:pStyle w:val="NoSpacing"/>
      </w:pPr>
      <w:r>
        <w:t>***********Resolution Details*************************</w:t>
      </w:r>
    </w:p>
    <w:p w:rsidR="00055C4D" w:rsidRDefault="00055C4D" w:rsidP="00F53A2C">
      <w:pPr>
        <w:pStyle w:val="NoSpacing"/>
      </w:pPr>
      <w:r>
        <w:t>Database :apexpfd1  Time:0:45</w:t>
      </w:r>
    </w:p>
    <w:p w:rsidR="00055C4D" w:rsidRDefault="00055C4D" w:rsidP="00F53A2C">
      <w:pPr>
        <w:pStyle w:val="NoSpacing"/>
      </w:pPr>
      <w:r>
        <w:t>Action taken:- User mgmt</w:t>
      </w:r>
    </w:p>
    <w:p w:rsidR="00055C4D" w:rsidRDefault="00055C4D" w:rsidP="00F53A2C">
      <w:pPr>
        <w:pStyle w:val="NoSpacing"/>
      </w:pPr>
      <w:r>
        <w:t>Exec Date:-25-02</w:t>
      </w:r>
    </w:p>
    <w:p w:rsidR="00276612" w:rsidRDefault="00276612" w:rsidP="00F53A2C">
      <w:pPr>
        <w:pStyle w:val="NoSpacing"/>
      </w:pPr>
    </w:p>
    <w:p w:rsidR="00276612" w:rsidRDefault="00276612" w:rsidP="00F53A2C">
      <w:pPr>
        <w:pStyle w:val="NoSpacing"/>
      </w:pPr>
      <w:r>
        <w:t>Shutdown OEM:</w:t>
      </w:r>
    </w:p>
    <w:p w:rsidR="00276612" w:rsidRDefault="00276612" w:rsidP="00F53A2C">
      <w:pPr>
        <w:pStyle w:val="NoSpacing"/>
      </w:pPr>
      <w:r>
        <w:t>. sid OMA</w:t>
      </w:r>
    </w:p>
    <w:p w:rsidR="00276612" w:rsidRDefault="00276612" w:rsidP="00F53A2C">
      <w:pPr>
        <w:pStyle w:val="NoSpacing"/>
      </w:pPr>
      <w:r>
        <w:t>Emctl stop agent</w:t>
      </w:r>
    </w:p>
    <w:p w:rsidR="00276612" w:rsidRDefault="00276612" w:rsidP="00F53A2C">
      <w:pPr>
        <w:pStyle w:val="NoSpacing"/>
      </w:pPr>
    </w:p>
    <w:p w:rsidR="00276612" w:rsidRDefault="00276612" w:rsidP="00F53A2C">
      <w:pPr>
        <w:pStyle w:val="NoSpacing"/>
      </w:pPr>
      <w:r>
        <w:t>Start OEM:</w:t>
      </w:r>
    </w:p>
    <w:p w:rsidR="00276612" w:rsidRDefault="00276612" w:rsidP="00F53A2C">
      <w:pPr>
        <w:pStyle w:val="NoSpacing"/>
      </w:pPr>
      <w:r>
        <w:t>. sid OMA</w:t>
      </w:r>
    </w:p>
    <w:p w:rsidR="00276612" w:rsidRDefault="00276612" w:rsidP="00F53A2C">
      <w:pPr>
        <w:pStyle w:val="NoSpacing"/>
      </w:pPr>
      <w:r>
        <w:t>Emctl start agent</w:t>
      </w:r>
    </w:p>
    <w:p w:rsidR="008C7CD4" w:rsidRDefault="008C7CD4" w:rsidP="00F53A2C">
      <w:pPr>
        <w:pStyle w:val="NoSpacing"/>
      </w:pPr>
    </w:p>
    <w:p w:rsidR="008C7CD4" w:rsidRDefault="008C7CD4" w:rsidP="00F53A2C">
      <w:pPr>
        <w:pStyle w:val="NoSpacing"/>
      </w:pPr>
      <w:r>
        <w:t xml:space="preserve">Change archive log location: </w:t>
      </w:r>
      <w:r w:rsidRPr="008C7CD4">
        <w:t>ALTER SYSTEM SET log_archive_dest_1='location="/SPL_RPT/u002/oradata/QR69/arch1", VALID_FOR=(all_logfiles,all_roles)' SCOPE=BOTH;</w:t>
      </w:r>
    </w:p>
    <w:p w:rsidR="00055C4D" w:rsidRDefault="00055C4D" w:rsidP="00F53A2C">
      <w:pPr>
        <w:pStyle w:val="NoSpacing"/>
      </w:pPr>
    </w:p>
    <w:p w:rsidR="00055C4D" w:rsidRDefault="00055C4D" w:rsidP="00F53A2C">
      <w:pPr>
        <w:pStyle w:val="NoSpacing"/>
      </w:pPr>
      <w:r>
        <w:t>********Telephone Operator********</w:t>
      </w:r>
    </w:p>
    <w:p w:rsidR="00055C4D" w:rsidRDefault="00055C4D" w:rsidP="00F53A2C">
      <w:pPr>
        <w:pStyle w:val="NoSpacing"/>
      </w:pPr>
      <w:r>
        <w:t>*90</w:t>
      </w:r>
    </w:p>
    <w:p w:rsidR="00055C4D" w:rsidRDefault="00055C4D" w:rsidP="00F53A2C">
      <w:pPr>
        <w:pStyle w:val="NoSpacing"/>
      </w:pPr>
    </w:p>
    <w:p w:rsidR="00055C4D" w:rsidRDefault="00055C4D" w:rsidP="00F53A2C">
      <w:pPr>
        <w:pStyle w:val="NoSpacing"/>
      </w:pPr>
      <w:r>
        <w:t>TNSNAMES.ora</w:t>
      </w:r>
    </w:p>
    <w:p w:rsidR="00055C4D" w:rsidRDefault="00055C4D" w:rsidP="00F53A2C">
      <w:pPr>
        <w:pStyle w:val="NoSpacing"/>
      </w:pPr>
      <w:r>
        <w:t>\\CILXSWPDCED01\netlogon\oracle\</w:t>
      </w:r>
    </w:p>
    <w:p w:rsidR="00055C4D" w:rsidRDefault="00055C4D" w:rsidP="00F53A2C">
      <w:pPr>
        <w:pStyle w:val="NoSpacing"/>
      </w:pPr>
    </w:p>
    <w:p w:rsidR="00055C4D" w:rsidRDefault="00055C4D" w:rsidP="00F53A2C">
      <w:pPr>
        <w:pStyle w:val="NoSpacing"/>
      </w:pPr>
      <w:r>
        <w:lastRenderedPageBreak/>
        <w:t>*********SOX COMMANDS*********************************</w:t>
      </w:r>
    </w:p>
    <w:p w:rsidR="00055C4D" w:rsidRDefault="00055C4D" w:rsidP="00F53A2C">
      <w:pPr>
        <w:pStyle w:val="NoSpacing"/>
      </w:pPr>
      <w:r>
        <w:t>SELECT USERNAME FROM DBA_USERS WHERE USERNAME LIKE '%SOX%';</w:t>
      </w:r>
    </w:p>
    <w:p w:rsidR="00055C4D" w:rsidRDefault="00055C4D" w:rsidP="00F53A2C">
      <w:pPr>
        <w:pStyle w:val="NoSpacing"/>
      </w:pPr>
    </w:p>
    <w:p w:rsidR="00055C4D" w:rsidRDefault="00055C4D" w:rsidP="00F53A2C">
      <w:pPr>
        <w:pStyle w:val="NoSpacing"/>
      </w:pPr>
      <w:r>
        <w:t>Exec sox_user.log_ticket_details_pg.log_ticket_details_pr('1188835','KL421');</w:t>
      </w:r>
    </w:p>
    <w:p w:rsidR="00055C4D" w:rsidRDefault="00055C4D" w:rsidP="00F53A2C">
      <w:pPr>
        <w:pStyle w:val="NoSpacing"/>
      </w:pPr>
    </w:p>
    <w:p w:rsidR="00055C4D" w:rsidRDefault="00055C4D" w:rsidP="00F53A2C">
      <w:pPr>
        <w:pStyle w:val="NoSpacing"/>
      </w:pPr>
      <w:r>
        <w:t>Exec SOX_OWNER.log_ticket_details_pg.log_ticket_details_pr('1189014','MN946');</w:t>
      </w:r>
    </w:p>
    <w:p w:rsidR="00055C4D" w:rsidRDefault="00055C4D" w:rsidP="00F53A2C">
      <w:pPr>
        <w:pStyle w:val="NoSpacing"/>
      </w:pPr>
    </w:p>
    <w:p w:rsidR="00055C4D" w:rsidRDefault="00055C4D" w:rsidP="00F53A2C">
      <w:pPr>
        <w:pStyle w:val="NoSpacing"/>
      </w:pPr>
      <w:r>
        <w:t>Exec SOX_INTG_USR.log_ticket_details_pg.log_ticket_details_pr('INC000001629833','EMAIL');</w:t>
      </w:r>
    </w:p>
    <w:p w:rsidR="00055C4D" w:rsidRDefault="00055C4D" w:rsidP="00F53A2C">
      <w:pPr>
        <w:pStyle w:val="NoSpacing"/>
      </w:pPr>
    </w:p>
    <w:p w:rsidR="00055C4D" w:rsidRDefault="00055C4D" w:rsidP="00F53A2C">
      <w:pPr>
        <w:pStyle w:val="NoSpacing"/>
      </w:pPr>
      <w:r>
        <w:t>Exec SOX_TRIG_USER.log_ticket_details_pg.log_ticket_details_pr('INC000001771728','MR937');</w:t>
      </w:r>
    </w:p>
    <w:p w:rsidR="00055C4D" w:rsidRDefault="00055C4D" w:rsidP="00F53A2C">
      <w:pPr>
        <w:pStyle w:val="NoSpacing"/>
      </w:pPr>
    </w:p>
    <w:p w:rsidR="00055C4D" w:rsidRDefault="00055C4D" w:rsidP="00F53A2C">
      <w:pPr>
        <w:pStyle w:val="NoSpacing"/>
      </w:pPr>
      <w:r>
        <w:t xml:space="preserve">update SOX_OWNER.SOX_DDL_CHANGE_LOG set TICKET_NO=INC000001588608,REQUESTOR_ID='LF501', REMARKS ='Approved </w:t>
      </w:r>
      <w:r>
        <w:cr/>
      </w:r>
    </w:p>
    <w:p w:rsidR="00055C4D" w:rsidRDefault="00055C4D" w:rsidP="00F53A2C">
      <w:pPr>
        <w:pStyle w:val="NoSpacing"/>
      </w:pPr>
      <w:r>
        <w:t>Object Changes'</w:t>
      </w:r>
    </w:p>
    <w:p w:rsidR="00055C4D" w:rsidRDefault="00055C4D" w:rsidP="00F53A2C">
      <w:pPr>
        <w:pStyle w:val="NoSpacing"/>
      </w:pPr>
      <w:r>
        <w:t xml:space="preserve">where trunc(DDL_DATE)='06-JAN-2015' and REMARKS ='Unauthorized Change ...Investigate ...!!!' and os_user_name </w:t>
      </w:r>
      <w:r>
        <w:cr/>
      </w:r>
    </w:p>
    <w:p w:rsidR="00055C4D" w:rsidRDefault="00055C4D" w:rsidP="00F53A2C">
      <w:pPr>
        <w:pStyle w:val="NoSpacing"/>
      </w:pPr>
      <w:r>
        <w:t>in ('KX460','kx460','SDS_BMS');</w:t>
      </w:r>
    </w:p>
    <w:p w:rsidR="00055C4D" w:rsidRDefault="00055C4D" w:rsidP="00F53A2C">
      <w:pPr>
        <w:pStyle w:val="NoSpacing"/>
      </w:pPr>
    </w:p>
    <w:p w:rsidR="00055C4D" w:rsidRDefault="00055C4D" w:rsidP="00F53A2C">
      <w:pPr>
        <w:pStyle w:val="NoSpacing"/>
      </w:pPr>
      <w:r>
        <w:t>********CHECK TABLESPACE OF TABLES**************</w:t>
      </w:r>
    </w:p>
    <w:p w:rsidR="00055C4D" w:rsidRDefault="00055C4D" w:rsidP="00F53A2C">
      <w:pPr>
        <w:pStyle w:val="NoSpacing"/>
      </w:pPr>
      <w:r>
        <w:t>select owner, table_name,tablespace_name from dba_tables where table_name='SCP_CSE_BOF_DMD';</w:t>
      </w:r>
    </w:p>
    <w:p w:rsidR="00055C4D" w:rsidRDefault="00055C4D" w:rsidP="00F53A2C">
      <w:pPr>
        <w:pStyle w:val="NoSpacing"/>
      </w:pPr>
    </w:p>
    <w:p w:rsidR="00055C4D" w:rsidRDefault="00055C4D" w:rsidP="00F53A2C">
      <w:pPr>
        <w:pStyle w:val="NoSpacing"/>
      </w:pPr>
      <w:r>
        <w:t>*********Check size of table********************</w:t>
      </w:r>
    </w:p>
    <w:p w:rsidR="00055C4D" w:rsidRDefault="00055C4D" w:rsidP="00F53A2C">
      <w:pPr>
        <w:pStyle w:val="NoSpacing"/>
      </w:pPr>
      <w:r>
        <w:t>SELECT segment_name table_name,sum(bytes)/(1024*1024) table_size FROM DBA_SEGMENTS WHERE SEGMENT_NAME = 'OPL_WEB_SESSION' AND SEGMENT_TYPE = 'TABLE' group by segment_name;</w:t>
      </w:r>
    </w:p>
    <w:p w:rsidR="00055C4D" w:rsidRDefault="00055C4D" w:rsidP="00F53A2C">
      <w:pPr>
        <w:pStyle w:val="NoSpacing"/>
      </w:pPr>
    </w:p>
    <w:p w:rsidR="00055C4D" w:rsidRDefault="00055C4D" w:rsidP="00F53A2C">
      <w:pPr>
        <w:pStyle w:val="NoSpacing"/>
      </w:pPr>
      <w:r>
        <w:t>*********Check size of database*****************</w:t>
      </w:r>
    </w:p>
    <w:p w:rsidR="00055C4D" w:rsidRDefault="00055C4D" w:rsidP="00F53A2C">
      <w:pPr>
        <w:pStyle w:val="NoSpacing"/>
      </w:pPr>
      <w:r>
        <w:t>SELECT SUM(bytes)/1024/1024 Total_Database_size_MB FROM dba_extents;</w:t>
      </w:r>
    </w:p>
    <w:p w:rsidR="00055C4D" w:rsidRDefault="00055C4D" w:rsidP="00F53A2C">
      <w:pPr>
        <w:pStyle w:val="NoSpacing"/>
      </w:pPr>
    </w:p>
    <w:p w:rsidR="00055C4D" w:rsidRDefault="00055C4D" w:rsidP="00F53A2C">
      <w:pPr>
        <w:pStyle w:val="NoSpacing"/>
      </w:pPr>
      <w:r>
        <w:t>********CHECK FREE SPACE AND TOTAL SPACE OF TABLESPACE*******</w:t>
      </w:r>
    </w:p>
    <w:p w:rsidR="00055C4D" w:rsidRDefault="00055C4D" w:rsidP="00F53A2C">
      <w:pPr>
        <w:pStyle w:val="NoSpacing"/>
      </w:pPr>
      <w:r>
        <w:t>SELECT SUM(bytes)/1024/1024 Users_ts_size_MB FROM dba_extents where tablespace_name like '%BO_DATA%';</w:t>
      </w:r>
    </w:p>
    <w:p w:rsidR="00055C4D" w:rsidRDefault="00055C4D" w:rsidP="00F53A2C">
      <w:pPr>
        <w:pStyle w:val="NoSpacing"/>
      </w:pPr>
    </w:p>
    <w:p w:rsidR="00055C4D" w:rsidRDefault="00055C4D" w:rsidP="00F53A2C">
      <w:pPr>
        <w:pStyle w:val="NoSpacing"/>
      </w:pPr>
      <w:r>
        <w:t>OR</w:t>
      </w:r>
    </w:p>
    <w:p w:rsidR="00055C4D" w:rsidRDefault="00055C4D" w:rsidP="00F53A2C">
      <w:pPr>
        <w:pStyle w:val="NoSpacing"/>
      </w:pPr>
    </w:p>
    <w:p w:rsidR="00055C4D" w:rsidRDefault="00055C4D" w:rsidP="00F53A2C">
      <w:pPr>
        <w:pStyle w:val="NoSpacing"/>
      </w:pPr>
      <w:r>
        <w:t>col "Tablespace" for a22</w:t>
      </w:r>
    </w:p>
    <w:p w:rsidR="00055C4D" w:rsidRDefault="00055C4D" w:rsidP="00F53A2C">
      <w:pPr>
        <w:pStyle w:val="NoSpacing"/>
      </w:pPr>
      <w:r>
        <w:t>col "Used MB" for 99,999,999</w:t>
      </w:r>
    </w:p>
    <w:p w:rsidR="00055C4D" w:rsidRDefault="00055C4D" w:rsidP="00F53A2C">
      <w:pPr>
        <w:pStyle w:val="NoSpacing"/>
      </w:pPr>
      <w:r>
        <w:t>col "Free MB" for 99,999,999</w:t>
      </w:r>
    </w:p>
    <w:p w:rsidR="00055C4D" w:rsidRDefault="00055C4D" w:rsidP="00F53A2C">
      <w:pPr>
        <w:pStyle w:val="NoSpacing"/>
      </w:pPr>
      <w:r>
        <w:t>col "Total MB" for 99,999,999</w:t>
      </w:r>
    </w:p>
    <w:p w:rsidR="00055C4D" w:rsidRDefault="00055C4D" w:rsidP="00F53A2C">
      <w:pPr>
        <w:pStyle w:val="NoSpacing"/>
      </w:pPr>
    </w:p>
    <w:p w:rsidR="00055C4D" w:rsidRDefault="00055C4D" w:rsidP="00F53A2C">
      <w:pPr>
        <w:pStyle w:val="NoSpacing"/>
      </w:pPr>
      <w:r>
        <w:t>select df.tablespace_name "Tablespace", totalusedspace "Used MB",(df.totalspace - tu.totalusedspace) "Free MB",df.totalspace "Total MB" from(select tablespace_name,round(sum(bytes) / 1048576) TotalSpace from dba_data_files group by tablespace_name) df,(select round(sum(bytes)/(1024*1024)) totalusedspace, tablespa</w:t>
      </w:r>
      <w:r w:rsidR="00A75EB5">
        <w:t xml:space="preserve">ce_name from dba_segments </w:t>
      </w:r>
      <w:r>
        <w:t xml:space="preserve"> group by tablespace_name) tu</w:t>
      </w:r>
      <w:r w:rsidR="00A75EB5">
        <w:t xml:space="preserve"> </w:t>
      </w:r>
      <w:r>
        <w:t>where df.tablespace_name = tu.tablespace_name;</w:t>
      </w:r>
    </w:p>
    <w:p w:rsidR="00055C4D" w:rsidRDefault="00055C4D" w:rsidP="00F53A2C">
      <w:pPr>
        <w:pStyle w:val="NoSpacing"/>
      </w:pPr>
    </w:p>
    <w:p w:rsidR="00055C4D" w:rsidRDefault="00055C4D" w:rsidP="00F53A2C">
      <w:pPr>
        <w:pStyle w:val="NoSpacing"/>
      </w:pPr>
      <w:r>
        <w:t>********************Check undo retention guarantee****************</w:t>
      </w:r>
    </w:p>
    <w:p w:rsidR="00055C4D" w:rsidRDefault="00055C4D" w:rsidP="00F53A2C">
      <w:pPr>
        <w:pStyle w:val="NoSpacing"/>
      </w:pPr>
      <w:r>
        <w:lastRenderedPageBreak/>
        <w:t>SELECT TABLESPACE_NAME,STATUS,CONTENTS,LOGGING,RETENTION</w:t>
      </w:r>
    </w:p>
    <w:p w:rsidR="00055C4D" w:rsidRDefault="00055C4D" w:rsidP="00F53A2C">
      <w:pPr>
        <w:pStyle w:val="NoSpacing"/>
      </w:pPr>
      <w:r>
        <w:t>FROM DBA_TABLESPACES WHERE TABLESPACE_NAME LIKE '%UNDOTBS2%';</w:t>
      </w:r>
    </w:p>
    <w:p w:rsidR="00055C4D" w:rsidRDefault="00055C4D" w:rsidP="00F53A2C">
      <w:pPr>
        <w:pStyle w:val="NoSpacing"/>
      </w:pPr>
    </w:p>
    <w:p w:rsidR="00055C4D" w:rsidRDefault="00055C4D" w:rsidP="00F53A2C">
      <w:pPr>
        <w:pStyle w:val="NoSpacing"/>
      </w:pPr>
      <w:r>
        <w:t>****************Check current values for semaphores/kernel in sunsolaris*************</w:t>
      </w:r>
    </w:p>
    <w:p w:rsidR="00055C4D" w:rsidRDefault="00055C4D" w:rsidP="00F53A2C">
      <w:pPr>
        <w:pStyle w:val="NoSpacing"/>
      </w:pPr>
      <w:r>
        <w:t>sysdef | grep -i s[eh]m</w:t>
      </w:r>
    </w:p>
    <w:p w:rsidR="00055C4D" w:rsidRDefault="00055C4D" w:rsidP="00F53A2C">
      <w:pPr>
        <w:pStyle w:val="NoSpacing"/>
      </w:pPr>
    </w:p>
    <w:p w:rsidR="00055C4D" w:rsidRDefault="00055C4D" w:rsidP="00F53A2C">
      <w:pPr>
        <w:pStyle w:val="NoSpacing"/>
      </w:pPr>
      <w:r>
        <w:t>topas - to check top sessions</w:t>
      </w:r>
    </w:p>
    <w:p w:rsidR="00055C4D" w:rsidRDefault="00055C4D" w:rsidP="00F53A2C">
      <w:pPr>
        <w:pStyle w:val="NoSpacing"/>
      </w:pPr>
    </w:p>
    <w:p w:rsidR="00055C4D" w:rsidRDefault="00055C4D" w:rsidP="00F53A2C">
      <w:pPr>
        <w:pStyle w:val="NoSpacing"/>
      </w:pPr>
      <w:r>
        <w:t>ulimit -a</w:t>
      </w:r>
    </w:p>
    <w:p w:rsidR="00055C4D" w:rsidRDefault="00055C4D" w:rsidP="00F53A2C">
      <w:pPr>
        <w:pStyle w:val="NoSpacing"/>
      </w:pPr>
    </w:p>
    <w:p w:rsidR="00055C4D" w:rsidRDefault="00055C4D" w:rsidP="00F53A2C">
      <w:pPr>
        <w:pStyle w:val="NoSpacing"/>
      </w:pPr>
      <w:r>
        <w:t>****************Check swap size******************************************************</w:t>
      </w:r>
    </w:p>
    <w:p w:rsidR="00055C4D" w:rsidRDefault="00055C4D" w:rsidP="00F53A2C">
      <w:pPr>
        <w:pStyle w:val="NoSpacing"/>
      </w:pPr>
      <w:r>
        <w:t>swap -l</w:t>
      </w:r>
    </w:p>
    <w:p w:rsidR="00055C4D" w:rsidRDefault="00055C4D" w:rsidP="00F53A2C">
      <w:pPr>
        <w:pStyle w:val="NoSpacing"/>
      </w:pPr>
    </w:p>
    <w:p w:rsidR="00055C4D" w:rsidRDefault="00055C4D" w:rsidP="00F53A2C">
      <w:pPr>
        <w:pStyle w:val="NoSpacing"/>
      </w:pPr>
      <w:r>
        <w:t>swap -s</w:t>
      </w:r>
    </w:p>
    <w:p w:rsidR="00055C4D" w:rsidRDefault="00055C4D" w:rsidP="00F53A2C">
      <w:pPr>
        <w:pStyle w:val="NoSpacing"/>
      </w:pPr>
    </w:p>
    <w:p w:rsidR="00055C4D" w:rsidRDefault="00055C4D" w:rsidP="00F53A2C">
      <w:pPr>
        <w:pStyle w:val="NoSpacing"/>
      </w:pPr>
      <w:r>
        <w:t>df -kh swap</w:t>
      </w:r>
    </w:p>
    <w:p w:rsidR="00055C4D" w:rsidRDefault="00055C4D" w:rsidP="00F53A2C">
      <w:pPr>
        <w:pStyle w:val="NoSpacing"/>
      </w:pPr>
    </w:p>
    <w:p w:rsidR="00055C4D" w:rsidRDefault="00055C4D" w:rsidP="00F53A2C">
      <w:pPr>
        <w:pStyle w:val="NoSpacing"/>
      </w:pPr>
      <w:r>
        <w:t>--to chk memory assigned on server</w:t>
      </w:r>
    </w:p>
    <w:p w:rsidR="00055C4D" w:rsidRDefault="00055C4D" w:rsidP="00F53A2C">
      <w:pPr>
        <w:pStyle w:val="NoSpacing"/>
      </w:pPr>
    </w:p>
    <w:p w:rsidR="00055C4D" w:rsidRDefault="00055C4D" w:rsidP="00F53A2C">
      <w:pPr>
        <w:pStyle w:val="NoSpacing"/>
      </w:pPr>
      <w:r>
        <w:t>more /etc/project | grep oraware</w:t>
      </w:r>
    </w:p>
    <w:p w:rsidR="00055C4D" w:rsidRDefault="00055C4D" w:rsidP="00F53A2C">
      <w:pPr>
        <w:pStyle w:val="NoSpacing"/>
      </w:pPr>
    </w:p>
    <w:p w:rsidR="00055C4D" w:rsidRDefault="00055C4D" w:rsidP="00F53A2C">
      <w:pPr>
        <w:pStyle w:val="NoSpacing"/>
      </w:pPr>
      <w:r>
        <w:t>--Solaris OS</w:t>
      </w:r>
    </w:p>
    <w:p w:rsidR="00055C4D" w:rsidRDefault="00055C4D" w:rsidP="00F53A2C">
      <w:pPr>
        <w:pStyle w:val="NoSpacing"/>
      </w:pPr>
      <w:r>
        <w:t>--For local zone memory</w:t>
      </w:r>
    </w:p>
    <w:p w:rsidR="00055C4D" w:rsidRDefault="00055C4D" w:rsidP="00F53A2C">
      <w:pPr>
        <w:pStyle w:val="NoSpacing"/>
      </w:pPr>
    </w:p>
    <w:p w:rsidR="00055C4D" w:rsidRDefault="00055C4D" w:rsidP="00F53A2C">
      <w:pPr>
        <w:pStyle w:val="NoSpacing"/>
      </w:pPr>
      <w:r>
        <w:t>prtconf | grep "Memory"</w:t>
      </w:r>
    </w:p>
    <w:p w:rsidR="00055C4D" w:rsidRDefault="00055C4D" w:rsidP="00F53A2C">
      <w:pPr>
        <w:pStyle w:val="NoSpacing"/>
      </w:pPr>
    </w:p>
    <w:p w:rsidR="00055C4D" w:rsidRDefault="00055C4D" w:rsidP="00F53A2C">
      <w:pPr>
        <w:pStyle w:val="NoSpacing"/>
      </w:pPr>
      <w:r>
        <w:t>--For global zone memory</w:t>
      </w:r>
    </w:p>
    <w:p w:rsidR="00055C4D" w:rsidRDefault="00055C4D" w:rsidP="00F53A2C">
      <w:pPr>
        <w:pStyle w:val="NoSpacing"/>
      </w:pPr>
    </w:p>
    <w:p w:rsidR="00055C4D" w:rsidRDefault="00055C4D" w:rsidP="00F53A2C">
      <w:pPr>
        <w:pStyle w:val="NoSpacing"/>
      </w:pPr>
      <w:r>
        <w:t>prtdiag -v | grep Memory</w:t>
      </w:r>
    </w:p>
    <w:p w:rsidR="00055C4D" w:rsidRDefault="00055C4D" w:rsidP="00F53A2C">
      <w:pPr>
        <w:pStyle w:val="NoSpacing"/>
      </w:pPr>
    </w:p>
    <w:p w:rsidR="00055C4D" w:rsidRDefault="00055C4D" w:rsidP="00F53A2C">
      <w:pPr>
        <w:pStyle w:val="NoSpacing"/>
      </w:pPr>
      <w:r>
        <w:t>****************Check current values for semaphores/kernel in RHEL Linux*************</w:t>
      </w:r>
    </w:p>
    <w:p w:rsidR="00055C4D" w:rsidRDefault="00055C4D" w:rsidP="00F53A2C">
      <w:pPr>
        <w:pStyle w:val="NoSpacing"/>
      </w:pPr>
      <w:r>
        <w:t>cat/etc/sysctl.conf</w:t>
      </w:r>
    </w:p>
    <w:p w:rsidR="00055C4D" w:rsidRDefault="00055C4D" w:rsidP="00F53A2C">
      <w:pPr>
        <w:pStyle w:val="NoSpacing"/>
      </w:pPr>
    </w:p>
    <w:p w:rsidR="00055C4D" w:rsidRDefault="00055C4D" w:rsidP="00F53A2C">
      <w:pPr>
        <w:pStyle w:val="NoSpacing"/>
      </w:pPr>
      <w:r>
        <w:t>****************Check downtime needed after parameter change or not******************</w:t>
      </w:r>
    </w:p>
    <w:p w:rsidR="00055C4D" w:rsidRDefault="00055C4D" w:rsidP="00F53A2C">
      <w:pPr>
        <w:pStyle w:val="NoSpacing"/>
      </w:pPr>
      <w:r>
        <w:t>select name,isses_modifiable from v$parameter where name like '%pga%';</w:t>
      </w:r>
    </w:p>
    <w:p w:rsidR="00055C4D" w:rsidRDefault="00055C4D" w:rsidP="00F53A2C">
      <w:pPr>
        <w:pStyle w:val="NoSpacing"/>
      </w:pPr>
    </w:p>
    <w:p w:rsidR="00055C4D" w:rsidRDefault="00055C4D" w:rsidP="00F53A2C">
      <w:pPr>
        <w:pStyle w:val="NoSpacing"/>
      </w:pPr>
      <w:r>
        <w:t>****************Check PGA INUSE*******************************************************</w:t>
      </w:r>
    </w:p>
    <w:p w:rsidR="00055C4D" w:rsidRDefault="00055C4D" w:rsidP="00F53A2C">
      <w:pPr>
        <w:pStyle w:val="NoSpacing"/>
      </w:pPr>
      <w:r>
        <w:t>SELECT * FROM V$PGASTAT;</w:t>
      </w:r>
    </w:p>
    <w:p w:rsidR="00055C4D" w:rsidRDefault="00055C4D" w:rsidP="00F53A2C">
      <w:pPr>
        <w:pStyle w:val="NoSpacing"/>
      </w:pPr>
    </w:p>
    <w:p w:rsidR="00055C4D" w:rsidRDefault="00055C4D" w:rsidP="00F53A2C">
      <w:pPr>
        <w:pStyle w:val="NoSpacing"/>
      </w:pPr>
      <w:r>
        <w:t>****************Check PGA Target advise***********************************************</w:t>
      </w:r>
    </w:p>
    <w:p w:rsidR="00055C4D" w:rsidRDefault="00055C4D" w:rsidP="00F53A2C">
      <w:pPr>
        <w:pStyle w:val="NoSpacing"/>
      </w:pPr>
      <w:r>
        <w:t>Select * from v$pga_target_advice;</w:t>
      </w:r>
    </w:p>
    <w:p w:rsidR="00055C4D" w:rsidRDefault="00055C4D" w:rsidP="00F53A2C">
      <w:pPr>
        <w:pStyle w:val="NoSpacing"/>
      </w:pPr>
    </w:p>
    <w:p w:rsidR="00055C4D" w:rsidRDefault="00055C4D" w:rsidP="00F53A2C">
      <w:pPr>
        <w:pStyle w:val="NoSpacing"/>
      </w:pPr>
      <w:r>
        <w:t>****************Check the failover and its type***************************************</w:t>
      </w:r>
    </w:p>
    <w:p w:rsidR="00055C4D" w:rsidRDefault="00055C4D" w:rsidP="00F53A2C">
      <w:pPr>
        <w:pStyle w:val="NoSpacing"/>
      </w:pPr>
      <w:r>
        <w:t>SELECT MACHINE, FAILOVER_TYPE, FAILOVER_METHOD, FAILED_OVER, COUNT(*)</w:t>
      </w:r>
    </w:p>
    <w:p w:rsidR="00055C4D" w:rsidRDefault="00055C4D" w:rsidP="00F53A2C">
      <w:pPr>
        <w:pStyle w:val="NoSpacing"/>
      </w:pPr>
      <w:r>
        <w:t>FROM V$SESSION</w:t>
      </w:r>
    </w:p>
    <w:p w:rsidR="00055C4D" w:rsidRDefault="00055C4D" w:rsidP="00F53A2C">
      <w:pPr>
        <w:pStyle w:val="NoSpacing"/>
      </w:pPr>
      <w:r>
        <w:t>GROUP BY MACHINE, FAILOVER_TYPE, FAILOVER_METHOD, FAILED_OVER;</w:t>
      </w:r>
    </w:p>
    <w:p w:rsidR="00055C4D" w:rsidRDefault="00055C4D" w:rsidP="00F53A2C">
      <w:pPr>
        <w:pStyle w:val="NoSpacing"/>
      </w:pPr>
    </w:p>
    <w:p w:rsidR="00055C4D" w:rsidRDefault="00055C4D" w:rsidP="00F53A2C">
      <w:pPr>
        <w:pStyle w:val="NoSpacing"/>
      </w:pPr>
      <w:r>
        <w:t>*********************Check size of TEMP Tablespace******************</w:t>
      </w:r>
    </w:p>
    <w:p w:rsidR="00055C4D" w:rsidRDefault="00055C4D" w:rsidP="00F53A2C">
      <w:pPr>
        <w:pStyle w:val="NoSpacing"/>
      </w:pPr>
      <w:r>
        <w:lastRenderedPageBreak/>
        <w:t>col name for a20</w:t>
      </w:r>
    </w:p>
    <w:p w:rsidR="00055C4D" w:rsidRDefault="00055C4D" w:rsidP="00F53A2C">
      <w:pPr>
        <w:pStyle w:val="NoSpacing"/>
      </w:pPr>
      <w:r>
        <w:t>SELECT d.status "Status", d.tablespace_name "Name", d.contents "Type", d.extent_management</w:t>
      </w:r>
    </w:p>
    <w:p w:rsidR="00055C4D" w:rsidRDefault="00055C4D" w:rsidP="00F53A2C">
      <w:pPr>
        <w:pStyle w:val="NoSpacing"/>
      </w:pPr>
      <w:r>
        <w:t>"ExtManag",</w:t>
      </w:r>
    </w:p>
    <w:p w:rsidR="00055C4D" w:rsidRDefault="00055C4D" w:rsidP="00F53A2C">
      <w:pPr>
        <w:pStyle w:val="NoSpacing"/>
      </w:pPr>
      <w:r>
        <w:t>TO_CHAR(NVL(a.bytes / 1024 / 1024, 0),'99,999,990.900') "Size (M)", TO_CHAR(NVL(t.bytes,</w:t>
      </w:r>
    </w:p>
    <w:p w:rsidR="00055C4D" w:rsidRDefault="00055C4D" w:rsidP="00F53A2C">
      <w:pPr>
        <w:pStyle w:val="NoSpacing"/>
      </w:pPr>
      <w:r>
        <w:t>0)/1024/1024,'99999,999.999') ||'/'||TO_CHAR(NVL(a.bytes/1024/1024, 0),'99999,999.999') "Used (M)",</w:t>
      </w:r>
    </w:p>
    <w:p w:rsidR="00055C4D" w:rsidRDefault="00055C4D" w:rsidP="00F53A2C">
      <w:pPr>
        <w:pStyle w:val="NoSpacing"/>
      </w:pPr>
      <w:r>
        <w:t>TO_CHAR(NVL(t.bytes / a.bytes * 100, 0), '990.00') "Used %"</w:t>
      </w:r>
    </w:p>
    <w:p w:rsidR="00055C4D" w:rsidRDefault="00055C4D" w:rsidP="00F53A2C">
      <w:pPr>
        <w:pStyle w:val="NoSpacing"/>
      </w:pPr>
      <w:r>
        <w:t>FROM sys.dba_tablespaces d, (select tablespace_name, sum(bytes) bytes from dba_temp_files group by</w:t>
      </w:r>
    </w:p>
    <w:p w:rsidR="00055C4D" w:rsidRDefault="00055C4D" w:rsidP="00F53A2C">
      <w:pPr>
        <w:pStyle w:val="NoSpacing"/>
      </w:pPr>
      <w:r>
        <w:t>tablespace_name) a,</w:t>
      </w:r>
    </w:p>
    <w:p w:rsidR="00055C4D" w:rsidRDefault="00055C4D" w:rsidP="00F53A2C">
      <w:pPr>
        <w:pStyle w:val="NoSpacing"/>
      </w:pPr>
      <w:r>
        <w:t>(select tablespace_name, sum(bytes_cached) bytes from</w:t>
      </w:r>
    </w:p>
    <w:p w:rsidR="00055C4D" w:rsidRDefault="00055C4D" w:rsidP="00F53A2C">
      <w:pPr>
        <w:pStyle w:val="NoSpacing"/>
      </w:pPr>
      <w:r>
        <w:t>v$temp_extent_pool group by tablespace_name) t</w:t>
      </w:r>
    </w:p>
    <w:p w:rsidR="00055C4D" w:rsidRDefault="00055C4D" w:rsidP="00F53A2C">
      <w:pPr>
        <w:pStyle w:val="NoSpacing"/>
      </w:pPr>
      <w:r>
        <w:t>WHERE d.tablespace_name = a.tablespace_name(+) AND d.tablespace_name = t.tablespace_name(+)</w:t>
      </w:r>
    </w:p>
    <w:p w:rsidR="00055C4D" w:rsidRDefault="00055C4D" w:rsidP="00F53A2C">
      <w:pPr>
        <w:pStyle w:val="NoSpacing"/>
      </w:pPr>
      <w:r>
        <w:t>AND d.extent_management like 'LOCAL' AND d.contents like 'TEMPORARY';</w:t>
      </w:r>
    </w:p>
    <w:p w:rsidR="00055C4D" w:rsidRDefault="00055C4D" w:rsidP="00F53A2C">
      <w:pPr>
        <w:pStyle w:val="NoSpacing"/>
      </w:pPr>
    </w:p>
    <w:p w:rsidR="00055C4D" w:rsidRDefault="00055C4D" w:rsidP="00F53A2C">
      <w:pPr>
        <w:pStyle w:val="NoSpacing"/>
      </w:pPr>
      <w:r>
        <w:t>set feed off</w:t>
      </w:r>
    </w:p>
    <w:p w:rsidR="00055C4D" w:rsidRDefault="00055C4D" w:rsidP="00F53A2C">
      <w:pPr>
        <w:pStyle w:val="NoSpacing"/>
      </w:pPr>
    </w:p>
    <w:p w:rsidR="00055C4D" w:rsidRDefault="00055C4D" w:rsidP="00F53A2C">
      <w:pPr>
        <w:pStyle w:val="NoSpacing"/>
      </w:pPr>
      <w:r>
        <w:t>column "tablespace_name" heading "Tablespace | Name" format a20</w:t>
      </w:r>
    </w:p>
    <w:p w:rsidR="00055C4D" w:rsidRDefault="00055C4D" w:rsidP="00F53A2C">
      <w:pPr>
        <w:pStyle w:val="NoSpacing"/>
      </w:pPr>
      <w:r>
        <w:t>column "FileCount" heading "File | Count" format 999999</w:t>
      </w:r>
    </w:p>
    <w:p w:rsidR="00055C4D" w:rsidRDefault="00055C4D" w:rsidP="00F53A2C">
      <w:pPr>
        <w:pStyle w:val="NoSpacing"/>
      </w:pPr>
      <w:r>
        <w:t>column "Size(MB)" heading "Size | (MB)" format 999,999,999.99</w:t>
      </w:r>
    </w:p>
    <w:p w:rsidR="00055C4D" w:rsidRDefault="00055C4D" w:rsidP="00F53A2C">
      <w:pPr>
        <w:pStyle w:val="NoSpacing"/>
      </w:pPr>
      <w:r>
        <w:t>column "Free(MB)" heading "Free | (MB)" format 999,999,999.99</w:t>
      </w:r>
    </w:p>
    <w:p w:rsidR="00055C4D" w:rsidRDefault="00055C4D" w:rsidP="00F53A2C">
      <w:pPr>
        <w:pStyle w:val="NoSpacing"/>
      </w:pPr>
      <w:r>
        <w:t>column "Used(MB)" heading "Used | (MB)" format 999,999,999.99</w:t>
      </w:r>
    </w:p>
    <w:p w:rsidR="00055C4D" w:rsidRDefault="00055C4D" w:rsidP="00F53A2C">
      <w:pPr>
        <w:pStyle w:val="NoSpacing"/>
      </w:pPr>
      <w:r>
        <w:t>column "Max Ext(MB)" heading "Max Ext | (MB)" format 999,999,999</w:t>
      </w:r>
    </w:p>
    <w:p w:rsidR="00055C4D" w:rsidRDefault="00055C4D" w:rsidP="00F53A2C">
      <w:pPr>
        <w:pStyle w:val="NoSpacing"/>
      </w:pPr>
      <w:r>
        <w:t>column "%Free" heading "% | Free" format 999.99</w:t>
      </w:r>
    </w:p>
    <w:p w:rsidR="00055C4D" w:rsidRDefault="00055C4D" w:rsidP="00F53A2C">
      <w:pPr>
        <w:pStyle w:val="NoSpacing"/>
      </w:pPr>
      <w:r>
        <w:t>column "%Free Ext" heading "% | Free Ext" format 999.99</w:t>
      </w:r>
    </w:p>
    <w:p w:rsidR="00055C4D" w:rsidRDefault="00055C4D" w:rsidP="00F53A2C">
      <w:pPr>
        <w:pStyle w:val="NoSpacing"/>
      </w:pPr>
      <w:r>
        <w:t>column "Graph" heading "Graph" format a11</w:t>
      </w:r>
    </w:p>
    <w:p w:rsidR="00055C4D" w:rsidRDefault="00055C4D" w:rsidP="00F53A2C">
      <w:pPr>
        <w:pStyle w:val="NoSpacing"/>
      </w:pPr>
      <w:r>
        <w:t>column tablespace_name heading "Tablespace | Name" format a20</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w:t>
      </w:r>
    </w:p>
    <w:p w:rsidR="00055C4D" w:rsidRDefault="00055C4D" w:rsidP="00F53A2C">
      <w:pPr>
        <w:pStyle w:val="NoSpacing"/>
      </w:pPr>
      <w:r>
        <w:t>ts.tablespace_name, "File Count",</w:t>
      </w:r>
    </w:p>
    <w:p w:rsidR="00055C4D" w:rsidRDefault="00055C4D" w:rsidP="00F53A2C">
      <w:pPr>
        <w:pStyle w:val="NoSpacing"/>
      </w:pPr>
      <w:r>
        <w:t>TRUNC("SIZE(MB)", 2) "Size(MB)",</w:t>
      </w:r>
    </w:p>
    <w:p w:rsidR="00055C4D" w:rsidRDefault="00055C4D" w:rsidP="00F53A2C">
      <w:pPr>
        <w:pStyle w:val="NoSpacing"/>
      </w:pPr>
      <w:r>
        <w:t>TRUNC(fr."FREE(MB)", 2) "Free(MB)",</w:t>
      </w:r>
    </w:p>
    <w:p w:rsidR="00055C4D" w:rsidRDefault="00055C4D" w:rsidP="00F53A2C">
      <w:pPr>
        <w:pStyle w:val="NoSpacing"/>
      </w:pPr>
      <w:r>
        <w:t>TRUNC("SIZE(MB)" - "FREE(MB)", 2) "Used(MB)",</w:t>
      </w:r>
    </w:p>
    <w:p w:rsidR="00055C4D" w:rsidRDefault="00055C4D" w:rsidP="00F53A2C">
      <w:pPr>
        <w:pStyle w:val="NoSpacing"/>
      </w:pPr>
      <w:r>
        <w:t>df."MAX_EXT" "Max Ext(MB)",</w:t>
      </w:r>
    </w:p>
    <w:p w:rsidR="00055C4D" w:rsidRDefault="00055C4D" w:rsidP="00F53A2C">
      <w:pPr>
        <w:pStyle w:val="NoSpacing"/>
      </w:pPr>
      <w:r>
        <w:t>(fr."FREE(MB)" / df."SIZE(MB)") * 100 "% Free",</w:t>
      </w:r>
    </w:p>
    <w:p w:rsidR="00055C4D" w:rsidRDefault="00055C4D" w:rsidP="00F53A2C">
      <w:pPr>
        <w:pStyle w:val="NoSpacing"/>
      </w:pPr>
      <w:r>
        <w:t>RPAD('*', TRUNC(CEIL((fr."FREE(MB)" / df."SIZE(MB)") * 100)/10), '*') "Graph"</w:t>
      </w:r>
    </w:p>
    <w:p w:rsidR="00055C4D" w:rsidRDefault="00055C4D" w:rsidP="00F53A2C">
      <w:pPr>
        <w:pStyle w:val="NoSpacing"/>
      </w:pPr>
      <w:r>
        <w:t>FROM</w:t>
      </w:r>
    </w:p>
    <w:p w:rsidR="00055C4D" w:rsidRDefault="00055C4D" w:rsidP="00F53A2C">
      <w:pPr>
        <w:pStyle w:val="NoSpacing"/>
      </w:pPr>
      <w:r>
        <w:t>(SELECT tablespace_name,</w:t>
      </w:r>
    </w:p>
    <w:p w:rsidR="00055C4D" w:rsidRDefault="00055C4D" w:rsidP="00F53A2C">
      <w:pPr>
        <w:pStyle w:val="NoSpacing"/>
      </w:pPr>
      <w:r>
        <w:t>SUM (bytes) / (1024 * 1024) "FREE(MB)"</w:t>
      </w:r>
    </w:p>
    <w:p w:rsidR="00055C4D" w:rsidRDefault="00055C4D" w:rsidP="00F53A2C">
      <w:pPr>
        <w:pStyle w:val="NoSpacing"/>
      </w:pPr>
      <w:r>
        <w:t>FROM dba_free_space</w:t>
      </w:r>
    </w:p>
    <w:p w:rsidR="00055C4D" w:rsidRDefault="00055C4D" w:rsidP="00F53A2C">
      <w:pPr>
        <w:pStyle w:val="NoSpacing"/>
      </w:pPr>
      <w:r>
        <w:t>GROUP BY tablespace_name) fr,</w:t>
      </w:r>
    </w:p>
    <w:p w:rsidR="00055C4D" w:rsidRDefault="00055C4D" w:rsidP="00F53A2C">
      <w:pPr>
        <w:pStyle w:val="NoSpacing"/>
      </w:pPr>
      <w:r>
        <w:t>(SELECT tablespace_name, SUM(bytes) / (1024 * 1024) "SIZE(MB)", COUNT(*)</w:t>
      </w:r>
    </w:p>
    <w:p w:rsidR="00055C4D" w:rsidRDefault="00055C4D" w:rsidP="00F53A2C">
      <w:pPr>
        <w:pStyle w:val="NoSpacing"/>
      </w:pPr>
      <w:r>
        <w:t>"File Count", SUM(maxbytes) / (1024 * 1024) "MAX_EXT"</w:t>
      </w:r>
    </w:p>
    <w:p w:rsidR="00055C4D" w:rsidRDefault="00055C4D" w:rsidP="00F53A2C">
      <w:pPr>
        <w:pStyle w:val="NoSpacing"/>
      </w:pPr>
      <w:r>
        <w:t>FROM dba_data_files</w:t>
      </w:r>
    </w:p>
    <w:p w:rsidR="00055C4D" w:rsidRDefault="00055C4D" w:rsidP="00F53A2C">
      <w:pPr>
        <w:pStyle w:val="NoSpacing"/>
      </w:pPr>
      <w:r>
        <w:t>GROUP BY tablespace_name) df,</w:t>
      </w:r>
    </w:p>
    <w:p w:rsidR="00055C4D" w:rsidRDefault="00055C4D" w:rsidP="00F53A2C">
      <w:pPr>
        <w:pStyle w:val="NoSpacing"/>
      </w:pPr>
      <w:r>
        <w:t>(SELECT tablespace_name</w:t>
      </w:r>
    </w:p>
    <w:p w:rsidR="00055C4D" w:rsidRDefault="00055C4D" w:rsidP="00F53A2C">
      <w:pPr>
        <w:pStyle w:val="NoSpacing"/>
      </w:pPr>
      <w:r>
        <w:t>FROM dba_tablespaces) ts</w:t>
      </w:r>
    </w:p>
    <w:p w:rsidR="00055C4D" w:rsidRDefault="00055C4D" w:rsidP="00F53A2C">
      <w:pPr>
        <w:pStyle w:val="NoSpacing"/>
      </w:pPr>
      <w:r>
        <w:t>WHERE fr.tablespace_name = df.tablespace_name (+)</w:t>
      </w:r>
    </w:p>
    <w:p w:rsidR="00055C4D" w:rsidRDefault="00055C4D" w:rsidP="00F53A2C">
      <w:pPr>
        <w:pStyle w:val="NoSpacing"/>
      </w:pPr>
      <w:r>
        <w:lastRenderedPageBreak/>
        <w:t>AND fr.tablespace_name = ts.tablespace_name (+)</w:t>
      </w:r>
    </w:p>
    <w:p w:rsidR="00055C4D" w:rsidRDefault="00055C4D" w:rsidP="00F53A2C">
      <w:pPr>
        <w:pStyle w:val="NoSpacing"/>
      </w:pPr>
      <w:r>
        <w:t>ORDER BY "% Free" desc</w:t>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prompt</w:t>
      </w:r>
    </w:p>
    <w:p w:rsidR="00055C4D" w:rsidRDefault="00055C4D" w:rsidP="00F53A2C">
      <w:pPr>
        <w:pStyle w:val="NoSpacing"/>
      </w:pPr>
      <w:r>
        <w:t>prompt "The last line shows the Tablespace wich is growing too large..."</w:t>
      </w:r>
    </w:p>
    <w:p w:rsidR="00055C4D" w:rsidRDefault="00055C4D" w:rsidP="00F53A2C">
      <w:pPr>
        <w:pStyle w:val="NoSpacing"/>
      </w:pPr>
      <w:r>
        <w:t>prompt</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********Rebuild index********************************</w:t>
      </w:r>
    </w:p>
    <w:p w:rsidR="00055C4D" w:rsidRDefault="00055C4D" w:rsidP="00F53A2C">
      <w:pPr>
        <w:pStyle w:val="NoSpacing"/>
      </w:pPr>
      <w:r>
        <w:t>ALTER INDEX EDWOWN.EDW_BASE_PRICE_LKP REBUILD;</w:t>
      </w:r>
    </w:p>
    <w:p w:rsidR="00055C4D" w:rsidRDefault="00055C4D" w:rsidP="00F53A2C">
      <w:pPr>
        <w:pStyle w:val="NoSpacing"/>
      </w:pPr>
    </w:p>
    <w:p w:rsidR="00055C4D" w:rsidRDefault="00055C4D" w:rsidP="00F53A2C">
      <w:pPr>
        <w:pStyle w:val="NoSpacing"/>
      </w:pPr>
      <w:r>
        <w:t>*********CREATE PROFILE******************************</w:t>
      </w:r>
    </w:p>
    <w:p w:rsidR="00055C4D" w:rsidRDefault="00055C4D" w:rsidP="00F53A2C">
      <w:pPr>
        <w:pStyle w:val="NoSpacing"/>
      </w:pPr>
      <w:r>
        <w:t>CREATE PROFILE EXEMPTED LIMIT</w:t>
      </w:r>
    </w:p>
    <w:p w:rsidR="00055C4D" w:rsidRDefault="00055C4D" w:rsidP="00F53A2C">
      <w:pPr>
        <w:pStyle w:val="NoSpacing"/>
      </w:pPr>
      <w:r>
        <w:t xml:space="preserve">  SESSIONS_PER_USER DEFAULT</w:t>
      </w:r>
    </w:p>
    <w:p w:rsidR="00055C4D" w:rsidRDefault="00055C4D" w:rsidP="00F53A2C">
      <w:pPr>
        <w:pStyle w:val="NoSpacing"/>
      </w:pPr>
      <w:r>
        <w:t xml:space="preserve">  CPU_PER_SESSION DEFAULT</w:t>
      </w:r>
    </w:p>
    <w:p w:rsidR="00055C4D" w:rsidRDefault="00055C4D" w:rsidP="00F53A2C">
      <w:pPr>
        <w:pStyle w:val="NoSpacing"/>
      </w:pPr>
      <w:r>
        <w:t xml:space="preserve">  CPU_PER_CALL DEFAULT</w:t>
      </w:r>
    </w:p>
    <w:p w:rsidR="00055C4D" w:rsidRDefault="00055C4D" w:rsidP="00F53A2C">
      <w:pPr>
        <w:pStyle w:val="NoSpacing"/>
      </w:pPr>
      <w:r>
        <w:t xml:space="preserve">  CONNECT_TIME DEFAULT</w:t>
      </w:r>
    </w:p>
    <w:p w:rsidR="00055C4D" w:rsidRDefault="00055C4D" w:rsidP="00F53A2C">
      <w:pPr>
        <w:pStyle w:val="NoSpacing"/>
      </w:pPr>
      <w:r>
        <w:t xml:space="preserve">  IDLE_TIME DEFAULT</w:t>
      </w:r>
    </w:p>
    <w:p w:rsidR="00055C4D" w:rsidRDefault="00055C4D" w:rsidP="00F53A2C">
      <w:pPr>
        <w:pStyle w:val="NoSpacing"/>
      </w:pPr>
      <w:r>
        <w:t xml:space="preserve">  LOGICAL_READS_PER_SESSION DEFAULT</w:t>
      </w:r>
    </w:p>
    <w:p w:rsidR="00055C4D" w:rsidRDefault="00055C4D" w:rsidP="00F53A2C">
      <w:pPr>
        <w:pStyle w:val="NoSpacing"/>
      </w:pPr>
      <w:r>
        <w:t xml:space="preserve">  LOGICAL_READS_PER_CALL DEFAULT</w:t>
      </w:r>
    </w:p>
    <w:p w:rsidR="00055C4D" w:rsidRDefault="00055C4D" w:rsidP="00F53A2C">
      <w:pPr>
        <w:pStyle w:val="NoSpacing"/>
      </w:pPr>
      <w:r>
        <w:t xml:space="preserve">  COMPOSITE_LIMIT DEFAULT</w:t>
      </w:r>
    </w:p>
    <w:p w:rsidR="00055C4D" w:rsidRDefault="00055C4D" w:rsidP="00F53A2C">
      <w:pPr>
        <w:pStyle w:val="NoSpacing"/>
      </w:pPr>
      <w:r>
        <w:t xml:space="preserve">  PRIVATE_SGA DEFAULT</w:t>
      </w:r>
    </w:p>
    <w:p w:rsidR="00055C4D" w:rsidRDefault="00055C4D" w:rsidP="00F53A2C">
      <w:pPr>
        <w:pStyle w:val="NoSpacing"/>
      </w:pPr>
      <w:r>
        <w:t xml:space="preserve">  FAILED_LOGIN_ATTEMPTS 3</w:t>
      </w:r>
    </w:p>
    <w:p w:rsidR="00055C4D" w:rsidRDefault="00055C4D" w:rsidP="00F53A2C">
      <w:pPr>
        <w:pStyle w:val="NoSpacing"/>
      </w:pPr>
      <w:r>
        <w:t xml:space="preserve">  PASSWORD_LIFE_TIME UNLIMITED</w:t>
      </w:r>
    </w:p>
    <w:p w:rsidR="00055C4D" w:rsidRDefault="00055C4D" w:rsidP="00F53A2C">
      <w:pPr>
        <w:pStyle w:val="NoSpacing"/>
      </w:pPr>
      <w:r>
        <w:t xml:space="preserve">  PASSWORD_REUSE_TIME UNLIMITED</w:t>
      </w:r>
    </w:p>
    <w:p w:rsidR="00055C4D" w:rsidRDefault="00055C4D" w:rsidP="00F53A2C">
      <w:pPr>
        <w:pStyle w:val="NoSpacing"/>
      </w:pPr>
      <w:r>
        <w:t xml:space="preserve">  PASSWORD_REUSE_MAX UNLIMITED</w:t>
      </w:r>
    </w:p>
    <w:p w:rsidR="00055C4D" w:rsidRDefault="00055C4D" w:rsidP="00F53A2C">
      <w:pPr>
        <w:pStyle w:val="NoSpacing"/>
      </w:pPr>
      <w:r>
        <w:t xml:space="preserve">  PASSWORD_LOCK_TIME 1</w:t>
      </w:r>
    </w:p>
    <w:p w:rsidR="00055C4D" w:rsidRDefault="00055C4D" w:rsidP="00F53A2C">
      <w:pPr>
        <w:pStyle w:val="NoSpacing"/>
      </w:pPr>
      <w:r>
        <w:t xml:space="preserve">  PASSWORD_GRACE_TIME DEFAULT</w:t>
      </w:r>
    </w:p>
    <w:p w:rsidR="00055C4D" w:rsidRDefault="00055C4D" w:rsidP="00F53A2C">
      <w:pPr>
        <w:pStyle w:val="NoSpacing"/>
      </w:pPr>
      <w:r>
        <w:t xml:space="preserve">  PASSWORD_VERIFY_FUNCTION EXEMPTED_USERS_PWD_FUNC;</w:t>
      </w:r>
    </w:p>
    <w:p w:rsidR="00055C4D" w:rsidRDefault="00055C4D" w:rsidP="00F53A2C">
      <w:pPr>
        <w:pStyle w:val="NoSpacing"/>
      </w:pPr>
    </w:p>
    <w:p w:rsidR="00055C4D" w:rsidRDefault="00055C4D" w:rsidP="00F53A2C">
      <w:pPr>
        <w:pStyle w:val="NoSpacing"/>
      </w:pPr>
      <w:r>
        <w:t>select 'alter index '||owner||'.'||index_name||' rebuild online;' from dba_indexes where owner='EDWBAS' and table_name ='SCM_RMI_MONTHLY_USAGE_SNAP';</w:t>
      </w:r>
    </w:p>
    <w:p w:rsidR="00055C4D" w:rsidRDefault="00055C4D" w:rsidP="00F53A2C">
      <w:pPr>
        <w:pStyle w:val="NoSpacing"/>
      </w:pPr>
    </w:p>
    <w:p w:rsidR="00055C4D" w:rsidRDefault="00055C4D" w:rsidP="00F53A2C">
      <w:pPr>
        <w:pStyle w:val="NoSpacing"/>
      </w:pPr>
      <w:r>
        <w:t xml:space="preserve">Partition index rebuild: </w:t>
      </w:r>
    </w:p>
    <w:p w:rsidR="00055C4D" w:rsidRDefault="00055C4D" w:rsidP="00F53A2C">
      <w:pPr>
        <w:pStyle w:val="NoSpacing"/>
      </w:pPr>
      <w:r>
        <w:t xml:space="preserve">select INDEX_NAME, PARTITION_NAME from dba_ind_partitions where INDEX_NAME='IND_01_MONTHLY_USAGE_SNAP' and </w:t>
      </w:r>
      <w:r>
        <w:cr/>
      </w:r>
    </w:p>
    <w:p w:rsidR="00055C4D" w:rsidRDefault="00055C4D" w:rsidP="00F53A2C">
      <w:pPr>
        <w:pStyle w:val="NoSpacing"/>
      </w:pPr>
      <w:r>
        <w:t>last_analyzed&lt;'01-JAN-2014';</w:t>
      </w:r>
    </w:p>
    <w:p w:rsidR="00055C4D" w:rsidRDefault="00055C4D" w:rsidP="00F53A2C">
      <w:pPr>
        <w:pStyle w:val="NoSpacing"/>
      </w:pPr>
    </w:p>
    <w:p w:rsidR="00055C4D" w:rsidRDefault="00055C4D" w:rsidP="00F53A2C">
      <w:pPr>
        <w:pStyle w:val="NoSpacing"/>
      </w:pPr>
      <w:r>
        <w:t>run utlrp to make all invalid object to valid state(ops.dba)</w:t>
      </w:r>
    </w:p>
    <w:p w:rsidR="00055C4D" w:rsidRDefault="00055C4D" w:rsidP="00F53A2C">
      <w:pPr>
        <w:pStyle w:val="NoSpacing"/>
      </w:pPr>
    </w:p>
    <w:p w:rsidR="00055C4D" w:rsidRDefault="00055C4D" w:rsidP="00F53A2C">
      <w:pPr>
        <w:pStyle w:val="NoSpacing"/>
      </w:pPr>
      <w:r>
        <w:t>Running sql queries in db</w:t>
      </w:r>
    </w:p>
    <w:p w:rsidR="00055C4D" w:rsidRDefault="00055C4D" w:rsidP="00F53A2C">
      <w:pPr>
        <w:pStyle w:val="NoSpacing"/>
      </w:pPr>
      <w:r>
        <w:t>v$sql and v$sqlarea</w:t>
      </w:r>
    </w:p>
    <w:p w:rsidR="00055C4D" w:rsidRDefault="00055C4D" w:rsidP="00F53A2C">
      <w:pPr>
        <w:pStyle w:val="NoSpacing"/>
      </w:pPr>
    </w:p>
    <w:p w:rsidR="00055C4D" w:rsidRDefault="00055C4D" w:rsidP="00F53A2C">
      <w:pPr>
        <w:pStyle w:val="NoSpacing"/>
      </w:pPr>
      <w:r>
        <w:lastRenderedPageBreak/>
        <w:t>*************Create database***************</w:t>
      </w:r>
    </w:p>
    <w:p w:rsidR="00055C4D" w:rsidRDefault="00055C4D" w:rsidP="00F53A2C">
      <w:pPr>
        <w:pStyle w:val="NoSpacing"/>
      </w:pPr>
      <w:r>
        <w:t>You can run ./dbca to create database after installing Oracle software</w:t>
      </w:r>
    </w:p>
    <w:p w:rsidR="00055C4D" w:rsidRDefault="00055C4D" w:rsidP="00F53A2C">
      <w:pPr>
        <w:pStyle w:val="NoSpacing"/>
      </w:pPr>
    </w:p>
    <w:p w:rsidR="00055C4D" w:rsidRDefault="00055C4D" w:rsidP="00F53A2C">
      <w:pPr>
        <w:pStyle w:val="NoSpacing"/>
      </w:pPr>
      <w:r>
        <w:t>****MANUALLY****</w:t>
      </w:r>
    </w:p>
    <w:p w:rsidR="00055C4D" w:rsidRDefault="00055C4D" w:rsidP="00F53A2C">
      <w:pPr>
        <w:pStyle w:val="NoSpacing"/>
      </w:pPr>
      <w:r>
        <w:t>1. Create one directory at any particular locaiton: I have created kpit_test directory on /d02/app/oracle/</w:t>
      </w:r>
    </w:p>
    <w:p w:rsidR="00055C4D" w:rsidRDefault="00055C4D" w:rsidP="00F53A2C">
      <w:pPr>
        <w:pStyle w:val="NoSpacing"/>
      </w:pPr>
    </w:p>
    <w:p w:rsidR="00055C4D" w:rsidRDefault="00055C4D" w:rsidP="00F53A2C">
      <w:pPr>
        <w:pStyle w:val="NoSpacing"/>
      </w:pPr>
      <w:r>
        <w:t>2. create one initfile named initkpittest.ora in /d02/app/oracle/product/11.2.0/dbhome_1/dbs directory</w:t>
      </w:r>
    </w:p>
    <w:p w:rsidR="00055C4D" w:rsidRDefault="00055C4D" w:rsidP="00F53A2C">
      <w:pPr>
        <w:pStyle w:val="NoSpacing"/>
      </w:pPr>
      <w:r>
        <w:t xml:space="preserve">   content of initfile:</w:t>
      </w:r>
    </w:p>
    <w:p w:rsidR="00055C4D" w:rsidRDefault="00055C4D" w:rsidP="00F53A2C">
      <w:pPr>
        <w:pStyle w:val="NoSpacing"/>
      </w:pPr>
      <w:r>
        <w:t xml:space="preserve">   control_files = </w:t>
      </w:r>
      <w:r>
        <w:cr/>
      </w:r>
    </w:p>
    <w:p w:rsidR="00055C4D" w:rsidRDefault="00055C4D" w:rsidP="00F53A2C">
      <w:pPr>
        <w:pStyle w:val="NoSpacing"/>
      </w:pPr>
      <w:r>
        <w:t>(/d02/app/oracle/clondemo/control1.ctl,/d02/app/oracle/clondemo/control2.ctl,/d02/app/oracle/clondemo/control</w:t>
      </w:r>
      <w:r>
        <w:cr/>
      </w:r>
    </w:p>
    <w:p w:rsidR="00055C4D" w:rsidRDefault="00055C4D" w:rsidP="00F53A2C">
      <w:pPr>
        <w:pStyle w:val="NoSpacing"/>
      </w:pPr>
      <w:r>
        <w:t>3.ctl)</w:t>
      </w:r>
    </w:p>
    <w:p w:rsidR="00055C4D" w:rsidRDefault="00055C4D" w:rsidP="00F53A2C">
      <w:pPr>
        <w:pStyle w:val="NoSpacing"/>
      </w:pPr>
      <w:r>
        <w:t>undo_management = AUTO</w:t>
      </w:r>
    </w:p>
    <w:p w:rsidR="00055C4D" w:rsidRPr="007D519C" w:rsidRDefault="00055C4D" w:rsidP="00F53A2C">
      <w:pPr>
        <w:pStyle w:val="NoSpacing"/>
        <w:rPr>
          <w:lang w:val="es-ES"/>
        </w:rPr>
      </w:pPr>
      <w:r w:rsidRPr="007D519C">
        <w:rPr>
          <w:lang w:val="es-ES"/>
        </w:rPr>
        <w:t>undo_tablespace = UNDOTBS1</w:t>
      </w:r>
    </w:p>
    <w:p w:rsidR="00055C4D" w:rsidRPr="007D519C" w:rsidRDefault="00055C4D" w:rsidP="00F53A2C">
      <w:pPr>
        <w:pStyle w:val="NoSpacing"/>
        <w:rPr>
          <w:lang w:val="es-ES"/>
        </w:rPr>
      </w:pPr>
      <w:r w:rsidRPr="007D519C">
        <w:rPr>
          <w:lang w:val="es-ES"/>
        </w:rPr>
        <w:t>db_name = clondemo</w:t>
      </w:r>
    </w:p>
    <w:p w:rsidR="00055C4D" w:rsidRDefault="00055C4D" w:rsidP="00F53A2C">
      <w:pPr>
        <w:pStyle w:val="NoSpacing"/>
      </w:pPr>
      <w:r>
        <w:t>db_block_size = 8192</w:t>
      </w:r>
    </w:p>
    <w:p w:rsidR="00055C4D" w:rsidRDefault="00055C4D" w:rsidP="00F53A2C">
      <w:pPr>
        <w:pStyle w:val="NoSpacing"/>
      </w:pPr>
      <w:r>
        <w:t>sga_max_size = 1073741824 #one gig</w:t>
      </w:r>
    </w:p>
    <w:p w:rsidR="00055C4D" w:rsidRDefault="00055C4D" w:rsidP="00F53A2C">
      <w:pPr>
        <w:pStyle w:val="NoSpacing"/>
      </w:pPr>
      <w:r>
        <w:t>sga_target = 1073741824 #one gig</w:t>
      </w:r>
    </w:p>
    <w:p w:rsidR="00055C4D" w:rsidRDefault="00055C4D" w:rsidP="00F53A2C">
      <w:pPr>
        <w:pStyle w:val="NoSpacing"/>
      </w:pPr>
    </w:p>
    <w:p w:rsidR="00055C4D" w:rsidRDefault="00055C4D" w:rsidP="00F53A2C">
      <w:pPr>
        <w:pStyle w:val="NoSpacing"/>
      </w:pPr>
      <w:r>
        <w:t>3. export ORACLE_SID=clondemo</w:t>
      </w:r>
    </w:p>
    <w:p w:rsidR="00055C4D" w:rsidRDefault="00055C4D" w:rsidP="00F53A2C">
      <w:pPr>
        <w:pStyle w:val="NoSpacing"/>
      </w:pPr>
      <w:r>
        <w:t xml:space="preserve">   export ORACLE_HOME=/d02/app/oracle/product/11.2.0/dbhome_1</w:t>
      </w:r>
    </w:p>
    <w:p w:rsidR="00055C4D" w:rsidRDefault="00055C4D" w:rsidP="00F53A2C">
      <w:pPr>
        <w:pStyle w:val="NoSpacing"/>
      </w:pPr>
      <w:r>
        <w:t xml:space="preserve">   </w:t>
      </w:r>
    </w:p>
    <w:p w:rsidR="00055C4D" w:rsidRDefault="00055C4D" w:rsidP="00F53A2C">
      <w:pPr>
        <w:pStyle w:val="NoSpacing"/>
      </w:pPr>
      <w:r>
        <w:t>4.  Start the instance</w:t>
      </w:r>
    </w:p>
    <w:p w:rsidR="00055C4D" w:rsidRDefault="00055C4D" w:rsidP="00F53A2C">
      <w:pPr>
        <w:pStyle w:val="NoSpacing"/>
      </w:pPr>
      <w:r>
        <w:t>sqlplus / as sysdba</w:t>
      </w:r>
    </w:p>
    <w:p w:rsidR="00055C4D" w:rsidRDefault="00055C4D" w:rsidP="00F53A2C">
      <w:pPr>
        <w:pStyle w:val="NoSpacing"/>
      </w:pPr>
    </w:p>
    <w:p w:rsidR="00055C4D" w:rsidRDefault="00055C4D" w:rsidP="00F53A2C">
      <w:pPr>
        <w:pStyle w:val="NoSpacing"/>
      </w:pPr>
      <w:r>
        <w:t>startup nomount</w:t>
      </w:r>
    </w:p>
    <w:p w:rsidR="00055C4D" w:rsidRDefault="00055C4D" w:rsidP="00F53A2C">
      <w:pPr>
        <w:pStyle w:val="NoSpacing"/>
      </w:pPr>
    </w:p>
    <w:p w:rsidR="00055C4D" w:rsidRDefault="00055C4D" w:rsidP="00F53A2C">
      <w:pPr>
        <w:pStyle w:val="NoSpacing"/>
      </w:pPr>
      <w:r>
        <w:t>5. create database clondemo</w:t>
      </w:r>
    </w:p>
    <w:p w:rsidR="00055C4D" w:rsidRDefault="00055C4D" w:rsidP="00F53A2C">
      <w:pPr>
        <w:pStyle w:val="NoSpacing"/>
      </w:pPr>
      <w:r>
        <w:t>logfile group 1 ('/d02/app/oracle/clondemo/redo1.log') size 100M,</w:t>
      </w:r>
    </w:p>
    <w:p w:rsidR="00055C4D" w:rsidRDefault="00055C4D" w:rsidP="00F53A2C">
      <w:pPr>
        <w:pStyle w:val="NoSpacing"/>
      </w:pPr>
      <w:r>
        <w:t xml:space="preserve">            group 2 ('/d02/app/oracle/clondemo/redo2.log') size 100M,</w:t>
      </w:r>
    </w:p>
    <w:p w:rsidR="00055C4D" w:rsidRDefault="00055C4D" w:rsidP="00F53A2C">
      <w:pPr>
        <w:pStyle w:val="NoSpacing"/>
      </w:pPr>
      <w:r>
        <w:t xml:space="preserve">            group 3 ('/d02/app/oracle/clondemo/redo3.log') size 100M</w:t>
      </w:r>
    </w:p>
    <w:p w:rsidR="00055C4D" w:rsidRDefault="00055C4D" w:rsidP="00F53A2C">
      <w:pPr>
        <w:pStyle w:val="NoSpacing"/>
      </w:pPr>
      <w:r>
        <w:t>character set WE8ISO8859P1</w:t>
      </w:r>
    </w:p>
    <w:p w:rsidR="00055C4D" w:rsidRDefault="00055C4D" w:rsidP="00F53A2C">
      <w:pPr>
        <w:pStyle w:val="NoSpacing"/>
      </w:pPr>
      <w:r>
        <w:t>national character set utf8</w:t>
      </w:r>
    </w:p>
    <w:p w:rsidR="00055C4D" w:rsidRDefault="00055C4D" w:rsidP="00F53A2C">
      <w:pPr>
        <w:pStyle w:val="NoSpacing"/>
      </w:pPr>
      <w:r>
        <w:t xml:space="preserve">datafile '/d02/app/oracle/clondemo/system.dbf' size 500M autoextend on next 10M maxsize unlimited extent </w:t>
      </w:r>
      <w:r>
        <w:cr/>
      </w:r>
    </w:p>
    <w:p w:rsidR="00055C4D" w:rsidRDefault="00055C4D" w:rsidP="00F53A2C">
      <w:pPr>
        <w:pStyle w:val="NoSpacing"/>
      </w:pPr>
      <w:r>
        <w:t>management local</w:t>
      </w:r>
    </w:p>
    <w:p w:rsidR="00055C4D" w:rsidRDefault="00055C4D" w:rsidP="00F53A2C">
      <w:pPr>
        <w:pStyle w:val="NoSpacing"/>
      </w:pPr>
      <w:r>
        <w:t>sysaux datafile '/d02/app/oracle/clondemo/sysaux.dbf' size 100M autoextend on next 10M maxsize unlimited</w:t>
      </w:r>
    </w:p>
    <w:p w:rsidR="00055C4D" w:rsidRDefault="00055C4D" w:rsidP="00F53A2C">
      <w:pPr>
        <w:pStyle w:val="NoSpacing"/>
      </w:pPr>
      <w:r>
        <w:t>undo tablespace undotbs1 datafile '/d02/app/oracle/clondemo/undotbs1.dbf' size 100M</w:t>
      </w:r>
    </w:p>
    <w:p w:rsidR="00055C4D" w:rsidRDefault="00055C4D" w:rsidP="00F53A2C">
      <w:pPr>
        <w:pStyle w:val="NoSpacing"/>
      </w:pPr>
      <w:r>
        <w:t>default temporary tablespace temp tempfile '/d02/app/oracle/clondemo/temp01.dbf' size 100M;</w:t>
      </w:r>
    </w:p>
    <w:p w:rsidR="00055C4D" w:rsidRDefault="00055C4D" w:rsidP="00F53A2C">
      <w:pPr>
        <w:pStyle w:val="NoSpacing"/>
      </w:pPr>
    </w:p>
    <w:p w:rsidR="00055C4D" w:rsidRDefault="00055C4D" w:rsidP="00F53A2C">
      <w:pPr>
        <w:pStyle w:val="NoSpacing"/>
      </w:pPr>
      <w:r>
        <w:t>Run root.sh</w:t>
      </w:r>
    </w:p>
    <w:p w:rsidR="00055C4D" w:rsidRDefault="00055C4D" w:rsidP="00F53A2C">
      <w:pPr>
        <w:pStyle w:val="NoSpacing"/>
      </w:pPr>
    </w:p>
    <w:p w:rsidR="00055C4D" w:rsidRDefault="00055C4D" w:rsidP="00F53A2C">
      <w:pPr>
        <w:pStyle w:val="NoSpacing"/>
      </w:pPr>
      <w:r>
        <w:t>Run catalog.sql &amp; catproc from rdbms folder</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********ENABLE/DISABLE AUDIT**************</w:t>
      </w:r>
    </w:p>
    <w:p w:rsidR="00055C4D" w:rsidRDefault="00055C4D" w:rsidP="00F53A2C">
      <w:pPr>
        <w:pStyle w:val="NoSpacing"/>
      </w:pPr>
      <w:r>
        <w:t>AUDIT CONNECT BY MH820 whenever successful;</w:t>
      </w:r>
    </w:p>
    <w:p w:rsidR="00055C4D" w:rsidRDefault="00055C4D" w:rsidP="00F53A2C">
      <w:pPr>
        <w:pStyle w:val="NoSpacing"/>
      </w:pPr>
      <w:r>
        <w:t xml:space="preserve">                                                                               </w:t>
      </w:r>
    </w:p>
    <w:p w:rsidR="00055C4D" w:rsidRDefault="00055C4D" w:rsidP="00F53A2C">
      <w:pPr>
        <w:pStyle w:val="NoSpacing"/>
      </w:pPr>
      <w:r>
        <w:t>AUDIT INSERT TABLE, UPDATE TABLE, DELETE TABLE BY MH820 by access whenever successful;</w:t>
      </w:r>
    </w:p>
    <w:p w:rsidR="00055C4D" w:rsidRDefault="00055C4D" w:rsidP="00F53A2C">
      <w:pPr>
        <w:pStyle w:val="NoSpacing"/>
      </w:pPr>
      <w:r>
        <w:t xml:space="preserve">                                                               </w:t>
      </w:r>
    </w:p>
    <w:p w:rsidR="00055C4D" w:rsidRDefault="00055C4D" w:rsidP="00F53A2C">
      <w:pPr>
        <w:pStyle w:val="NoSpacing"/>
      </w:pPr>
      <w:r>
        <w:t xml:space="preserve">AUDIT INSERT TABLE, UPDATE TABLE, DELETE TABLE BY MH820 by access whenever NOT SUCCESSFUL; </w:t>
      </w:r>
    </w:p>
    <w:p w:rsidR="00055C4D" w:rsidRDefault="00055C4D" w:rsidP="00F53A2C">
      <w:pPr>
        <w:pStyle w:val="NoSpacing"/>
      </w:pPr>
    </w:p>
    <w:p w:rsidR="00055C4D" w:rsidRDefault="00055C4D" w:rsidP="00F53A2C">
      <w:pPr>
        <w:pStyle w:val="NoSpacing"/>
      </w:pPr>
      <w:r>
        <w:t>********Check grants on procedure:</w:t>
      </w:r>
    </w:p>
    <w:p w:rsidR="00055C4D" w:rsidRDefault="00055C4D" w:rsidP="00F53A2C">
      <w:pPr>
        <w:pStyle w:val="NoSpacing"/>
      </w:pPr>
      <w:r>
        <w:t>You can use dba_tab_privs as it will take procedure as table_name</w:t>
      </w:r>
    </w:p>
    <w:p w:rsidR="00055C4D" w:rsidRDefault="00055C4D" w:rsidP="00F53A2C">
      <w:pPr>
        <w:pStyle w:val="NoSpacing"/>
      </w:pPr>
    </w:p>
    <w:p w:rsidR="00055C4D" w:rsidRDefault="00055C4D" w:rsidP="00F53A2C">
      <w:pPr>
        <w:pStyle w:val="NoSpacing"/>
      </w:pPr>
      <w:r>
        <w:t>select * from dba_tab_privs where table_name='EDW_V_PO_RECEIPT_FACT_FORM' and owner='EDWOWN';</w:t>
      </w:r>
    </w:p>
    <w:p w:rsidR="00055C4D" w:rsidRDefault="00055C4D" w:rsidP="00F53A2C">
      <w:pPr>
        <w:pStyle w:val="NoSpacing"/>
      </w:pPr>
    </w:p>
    <w:p w:rsidR="00055C4D" w:rsidRDefault="00055C4D" w:rsidP="00F53A2C">
      <w:pPr>
        <w:pStyle w:val="NoSpacing"/>
      </w:pPr>
      <w:r>
        <w:t>select grantee,granted_role from dba_role_privs where grantee=</w:t>
      </w:r>
      <w:r w:rsidR="00CA2B94">
        <w:t>’</w:t>
      </w:r>
      <w:r w:rsidR="00071A3C">
        <w:t>SPIN</w:t>
      </w:r>
      <w:r w:rsidR="00CA2B94">
        <w:t>’</w:t>
      </w:r>
      <w:r>
        <w:t>;</w:t>
      </w:r>
    </w:p>
    <w:p w:rsidR="00055C4D" w:rsidRDefault="00055C4D" w:rsidP="00F53A2C">
      <w:pPr>
        <w:pStyle w:val="NoSpacing"/>
      </w:pPr>
    </w:p>
    <w:p w:rsidR="00055C4D" w:rsidRDefault="00055C4D" w:rsidP="00F53A2C">
      <w:pPr>
        <w:pStyle w:val="NoSpacing"/>
      </w:pPr>
      <w:r>
        <w:t>select  grantee,privilege from dba_sys_privs where grantee='</w:t>
      </w:r>
      <w:r w:rsidR="00071A3C">
        <w:t>SPIN</w:t>
      </w:r>
      <w:r>
        <w:t>';</w:t>
      </w:r>
    </w:p>
    <w:p w:rsidR="00055C4D" w:rsidRDefault="00055C4D" w:rsidP="00F53A2C">
      <w:pPr>
        <w:pStyle w:val="NoSpacing"/>
      </w:pPr>
    </w:p>
    <w:p w:rsidR="00055C4D" w:rsidRDefault="00055C4D" w:rsidP="00F53A2C">
      <w:pPr>
        <w:pStyle w:val="NoSpacing"/>
      </w:pPr>
      <w:r>
        <w:t>select count(*) from db</w:t>
      </w:r>
      <w:r w:rsidR="00071A3C">
        <w:t>a_tab_privs where grantee='SPIN</w:t>
      </w:r>
      <w:r>
        <w:t>' and owner='ORAOWNER';</w:t>
      </w:r>
    </w:p>
    <w:p w:rsidR="00055C4D" w:rsidRDefault="00055C4D" w:rsidP="00F53A2C">
      <w:pPr>
        <w:pStyle w:val="NoSpacing"/>
      </w:pPr>
    </w:p>
    <w:p w:rsidR="00055C4D" w:rsidRDefault="00055C4D" w:rsidP="00F53A2C">
      <w:pPr>
        <w:pStyle w:val="NoSpacing"/>
      </w:pPr>
      <w:r>
        <w:t>select table_name,privilege from dba_tab_privs where owner='ZNGQ';</w:t>
      </w:r>
    </w:p>
    <w:p w:rsidR="00055C4D" w:rsidRDefault="00055C4D" w:rsidP="00F53A2C">
      <w:pPr>
        <w:pStyle w:val="NoSpacing"/>
      </w:pPr>
    </w:p>
    <w:p w:rsidR="00055C4D" w:rsidRDefault="00055C4D" w:rsidP="00F53A2C">
      <w:pPr>
        <w:pStyle w:val="NoSpacing"/>
      </w:pPr>
      <w:r>
        <w:t>**********Revoke from bin tables</w:t>
      </w:r>
    </w:p>
    <w:p w:rsidR="00055C4D" w:rsidRDefault="00055C4D" w:rsidP="00F53A2C">
      <w:pPr>
        <w:pStyle w:val="NoSpacing"/>
      </w:pPr>
      <w:r>
        <w:t>revoke update on ITMECH."BIN$ltQU7NsMMbLgRAAUT61iWQ==$0" from JB217;</w:t>
      </w:r>
    </w:p>
    <w:p w:rsidR="00055C4D" w:rsidRDefault="00055C4D" w:rsidP="00F53A2C">
      <w:pPr>
        <w:pStyle w:val="NoSpacing"/>
      </w:pPr>
    </w:p>
    <w:p w:rsidR="00055C4D" w:rsidRDefault="00055C4D" w:rsidP="00F53A2C">
      <w:pPr>
        <w:pStyle w:val="NoSpacing"/>
      </w:pPr>
      <w:r>
        <w:t>********Recreate synonyms</w:t>
      </w:r>
    </w:p>
    <w:p w:rsidR="00055C4D" w:rsidRDefault="00055C4D" w:rsidP="00F53A2C">
      <w:pPr>
        <w:pStyle w:val="NoSpacing"/>
      </w:pPr>
      <w:r>
        <w:t>CREATE OR REPLACE SYNONYM ebuedw_ods.EBU_PARTS_MISSED FOR ebuods_etl.EBU_PARTS_MISSED;</w:t>
      </w:r>
    </w:p>
    <w:p w:rsidR="00055C4D" w:rsidRDefault="00055C4D" w:rsidP="00F53A2C">
      <w:pPr>
        <w:pStyle w:val="NoSpacing"/>
      </w:pPr>
    </w:p>
    <w:p w:rsidR="00055C4D" w:rsidRDefault="00055C4D" w:rsidP="00F53A2C">
      <w:pPr>
        <w:pStyle w:val="NoSpacing"/>
      </w:pPr>
      <w:r>
        <w:t>ANALYZE table/Gather stats:</w:t>
      </w:r>
    </w:p>
    <w:p w:rsidR="00055C4D" w:rsidRDefault="00055C4D" w:rsidP="00F53A2C">
      <w:pPr>
        <w:pStyle w:val="NoSpacing"/>
      </w:pPr>
      <w:r>
        <w:t>EXEC dbms</w:t>
      </w:r>
      <w:r w:rsidR="004433DB">
        <w:t>_stats.gather_table_stats('TEST','EMP</w:t>
      </w:r>
      <w:r>
        <w:t xml:space="preserve">',cascade=&gt;TRUE,estimate_percent =&gt; </w:t>
      </w:r>
      <w:r>
        <w:cr/>
      </w:r>
    </w:p>
    <w:p w:rsidR="00055C4D" w:rsidRDefault="00055C4D" w:rsidP="00F53A2C">
      <w:pPr>
        <w:pStyle w:val="NoSpacing"/>
      </w:pPr>
      <w:r>
        <w:t>DBMS_STATS.AUTO_SAMPLE_SIZE);</w:t>
      </w:r>
    </w:p>
    <w:p w:rsidR="00055C4D" w:rsidRDefault="00055C4D" w:rsidP="00F53A2C">
      <w:pPr>
        <w:pStyle w:val="NoSpacing"/>
      </w:pPr>
    </w:p>
    <w:p w:rsidR="00055C4D" w:rsidRDefault="00055C4D" w:rsidP="00F53A2C">
      <w:pPr>
        <w:pStyle w:val="NoSpacing"/>
      </w:pPr>
      <w:r>
        <w:t>exec dbms_stats.gather_database_stats (options =&gt; 'GATHER', degree =&gt; 25, estim</w:t>
      </w:r>
      <w:r w:rsidR="00C16C59">
        <w:t xml:space="preserve">ate_percent =&gt; 100, cascade =&gt; </w:t>
      </w:r>
      <w:bookmarkStart w:id="0" w:name="_GoBack"/>
      <w:bookmarkEnd w:id="0"/>
      <w:r>
        <w:t xml:space="preserve">TRUE, no_invalidate =&gt; FALSE, granularity =&gt; 'ALL'); </w:t>
      </w:r>
    </w:p>
    <w:p w:rsidR="00055C4D" w:rsidRDefault="00055C4D" w:rsidP="00F53A2C">
      <w:pPr>
        <w:pStyle w:val="NoSpacing"/>
      </w:pPr>
    </w:p>
    <w:p w:rsidR="00055C4D" w:rsidRDefault="00055C4D" w:rsidP="00F53A2C">
      <w:pPr>
        <w:pStyle w:val="NoSpacing"/>
      </w:pPr>
      <w:r>
        <w:t>select 'exec dbms_stats.gather_schema_stats(ownname=&gt;'||owner||',tabname=&gt;'||table_name||',estimate_percent=&gt;20,cascade=&gt;TRUE,DEGREE=&gt;5);'  from dba_tables where table_name='GL_SALES_COS_STAGE';</w:t>
      </w:r>
    </w:p>
    <w:p w:rsidR="00055C4D" w:rsidRDefault="00055C4D" w:rsidP="00F53A2C">
      <w:pPr>
        <w:pStyle w:val="NoSpacing"/>
      </w:pPr>
    </w:p>
    <w:p w:rsidR="00055C4D" w:rsidRDefault="00055C4D" w:rsidP="00F53A2C">
      <w:pPr>
        <w:pStyle w:val="NoSpacing"/>
      </w:pPr>
      <w:r>
        <w:t>Gather stats of Partition table</w:t>
      </w:r>
    </w:p>
    <w:p w:rsidR="00055C4D" w:rsidRDefault="00055C4D" w:rsidP="00F53A2C">
      <w:pPr>
        <w:pStyle w:val="NoSpacing"/>
      </w:pPr>
      <w:r>
        <w:t xml:space="preserve">select  owner, table_name, PARTITION_NAME, last_analyzed,stale_stats from dba_tab_statistics where table_name </w:t>
      </w:r>
      <w:r>
        <w:cr/>
      </w:r>
    </w:p>
    <w:p w:rsidR="00055C4D" w:rsidRDefault="00055C4D" w:rsidP="00F53A2C">
      <w:pPr>
        <w:pStyle w:val="NoSpacing"/>
      </w:pPr>
      <w:r>
        <w:t>='PROJECT_SAVING_ACT_LN_SNAPSHOT' and stale_stats='YES'</w:t>
      </w:r>
    </w:p>
    <w:p w:rsidR="00055C4D" w:rsidRDefault="00055C4D" w:rsidP="00F53A2C">
      <w:pPr>
        <w:pStyle w:val="NoSpacing"/>
      </w:pPr>
    </w:p>
    <w:p w:rsidR="00055C4D" w:rsidRDefault="00055C4D" w:rsidP="00F53A2C">
      <w:pPr>
        <w:pStyle w:val="NoSpacing"/>
      </w:pPr>
      <w:r>
        <w:t>**********Gahter stats for INDEX</w:t>
      </w:r>
    </w:p>
    <w:p w:rsidR="00055C4D" w:rsidRDefault="00055C4D" w:rsidP="00F53A2C">
      <w:pPr>
        <w:pStyle w:val="NoSpacing"/>
      </w:pPr>
      <w:r>
        <w:t>EXEC DBMS_STATS.GATHER_TABLE_STATS ('I2DM_MASTER', 'MKT_APP_GRP_MASTER');</w:t>
      </w:r>
    </w:p>
    <w:p w:rsidR="00055C4D" w:rsidRDefault="00055C4D" w:rsidP="00F53A2C">
      <w:pPr>
        <w:pStyle w:val="NoSpacing"/>
      </w:pPr>
    </w:p>
    <w:p w:rsidR="00055C4D" w:rsidRDefault="00055C4D" w:rsidP="00F53A2C">
      <w:pPr>
        <w:pStyle w:val="NoSpacing"/>
      </w:pPr>
      <w:r>
        <w:t>SELECT 'EXECUTE DBMS_STATS.GATHER_TABLE_STATS(OWNNAME=&gt;'||''''||table_OWNER||''''||',TABNAME=&gt;'||''''||</w:t>
      </w:r>
      <w:r>
        <w:cr/>
      </w:r>
    </w:p>
    <w:p w:rsidR="00055C4D" w:rsidRDefault="00055C4D" w:rsidP="00F53A2C">
      <w:pPr>
        <w:pStyle w:val="NoSpacing"/>
      </w:pPr>
      <w:r>
        <w:t>TABLE_NAME||''''||',partname=&gt;'||''''||</w:t>
      </w:r>
      <w:r>
        <w:cr/>
      </w:r>
    </w:p>
    <w:p w:rsidR="00055C4D" w:rsidRDefault="00055C4D" w:rsidP="00F53A2C">
      <w:pPr>
        <w:pStyle w:val="NoSpacing"/>
      </w:pPr>
      <w:r>
        <w:t xml:space="preserve">PARTITION_NAME||''''||',ESTIMATE_PERCENT=&gt;30,cascade=&gt;TRUE,degree=&gt;8);' </w:t>
      </w:r>
    </w:p>
    <w:p w:rsidR="00055C4D" w:rsidRDefault="00055C4D" w:rsidP="00F53A2C">
      <w:pPr>
        <w:pStyle w:val="NoSpacing"/>
      </w:pPr>
      <w:r>
        <w:t xml:space="preserve">from dba_tab_partitions where TABLE_NAME='CBS_RPS_VCD_RAW_DATA' and table_owner='ZSFL'; </w:t>
      </w:r>
    </w:p>
    <w:p w:rsidR="00055C4D" w:rsidRDefault="00055C4D" w:rsidP="00F53A2C">
      <w:pPr>
        <w:pStyle w:val="NoSpacing"/>
      </w:pPr>
    </w:p>
    <w:p w:rsidR="00055C4D" w:rsidRDefault="00055C4D" w:rsidP="00F53A2C">
      <w:pPr>
        <w:pStyle w:val="NoSpacing"/>
      </w:pPr>
      <w:r>
        <w:t>select owner,table_name, last_analyzed from dba_tables where table_name ='DLYTRN' and owner = 'KD193';</w:t>
      </w:r>
    </w:p>
    <w:p w:rsidR="00055C4D" w:rsidRDefault="00055C4D" w:rsidP="00F53A2C">
      <w:pPr>
        <w:pStyle w:val="NoSpacing"/>
      </w:pPr>
    </w:p>
    <w:p w:rsidR="00055C4D" w:rsidRDefault="00055C4D" w:rsidP="00F53A2C">
      <w:pPr>
        <w:pStyle w:val="NoSpacing"/>
      </w:pPr>
      <w:r>
        <w:t>EXEC DBMS_STATS.GATHER_INDEX_STATS('EDWOWN',EDW_BASE_PRICE_LKP,estimate_percent=&gt;100);</w:t>
      </w:r>
    </w:p>
    <w:p w:rsidR="00055C4D" w:rsidRDefault="00055C4D" w:rsidP="00F53A2C">
      <w:pPr>
        <w:pStyle w:val="NoSpacing"/>
      </w:pPr>
    </w:p>
    <w:p w:rsidR="00055C4D" w:rsidRDefault="00055C4D" w:rsidP="00F53A2C">
      <w:pPr>
        <w:pStyle w:val="NoSpacing"/>
      </w:pPr>
      <w:r>
        <w:t>***************Identify Stale objects</w:t>
      </w:r>
    </w:p>
    <w:p w:rsidR="00055C4D" w:rsidRDefault="00055C4D" w:rsidP="00F53A2C">
      <w:pPr>
        <w:pStyle w:val="NoSpacing"/>
      </w:pPr>
      <w:r>
        <w:t xml:space="preserve">select table_name, stale_stats, last_analyzed </w:t>
      </w:r>
    </w:p>
    <w:p w:rsidR="00055C4D" w:rsidRDefault="00055C4D" w:rsidP="00F53A2C">
      <w:pPr>
        <w:pStyle w:val="NoSpacing"/>
      </w:pPr>
      <w:r>
        <w:t xml:space="preserve">from dba_tab_statistics </w:t>
      </w:r>
    </w:p>
    <w:p w:rsidR="00055C4D" w:rsidRDefault="00055C4D" w:rsidP="00F53A2C">
      <w:pPr>
        <w:pStyle w:val="NoSpacing"/>
      </w:pPr>
      <w:r>
        <w:t>where owner= &lt;owner schema&gt; -- or table_name = &lt;table name&gt;</w:t>
      </w:r>
    </w:p>
    <w:p w:rsidR="00055C4D" w:rsidRDefault="00055C4D" w:rsidP="00F53A2C">
      <w:pPr>
        <w:pStyle w:val="NoSpacing"/>
      </w:pPr>
      <w:r>
        <w:t>order by last_analyzed desc</w:t>
      </w:r>
    </w:p>
    <w:p w:rsidR="00055C4D" w:rsidRDefault="00055C4D" w:rsidP="00F53A2C">
      <w:pPr>
        <w:pStyle w:val="NoSpacing"/>
      </w:pPr>
    </w:p>
    <w:p w:rsidR="00055C4D" w:rsidRDefault="00055C4D" w:rsidP="00F53A2C">
      <w:pPr>
        <w:pStyle w:val="NoSpacing"/>
      </w:pPr>
      <w:r>
        <w:t xml:space="preserve">or </w:t>
      </w:r>
    </w:p>
    <w:p w:rsidR="00055C4D" w:rsidRDefault="00055C4D" w:rsidP="00F53A2C">
      <w:pPr>
        <w:pStyle w:val="NoSpacing"/>
      </w:pPr>
    </w:p>
    <w:p w:rsidR="00055C4D" w:rsidRDefault="00055C4D" w:rsidP="00F53A2C">
      <w:pPr>
        <w:pStyle w:val="NoSpacing"/>
      </w:pPr>
      <w:r>
        <w:t xml:space="preserve">select  owner, table_name, PARTITION_NAME, last_analyzed,stale_stats from dba_tab_statistics where table_name </w:t>
      </w:r>
      <w:r>
        <w:cr/>
      </w:r>
    </w:p>
    <w:p w:rsidR="00055C4D" w:rsidRDefault="00055C4D" w:rsidP="00F53A2C">
      <w:pPr>
        <w:pStyle w:val="NoSpacing"/>
      </w:pPr>
      <w:r>
        <w:t>='MD_CUBE_0'</w:t>
      </w:r>
    </w:p>
    <w:p w:rsidR="00055C4D" w:rsidRDefault="00055C4D" w:rsidP="00F53A2C">
      <w:pPr>
        <w:pStyle w:val="NoSpacing"/>
      </w:pPr>
    </w:p>
    <w:p w:rsidR="00055C4D" w:rsidRDefault="00055C4D" w:rsidP="00F53A2C">
      <w:pPr>
        <w:pStyle w:val="NoSpacing"/>
      </w:pPr>
      <w:r>
        <w:t>or</w:t>
      </w:r>
    </w:p>
    <w:p w:rsidR="00055C4D" w:rsidRDefault="00055C4D" w:rsidP="00F53A2C">
      <w:pPr>
        <w:pStyle w:val="NoSpacing"/>
      </w:pPr>
      <w:r>
        <w:t xml:space="preserve"> </w:t>
      </w:r>
    </w:p>
    <w:p w:rsidR="00055C4D" w:rsidRDefault="00055C4D" w:rsidP="00F53A2C">
      <w:pPr>
        <w:pStyle w:val="NoSpacing"/>
      </w:pPr>
      <w:r>
        <w:t>exec dbms_stats.gather_database_stats(options=&gt;'gather stale')</w:t>
      </w:r>
    </w:p>
    <w:p w:rsidR="00055C4D" w:rsidRDefault="00055C4D" w:rsidP="00F53A2C">
      <w:pPr>
        <w:pStyle w:val="NoSpacing"/>
      </w:pPr>
    </w:p>
    <w:p w:rsidR="00055C4D" w:rsidRDefault="00055C4D" w:rsidP="00F53A2C">
      <w:pPr>
        <w:pStyle w:val="NoSpacing"/>
      </w:pPr>
      <w:r>
        <w:t>**************Identify Stale Indexes of table</w:t>
      </w:r>
    </w:p>
    <w:p w:rsidR="00055C4D" w:rsidRDefault="00055C4D" w:rsidP="00F53A2C">
      <w:pPr>
        <w:pStyle w:val="NoSpacing"/>
      </w:pPr>
      <w:r>
        <w:t>select index_name,table_name,last_analyzed from dba_ind_Statistics where table_name IN</w:t>
      </w:r>
      <w:r>
        <w:cr/>
      </w:r>
    </w:p>
    <w:p w:rsidR="00055C4D" w:rsidRDefault="00055C4D" w:rsidP="00F53A2C">
      <w:pPr>
        <w:pStyle w:val="NoSpacing"/>
      </w:pPr>
      <w:r>
        <w:t>('PCR_REPORTDETAILS','PCR_REPORTHEADER','TBLAUDITPCRHISTORY','TBLAUDITPCRHISTORY','TBLDRONASUBUNITS','TBLACMM</w:t>
      </w:r>
      <w:r>
        <w:cr/>
      </w:r>
    </w:p>
    <w:p w:rsidR="00055C4D" w:rsidRDefault="00055C4D" w:rsidP="00F53A2C">
      <w:pPr>
        <w:pStyle w:val="NoSpacing"/>
      </w:pPr>
      <w:r>
        <w:t>IQUESTIONDETAIL');</w:t>
      </w:r>
    </w:p>
    <w:p w:rsidR="00055C4D" w:rsidRDefault="00055C4D" w:rsidP="00F53A2C">
      <w:pPr>
        <w:pStyle w:val="NoSpacing"/>
      </w:pPr>
    </w:p>
    <w:p w:rsidR="00055C4D" w:rsidRDefault="00055C4D" w:rsidP="00F53A2C">
      <w:pPr>
        <w:pStyle w:val="NoSpacing"/>
      </w:pPr>
      <w:r>
        <w:t>********Refresh MView</w:t>
      </w:r>
    </w:p>
    <w:p w:rsidR="00055C4D" w:rsidRDefault="00055C4D" w:rsidP="00F53A2C">
      <w:pPr>
        <w:pStyle w:val="NoSpacing"/>
      </w:pPr>
      <w:r>
        <w:t>exec DBMS_MVIEW.REFRESH('GSQ.SUPERSEDING_PART_MVW','C');</w:t>
      </w:r>
    </w:p>
    <w:p w:rsidR="00055C4D" w:rsidRDefault="00055C4D" w:rsidP="00F53A2C">
      <w:pPr>
        <w:pStyle w:val="NoSpacing"/>
      </w:pPr>
    </w:p>
    <w:p w:rsidR="00055C4D" w:rsidRDefault="00055C4D" w:rsidP="00F53A2C">
      <w:pPr>
        <w:pStyle w:val="NoSpacing"/>
      </w:pPr>
      <w:r>
        <w:t>********Schedule JOB for MVIEW</w:t>
      </w:r>
    </w:p>
    <w:p w:rsidR="00055C4D" w:rsidRDefault="00055C4D" w:rsidP="00F53A2C">
      <w:pPr>
        <w:pStyle w:val="NoSpacing"/>
      </w:pPr>
      <w:r>
        <w:t>DECLARE</w:t>
      </w:r>
    </w:p>
    <w:p w:rsidR="00055C4D" w:rsidRDefault="00055C4D" w:rsidP="00F53A2C">
      <w:pPr>
        <w:pStyle w:val="NoSpacing"/>
      </w:pPr>
      <w:r>
        <w:t xml:space="preserve">  X NUMBER;</w:t>
      </w:r>
    </w:p>
    <w:p w:rsidR="00055C4D" w:rsidRDefault="00055C4D" w:rsidP="00F53A2C">
      <w:pPr>
        <w:pStyle w:val="NoSpacing"/>
      </w:pPr>
      <w:r>
        <w:t>BEGIN</w:t>
      </w:r>
    </w:p>
    <w:p w:rsidR="00055C4D" w:rsidRDefault="00055C4D" w:rsidP="00F53A2C">
      <w:pPr>
        <w:pStyle w:val="NoSpacing"/>
      </w:pPr>
      <w:r>
        <w:t xml:space="preserve">  SYS.DBMS_JOB.SUBMIT</w:t>
      </w:r>
    </w:p>
    <w:p w:rsidR="00055C4D" w:rsidRDefault="00055C4D" w:rsidP="00F53A2C">
      <w:pPr>
        <w:pStyle w:val="NoSpacing"/>
      </w:pPr>
      <w:r>
        <w:t xml:space="preserve">    (</w:t>
      </w:r>
    </w:p>
    <w:p w:rsidR="00055C4D" w:rsidRDefault="00055C4D" w:rsidP="00F53A2C">
      <w:pPr>
        <w:pStyle w:val="NoSpacing"/>
      </w:pPr>
      <w:r>
        <w:lastRenderedPageBreak/>
        <w:t xml:space="preserve">      job        =&gt; X</w:t>
      </w:r>
    </w:p>
    <w:p w:rsidR="00055C4D" w:rsidRDefault="00055C4D" w:rsidP="00F53A2C">
      <w:pPr>
        <w:pStyle w:val="NoSpacing"/>
      </w:pPr>
      <w:r>
        <w:t xml:space="preserve">     ,what       =&gt; 'dbms_refresh.refresh(''"XXOTM"."XXOTM_6982_ECN_MET_BU_REP_MV"'');'</w:t>
      </w:r>
    </w:p>
    <w:p w:rsidR="00055C4D" w:rsidRDefault="00055C4D" w:rsidP="00F53A2C">
      <w:pPr>
        <w:pStyle w:val="NoSpacing"/>
      </w:pPr>
      <w:r>
        <w:t xml:space="preserve">     ,next_date  =&gt; to_date('12-17-2014 00:01:00','mm/dd/yyyy hh24:mi:ss')</w:t>
      </w:r>
    </w:p>
    <w:p w:rsidR="00055C4D" w:rsidRDefault="00055C4D" w:rsidP="00F53A2C">
      <w:pPr>
        <w:pStyle w:val="NoSpacing"/>
      </w:pPr>
      <w:r>
        <w:t xml:space="preserve">     ,interval   =&gt; 'TRUNC(SYSDATE+1)'</w:t>
      </w:r>
    </w:p>
    <w:p w:rsidR="00055C4D" w:rsidRDefault="00055C4D" w:rsidP="00F53A2C">
      <w:pPr>
        <w:pStyle w:val="NoSpacing"/>
      </w:pPr>
      <w:r>
        <w:t xml:space="preserve">     ,no_parse   =&gt; FALSE</w:t>
      </w:r>
    </w:p>
    <w:p w:rsidR="00055C4D" w:rsidRDefault="00055C4D" w:rsidP="00F53A2C">
      <w:pPr>
        <w:pStyle w:val="NoSpacing"/>
      </w:pPr>
      <w:r>
        <w:t xml:space="preserve">    );</w:t>
      </w:r>
    </w:p>
    <w:p w:rsidR="00055C4D" w:rsidRDefault="00055C4D" w:rsidP="00F53A2C">
      <w:pPr>
        <w:pStyle w:val="NoSpacing"/>
      </w:pPr>
      <w:r>
        <w:t>END;</w:t>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********Check Object_Type</w:t>
      </w:r>
    </w:p>
    <w:p w:rsidR="00055C4D" w:rsidRDefault="00055C4D" w:rsidP="00F53A2C">
      <w:pPr>
        <w:pStyle w:val="NoSpacing"/>
      </w:pPr>
      <w:r>
        <w:t>SQL&gt; select object_type,object_name from dba_objects where object_name='OBIEE_EDW_DBU_SPM_DISTRIBUTOR';</w:t>
      </w:r>
    </w:p>
    <w:p w:rsidR="00055C4D" w:rsidRDefault="00055C4D" w:rsidP="00F53A2C">
      <w:pPr>
        <w:pStyle w:val="NoSpacing"/>
      </w:pPr>
    </w:p>
    <w:p w:rsidR="00055C4D" w:rsidRDefault="00055C4D" w:rsidP="00F53A2C">
      <w:pPr>
        <w:pStyle w:val="NoSpacing"/>
      </w:pPr>
      <w:r>
        <w:t>********Check uptime of server</w:t>
      </w:r>
    </w:p>
    <w:p w:rsidR="00055C4D" w:rsidRDefault="00055C4D" w:rsidP="00F53A2C">
      <w:pPr>
        <w:pStyle w:val="NoSpacing"/>
      </w:pPr>
      <w:r>
        <w:t>!uptime</w:t>
      </w:r>
    </w:p>
    <w:p w:rsidR="00055C4D" w:rsidRDefault="00055C4D" w:rsidP="00F53A2C">
      <w:pPr>
        <w:pStyle w:val="NoSpacing"/>
      </w:pPr>
    </w:p>
    <w:p w:rsidR="00055C4D" w:rsidRDefault="00055C4D" w:rsidP="00F53A2C">
      <w:pPr>
        <w:pStyle w:val="NoSpacing"/>
      </w:pPr>
      <w:r>
        <w:t>********Refresh Reasons</w:t>
      </w:r>
    </w:p>
    <w:p w:rsidR="00055C4D" w:rsidRDefault="00055C4D" w:rsidP="00F53A2C">
      <w:pPr>
        <w:pStyle w:val="NoSpacing"/>
      </w:pPr>
      <w:r>
        <w:t xml:space="preserve">1) Reason of Refresh. </w:t>
      </w:r>
    </w:p>
    <w:p w:rsidR="00055C4D" w:rsidRDefault="00055C4D" w:rsidP="00F53A2C">
      <w:pPr>
        <w:pStyle w:val="NoSpacing"/>
      </w:pPr>
      <w:r>
        <w:t xml:space="preserve">2)Type of Refresh(Schema or Table). </w:t>
      </w:r>
    </w:p>
    <w:p w:rsidR="00055C4D" w:rsidRDefault="00055C4D" w:rsidP="00F53A2C">
      <w:pPr>
        <w:pStyle w:val="NoSpacing"/>
      </w:pPr>
      <w:r>
        <w:t xml:space="preserve">3) Approval from IT Owner. </w:t>
      </w:r>
    </w:p>
    <w:p w:rsidR="00055C4D" w:rsidRDefault="00055C4D" w:rsidP="00F53A2C">
      <w:pPr>
        <w:pStyle w:val="NoSpacing"/>
      </w:pPr>
      <w:r>
        <w:t xml:space="preserve">4) Is it related to a project or enhancement or break fix, provide details.(Project name and number). </w:t>
      </w:r>
    </w:p>
    <w:p w:rsidR="00055C4D" w:rsidRDefault="00055C4D" w:rsidP="00F53A2C">
      <w:pPr>
        <w:pStyle w:val="NoSpacing"/>
      </w:pPr>
      <w:r>
        <w:t xml:space="preserve">5) Database Details ( Source and Destination ). </w:t>
      </w:r>
    </w:p>
    <w:p w:rsidR="00055C4D" w:rsidRDefault="00055C4D" w:rsidP="00F53A2C">
      <w:pPr>
        <w:pStyle w:val="NoSpacing"/>
      </w:pPr>
    </w:p>
    <w:p w:rsidR="00055C4D" w:rsidRDefault="00055C4D" w:rsidP="00F53A2C">
      <w:pPr>
        <w:pStyle w:val="NoSpacing"/>
      </w:pPr>
      <w:r>
        <w:t>Database Refresh Steps</w:t>
      </w:r>
    </w:p>
    <w:p w:rsidR="00055C4D" w:rsidRDefault="00055C4D" w:rsidP="00F53A2C">
      <w:pPr>
        <w:pStyle w:val="NoSpacing"/>
      </w:pPr>
      <w:r>
        <w:t>If incremental backup, Raise ticket to Storage DPS to restore the backup.</w:t>
      </w:r>
    </w:p>
    <w:p w:rsidR="00055C4D" w:rsidRDefault="00055C4D" w:rsidP="00F53A2C">
      <w:pPr>
        <w:pStyle w:val="NoSpacing"/>
      </w:pPr>
    </w:p>
    <w:p w:rsidR="00055C4D" w:rsidRDefault="00055C4D" w:rsidP="00F53A2C">
      <w:pPr>
        <w:pStyle w:val="NoSpacing"/>
      </w:pPr>
      <w:r>
        <w:t>Else raise SRM request and assign it to ops.dba to proceed with activity.</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********Disable Triggers</w:t>
      </w:r>
    </w:p>
    <w:p w:rsidR="00055C4D" w:rsidRDefault="00055C4D" w:rsidP="00F53A2C">
      <w:pPr>
        <w:pStyle w:val="NoSpacing"/>
      </w:pPr>
      <w:r>
        <w:t>ALTER TRIGGER SDS_BMS.ITEM_PRICE_DETAIL_TRG DISABLE;</w:t>
      </w:r>
    </w:p>
    <w:p w:rsidR="00055C4D" w:rsidRDefault="00055C4D" w:rsidP="00F53A2C">
      <w:pPr>
        <w:pStyle w:val="NoSpacing"/>
      </w:pPr>
    </w:p>
    <w:p w:rsidR="00055C4D" w:rsidRDefault="00055C4D" w:rsidP="00F53A2C">
      <w:pPr>
        <w:pStyle w:val="NoSpacing"/>
      </w:pPr>
      <w:r>
        <w:t>********Recompile invalid objects</w:t>
      </w:r>
    </w:p>
    <w:p w:rsidR="00055C4D" w:rsidRDefault="00055C4D" w:rsidP="00F53A2C">
      <w:pPr>
        <w:pStyle w:val="NoSpacing"/>
      </w:pPr>
    </w:p>
    <w:p w:rsidR="00055C4D" w:rsidRPr="00F53A2C" w:rsidRDefault="00055C4D" w:rsidP="00F53A2C">
      <w:pPr>
        <w:pStyle w:val="NoSpacing"/>
      </w:pPr>
      <w:r w:rsidRPr="00F53A2C">
        <w:t xml:space="preserve">Select decode (OBJECT_TYPE, 'TABLE', 'analyze ', 'SYNONYM','desc ','alter ') || lower (decode </w:t>
      </w:r>
      <w:r w:rsidRPr="00F53A2C">
        <w:cr/>
        <w:t>(OBJECT_TYPE,'PACKAGEBODY','PACKAGE','SYNONYM','','UNDEFINED','MATERIALIZED VIEW', OBJECT_TYPE))</w:t>
      </w:r>
    </w:p>
    <w:p w:rsidR="00055C4D" w:rsidRPr="00F53A2C" w:rsidRDefault="00055C4D" w:rsidP="00F53A2C">
      <w:pPr>
        <w:pStyle w:val="NoSpacing"/>
      </w:pPr>
      <w:r w:rsidRPr="00F53A2C">
        <w:t xml:space="preserve"> || ' ' || decode(OWNER,'PUBLIC','',OWNER || '.') || OBJECT_NAME || decode(OBJECT_TYPE, 'TABLE', ' validate </w:t>
      </w:r>
      <w:r w:rsidRPr="00F53A2C">
        <w:cr/>
      </w:r>
    </w:p>
    <w:p w:rsidR="00055C4D" w:rsidRPr="00F53A2C" w:rsidRDefault="00055C4D" w:rsidP="00F53A2C">
      <w:pPr>
        <w:pStyle w:val="NoSpacing"/>
      </w:pPr>
      <w:r w:rsidRPr="00F53A2C">
        <w:t>structure cascade','SYNONYM','',' compile')</w:t>
      </w:r>
    </w:p>
    <w:p w:rsidR="00055C4D" w:rsidRPr="00F53A2C" w:rsidRDefault="00055C4D" w:rsidP="00F53A2C">
      <w:pPr>
        <w:pStyle w:val="NoSpacing"/>
      </w:pPr>
      <w:r w:rsidRPr="00F53A2C">
        <w:t xml:space="preserve"> || decode(OBJECT_TYPE, 'PACKAGE BODY', ' BODY', 'PACKAGE', ' PACKAGE') || ';' from dba_objects Where STATUS </w:t>
      </w:r>
      <w:r w:rsidRPr="00F53A2C">
        <w:cr/>
      </w:r>
    </w:p>
    <w:p w:rsidR="00055C4D" w:rsidRPr="00F53A2C" w:rsidRDefault="00055C4D" w:rsidP="00F53A2C">
      <w:pPr>
        <w:pStyle w:val="NoSpacing"/>
      </w:pPr>
      <w:r w:rsidRPr="00F53A2C">
        <w:t>= 'INVALID';</w:t>
      </w:r>
    </w:p>
    <w:p w:rsidR="00055C4D" w:rsidRDefault="00055C4D" w:rsidP="00F53A2C">
      <w:pPr>
        <w:pStyle w:val="NoSpacing"/>
      </w:pPr>
    </w:p>
    <w:p w:rsidR="00055C4D" w:rsidRDefault="00055C4D" w:rsidP="00F53A2C">
      <w:pPr>
        <w:pStyle w:val="NoSpacing"/>
      </w:pPr>
      <w:r>
        <w:t>Ping ops.dba and tell him to run utlrp.sql</w:t>
      </w:r>
    </w:p>
    <w:p w:rsidR="00055C4D" w:rsidRDefault="00055C4D" w:rsidP="00F53A2C">
      <w:pPr>
        <w:pStyle w:val="NoSpacing"/>
      </w:pPr>
    </w:p>
    <w:p w:rsidR="00055C4D" w:rsidRDefault="00055C4D" w:rsidP="00F53A2C">
      <w:pPr>
        <w:pStyle w:val="NoSpacing"/>
      </w:pPr>
      <w:r>
        <w:t xml:space="preserve">********INACTIVE Sessions - SELECT SID, Serial#, UserName, Status, SchemaName, Logon_Time FROM V$Session </w:t>
      </w:r>
      <w:r>
        <w:cr/>
      </w:r>
    </w:p>
    <w:p w:rsidR="00055C4D" w:rsidRDefault="00055C4D" w:rsidP="00F53A2C">
      <w:pPr>
        <w:pStyle w:val="NoSpacing"/>
      </w:pPr>
      <w:r>
        <w:t>WHERE Status='INACTIVE' AND UserName='ZNGQ';</w:t>
      </w:r>
    </w:p>
    <w:p w:rsidR="00055C4D" w:rsidRDefault="00055C4D" w:rsidP="00F53A2C">
      <w:pPr>
        <w:pStyle w:val="NoSpacing"/>
      </w:pPr>
    </w:p>
    <w:p w:rsidR="00055C4D" w:rsidRDefault="00055C4D" w:rsidP="00F53A2C">
      <w:pPr>
        <w:pStyle w:val="NoSpacing"/>
      </w:pPr>
      <w:r>
        <w:t>Kill session running more than 4 hours</w:t>
      </w:r>
    </w:p>
    <w:p w:rsidR="00055C4D" w:rsidRDefault="00055C4D" w:rsidP="00F53A2C">
      <w:pPr>
        <w:pStyle w:val="NoSpacing"/>
      </w:pPr>
      <w:r>
        <w:t xml:space="preserve">select 'alter system kill session ' || '''' || sid || ',' || serial# || '''' || ' immediate;' from v$session </w:t>
      </w:r>
      <w:r>
        <w:cr/>
      </w:r>
    </w:p>
    <w:p w:rsidR="00055C4D" w:rsidRDefault="00055C4D" w:rsidP="00F53A2C">
      <w:pPr>
        <w:pStyle w:val="NoSpacing"/>
      </w:pPr>
      <w:r>
        <w:t>where username ='XXFUSN' AND STATUS='INACTIVE' and last_call_et &gt; 3600;</w:t>
      </w:r>
    </w:p>
    <w:p w:rsidR="00055C4D" w:rsidRDefault="00055C4D" w:rsidP="00F53A2C">
      <w:pPr>
        <w:pStyle w:val="NoSpacing"/>
      </w:pPr>
    </w:p>
    <w:p w:rsidR="00055C4D" w:rsidRDefault="00055C4D" w:rsidP="00F53A2C">
      <w:pPr>
        <w:pStyle w:val="NoSpacing"/>
      </w:pPr>
      <w:r>
        <w:t xml:space="preserve"> select count(s.status) "INACTIVE SESSIONS &gt; 1HOUR "</w:t>
      </w:r>
    </w:p>
    <w:p w:rsidR="00055C4D" w:rsidRDefault="00055C4D" w:rsidP="00F53A2C">
      <w:pPr>
        <w:pStyle w:val="NoSpacing"/>
      </w:pPr>
      <w:r>
        <w:t>from gv$session s, v$process p</w:t>
      </w:r>
    </w:p>
    <w:p w:rsidR="00055C4D" w:rsidRDefault="00055C4D" w:rsidP="00F53A2C">
      <w:pPr>
        <w:pStyle w:val="NoSpacing"/>
      </w:pPr>
      <w:r>
        <w:t>where</w:t>
      </w:r>
    </w:p>
    <w:p w:rsidR="00055C4D" w:rsidRDefault="00055C4D" w:rsidP="00F53A2C">
      <w:pPr>
        <w:pStyle w:val="NoSpacing"/>
      </w:pPr>
      <w:r>
        <w:t>p.addr=s.paddr and</w:t>
      </w:r>
    </w:p>
    <w:p w:rsidR="00055C4D" w:rsidRDefault="00055C4D" w:rsidP="00F53A2C">
      <w:pPr>
        <w:pStyle w:val="NoSpacing"/>
      </w:pPr>
      <w:r>
        <w:t>s.last_call_et &gt; 3600 and</w:t>
      </w:r>
    </w:p>
    <w:p w:rsidR="00055C4D" w:rsidRDefault="00055C4D" w:rsidP="00F53A2C">
      <w:pPr>
        <w:pStyle w:val="NoSpacing"/>
      </w:pPr>
      <w:r>
        <w:t>s.status='INACTIVE' and s.username='XXFUSN';</w:t>
      </w:r>
    </w:p>
    <w:p w:rsidR="00055C4D" w:rsidRDefault="00055C4D" w:rsidP="00F53A2C">
      <w:pPr>
        <w:pStyle w:val="NoSpacing"/>
      </w:pPr>
    </w:p>
    <w:p w:rsidR="00055C4D" w:rsidRDefault="00055C4D" w:rsidP="00F53A2C">
      <w:pPr>
        <w:pStyle w:val="NoSpacing"/>
      </w:pPr>
      <w:r>
        <w:t>****************Long Running Sessions**************************************</w:t>
      </w:r>
    </w:p>
    <w:p w:rsidR="00055C4D" w:rsidRDefault="00055C4D" w:rsidP="00F53A2C">
      <w:pPr>
        <w:pStyle w:val="NoSpacing"/>
      </w:pPr>
      <w:r>
        <w:t>select</w:t>
      </w:r>
    </w:p>
    <w:p w:rsidR="00055C4D" w:rsidRDefault="00055C4D" w:rsidP="00F53A2C">
      <w:pPr>
        <w:pStyle w:val="NoSpacing"/>
      </w:pPr>
      <w:r>
        <w:t xml:space="preserve">   round(sofar/totalwork*100,2)  percent_completed, </w:t>
      </w:r>
    </w:p>
    <w:p w:rsidR="00055C4D" w:rsidRDefault="00055C4D" w:rsidP="00F53A2C">
      <w:pPr>
        <w:pStyle w:val="NoSpacing"/>
      </w:pPr>
      <w:r>
        <w:t xml:space="preserve">   v$session_longops.* </w:t>
      </w:r>
    </w:p>
    <w:p w:rsidR="00055C4D" w:rsidRDefault="00055C4D" w:rsidP="00F53A2C">
      <w:pPr>
        <w:pStyle w:val="NoSpacing"/>
      </w:pPr>
      <w:r>
        <w:t xml:space="preserve">from </w:t>
      </w:r>
    </w:p>
    <w:p w:rsidR="00055C4D" w:rsidRDefault="00055C4D" w:rsidP="00F53A2C">
      <w:pPr>
        <w:pStyle w:val="NoSpacing"/>
      </w:pPr>
      <w:r>
        <w:t xml:space="preserve">   v$session_longops </w:t>
      </w:r>
    </w:p>
    <w:p w:rsidR="00055C4D" w:rsidRDefault="00055C4D" w:rsidP="00F53A2C">
      <w:pPr>
        <w:pStyle w:val="NoSpacing"/>
      </w:pPr>
      <w:r>
        <w:t>where</w:t>
      </w:r>
    </w:p>
    <w:p w:rsidR="00055C4D" w:rsidRDefault="00055C4D" w:rsidP="00F53A2C">
      <w:pPr>
        <w:pStyle w:val="NoSpacing"/>
      </w:pPr>
      <w:r>
        <w:t xml:space="preserve">   sofar &lt;&gt; totalwork </w:t>
      </w:r>
    </w:p>
    <w:p w:rsidR="00055C4D" w:rsidRDefault="00055C4D" w:rsidP="00F53A2C">
      <w:pPr>
        <w:pStyle w:val="NoSpacing"/>
      </w:pPr>
      <w:r>
        <w:t>order by</w:t>
      </w:r>
    </w:p>
    <w:p w:rsidR="00055C4D" w:rsidRDefault="00055C4D" w:rsidP="00F53A2C">
      <w:pPr>
        <w:pStyle w:val="NoSpacing"/>
      </w:pPr>
      <w:r>
        <w:t xml:space="preserve">   target, </w:t>
      </w:r>
    </w:p>
    <w:p w:rsidR="00055C4D" w:rsidRDefault="00055C4D" w:rsidP="00F53A2C">
      <w:pPr>
        <w:pStyle w:val="NoSpacing"/>
      </w:pPr>
      <w:r>
        <w:t xml:space="preserve">   sid;</w:t>
      </w:r>
    </w:p>
    <w:p w:rsidR="00055C4D" w:rsidRDefault="00055C4D" w:rsidP="00F53A2C">
      <w:pPr>
        <w:pStyle w:val="NoSpacing"/>
      </w:pPr>
    </w:p>
    <w:p w:rsidR="00055C4D" w:rsidRDefault="00055C4D" w:rsidP="00F53A2C">
      <w:pPr>
        <w:pStyle w:val="NoSpacing"/>
      </w:pPr>
      <w:r>
        <w:t>************check database reboot date*******</w:t>
      </w:r>
    </w:p>
    <w:p w:rsidR="00055C4D" w:rsidRDefault="00055C4D" w:rsidP="00F53A2C">
      <w:pPr>
        <w:pStyle w:val="NoSpacing"/>
      </w:pPr>
      <w:r>
        <w:t>select name, instance_name, startup_time, log_switch_wait, blocked  from v$database, v$instance;</w:t>
      </w:r>
    </w:p>
    <w:p w:rsidR="00055C4D" w:rsidRDefault="00055C4D" w:rsidP="00F53A2C">
      <w:pPr>
        <w:pStyle w:val="NoSpacing"/>
      </w:pPr>
    </w:p>
    <w:p w:rsidR="00055C4D" w:rsidRDefault="00055C4D" w:rsidP="00F53A2C">
      <w:pPr>
        <w:pStyle w:val="NoSpacing"/>
      </w:pPr>
      <w:r>
        <w:t>********List all the indexes for a table:</w:t>
      </w:r>
    </w:p>
    <w:p w:rsidR="00055C4D" w:rsidRDefault="00055C4D" w:rsidP="00F53A2C">
      <w:pPr>
        <w:pStyle w:val="NoSpacing"/>
      </w:pPr>
      <w:r>
        <w:t>SELECT index_name,status FROM all_indexes WHERE table_name IN</w:t>
      </w:r>
      <w:r>
        <w:cr/>
      </w:r>
    </w:p>
    <w:p w:rsidR="00055C4D" w:rsidRDefault="00055C4D" w:rsidP="00F53A2C">
      <w:pPr>
        <w:pStyle w:val="NoSpacing"/>
      </w:pPr>
      <w:r>
        <w:t>('PCR_REPORTDETAILS','PCR_REPORTHEADER','TBLAUDITPCRHISTORY','TBLAUDITPCRHISTORY','TBLDRONASUBUNITS','TBLACMM</w:t>
      </w:r>
      <w:r>
        <w:cr/>
      </w:r>
    </w:p>
    <w:p w:rsidR="00055C4D" w:rsidRDefault="00055C4D" w:rsidP="00F53A2C">
      <w:pPr>
        <w:pStyle w:val="NoSpacing"/>
      </w:pPr>
      <w:r>
        <w:t>IQUESTIONDETAIL');</w:t>
      </w:r>
    </w:p>
    <w:p w:rsidR="00055C4D" w:rsidRDefault="00055C4D" w:rsidP="00F53A2C">
      <w:pPr>
        <w:pStyle w:val="NoSpacing"/>
      </w:pPr>
    </w:p>
    <w:p w:rsidR="00055C4D" w:rsidRDefault="00055C4D" w:rsidP="00F53A2C">
      <w:pPr>
        <w:pStyle w:val="NoSpacing"/>
      </w:pPr>
      <w:r>
        <w:t>********SUDO TO USER</w:t>
      </w:r>
    </w:p>
    <w:p w:rsidR="00055C4D" w:rsidRDefault="00055C4D" w:rsidP="00F53A2C">
      <w:pPr>
        <w:pStyle w:val="NoSpacing"/>
      </w:pPr>
      <w:r>
        <w:t>sudo -s mctctl</w:t>
      </w:r>
    </w:p>
    <w:p w:rsidR="00055C4D" w:rsidRDefault="00055C4D" w:rsidP="00F53A2C">
      <w:pPr>
        <w:pStyle w:val="NoSpacing"/>
      </w:pPr>
      <w:r>
        <w:t>password of wwid using which you have logged in.....</w:t>
      </w:r>
    </w:p>
    <w:p w:rsidR="00055C4D" w:rsidRDefault="00055C4D" w:rsidP="00F53A2C">
      <w:pPr>
        <w:pStyle w:val="NoSpacing"/>
      </w:pPr>
    </w:p>
    <w:p w:rsidR="00055C4D" w:rsidRPr="007D519C" w:rsidRDefault="00055C4D" w:rsidP="00F53A2C">
      <w:pPr>
        <w:pStyle w:val="NoSpacing"/>
        <w:rPr>
          <w:lang w:val="es-ES"/>
        </w:rPr>
      </w:pPr>
      <w:r w:rsidRPr="007D519C">
        <w:rPr>
          <w:lang w:val="es-ES"/>
        </w:rPr>
        <w:t>********DOS2UNIX</w:t>
      </w:r>
    </w:p>
    <w:p w:rsidR="00055C4D" w:rsidRPr="007D519C" w:rsidRDefault="00055C4D" w:rsidP="00F53A2C">
      <w:pPr>
        <w:pStyle w:val="NoSpacing"/>
        <w:rPr>
          <w:lang w:val="es-ES"/>
        </w:rPr>
      </w:pPr>
      <w:r w:rsidRPr="007D519C">
        <w:rPr>
          <w:lang w:val="es-ES"/>
        </w:rPr>
        <w:t>dos2unix ORIG_FILENAME TEMP_FILENAME</w:t>
      </w:r>
    </w:p>
    <w:p w:rsidR="00055C4D" w:rsidRPr="007D519C" w:rsidRDefault="00055C4D" w:rsidP="00F53A2C">
      <w:pPr>
        <w:pStyle w:val="NoSpacing"/>
        <w:rPr>
          <w:lang w:val="es-ES"/>
        </w:rPr>
      </w:pPr>
      <w:r w:rsidRPr="007D519C">
        <w:rPr>
          <w:lang w:val="es-ES"/>
        </w:rPr>
        <w:t>(dos2unix) tr -d '\015' &lt;Esn_all_delete_3.sql &gt;Esn_all_delete_3_1.sql</w:t>
      </w:r>
    </w:p>
    <w:p w:rsidR="00055C4D" w:rsidRPr="007D519C" w:rsidRDefault="00055C4D" w:rsidP="00F53A2C">
      <w:pPr>
        <w:pStyle w:val="NoSpacing"/>
        <w:rPr>
          <w:lang w:val="es-ES"/>
        </w:rPr>
      </w:pPr>
      <w:r w:rsidRPr="007D519C">
        <w:rPr>
          <w:lang w:val="es-ES"/>
        </w:rPr>
        <w:lastRenderedPageBreak/>
        <w:t>tr -d '\015' &lt;EPR_ESN_Delete_Script_2.sql &gt;EPR_ESN_Delete_Script_2_1.sql</w:t>
      </w:r>
    </w:p>
    <w:p w:rsidR="00055C4D" w:rsidRDefault="00055C4D" w:rsidP="00F53A2C">
      <w:pPr>
        <w:pStyle w:val="NoSpacing"/>
      </w:pPr>
      <w:r>
        <w:t>tr -d '\015' &lt;New_EPR_Insert_Script_1.sql &gt;New_EPR_Insert_Script_1_1.sql</w:t>
      </w:r>
    </w:p>
    <w:p w:rsidR="00055C4D" w:rsidRDefault="00055C4D" w:rsidP="00F53A2C">
      <w:pPr>
        <w:pStyle w:val="NoSpacing"/>
      </w:pPr>
    </w:p>
    <w:p w:rsidR="00055C4D" w:rsidRDefault="00055C4D" w:rsidP="00F53A2C">
      <w:pPr>
        <w:pStyle w:val="NoSpacing"/>
      </w:pPr>
      <w:r>
        <w:t>********Revoke DML Privileges</w:t>
      </w:r>
    </w:p>
    <w:p w:rsidR="00055C4D" w:rsidRDefault="00055C4D" w:rsidP="00F53A2C">
      <w:pPr>
        <w:pStyle w:val="NoSpacing"/>
      </w:pPr>
      <w:r>
        <w:t xml:space="preserve">select 'revoke ' ||PRIVILEGE|| ' on '||OWNER||'.'|| TABLE_NAME ||' from '|| grantee||' ;' from dba_tab_privs </w:t>
      </w:r>
      <w:r>
        <w:cr/>
      </w:r>
    </w:p>
    <w:p w:rsidR="00055C4D" w:rsidRDefault="00055C4D" w:rsidP="00F53A2C">
      <w:pPr>
        <w:pStyle w:val="NoSpacing"/>
      </w:pPr>
      <w:r>
        <w:t>where PRIVILEGE in ('INSERT','UPDATE','DELETE')and grantee='IZ816';</w:t>
      </w:r>
    </w:p>
    <w:p w:rsidR="00055C4D" w:rsidRDefault="00055C4D" w:rsidP="00F53A2C">
      <w:pPr>
        <w:pStyle w:val="NoSpacing"/>
      </w:pPr>
    </w:p>
    <w:p w:rsidR="00055C4D" w:rsidRDefault="00055C4D" w:rsidP="00F53A2C">
      <w:pPr>
        <w:pStyle w:val="NoSpacing"/>
      </w:pPr>
      <w:r>
        <w:t>********CHECK ACCOUNT STATUS</w:t>
      </w:r>
      <w:r w:rsidR="00DA1D1E">
        <w:t xml:space="preserve"> – Get Password</w:t>
      </w:r>
    </w:p>
    <w:p w:rsidR="00055C4D" w:rsidRDefault="00055C4D" w:rsidP="00F53A2C">
      <w:pPr>
        <w:pStyle w:val="NoSpacing"/>
      </w:pPr>
    </w:p>
    <w:p w:rsidR="00055C4D" w:rsidRDefault="00055C4D" w:rsidP="00F53A2C">
      <w:pPr>
        <w:pStyle w:val="NoSpacing"/>
      </w:pPr>
      <w:r>
        <w:t>select user#,name,password,astatus,exptime from sys.user$ where name='LDC_OWNER';</w:t>
      </w:r>
    </w:p>
    <w:p w:rsidR="00055C4D" w:rsidRDefault="00055C4D" w:rsidP="00F53A2C">
      <w:pPr>
        <w:pStyle w:val="NoSpacing"/>
      </w:pPr>
    </w:p>
    <w:p w:rsidR="00055C4D" w:rsidRDefault="00055C4D" w:rsidP="00F53A2C">
      <w:pPr>
        <w:pStyle w:val="NoSpacing"/>
      </w:pPr>
      <w:r>
        <w:t>select username, account_status, profile, password, expiry_date from dba_users where username like '%KL421%';</w:t>
      </w:r>
    </w:p>
    <w:p w:rsidR="00055C4D" w:rsidRDefault="00055C4D" w:rsidP="00F53A2C">
      <w:pPr>
        <w:pStyle w:val="NoSpacing"/>
      </w:pPr>
    </w:p>
    <w:p w:rsidR="00055C4D" w:rsidRDefault="00055C4D" w:rsidP="00F53A2C">
      <w:pPr>
        <w:pStyle w:val="NoSpacing"/>
      </w:pPr>
      <w:r>
        <w:t>desc sys.user$;</w:t>
      </w:r>
    </w:p>
    <w:p w:rsidR="00055C4D" w:rsidRDefault="00055C4D" w:rsidP="00F53A2C">
      <w:pPr>
        <w:pStyle w:val="NoSpacing"/>
      </w:pPr>
    </w:p>
    <w:p w:rsidR="00055C4D" w:rsidRDefault="00055C4D" w:rsidP="00F53A2C">
      <w:pPr>
        <w:pStyle w:val="NoSpacing"/>
      </w:pPr>
      <w:r>
        <w:t>********MAKE PROFILE EXEMPTED/NON-EXPIRY</w:t>
      </w:r>
    </w:p>
    <w:p w:rsidR="00055C4D" w:rsidRDefault="00055C4D" w:rsidP="00F53A2C">
      <w:pPr>
        <w:pStyle w:val="NoSpacing"/>
      </w:pPr>
      <w:r>
        <w:t>alter user ASTRA profile exempted;</w:t>
      </w:r>
    </w:p>
    <w:p w:rsidR="00055C4D" w:rsidRDefault="00055C4D" w:rsidP="00F53A2C">
      <w:pPr>
        <w:pStyle w:val="NoSpacing"/>
      </w:pPr>
    </w:p>
    <w:p w:rsidR="00055C4D" w:rsidRDefault="00055C4D" w:rsidP="00F53A2C">
      <w:pPr>
        <w:pStyle w:val="NoSpacing"/>
      </w:pPr>
      <w:r>
        <w:t>********Insert into SYSTEMPRODUCT_USER_PROFILE</w:t>
      </w:r>
    </w:p>
    <w:p w:rsidR="00055C4D" w:rsidRDefault="00055C4D" w:rsidP="00F53A2C">
      <w:pPr>
        <w:pStyle w:val="NoSpacing"/>
      </w:pPr>
    </w:p>
    <w:p w:rsidR="00055C4D" w:rsidRDefault="00055C4D" w:rsidP="00F53A2C">
      <w:pPr>
        <w:pStyle w:val="NoSpacing"/>
      </w:pPr>
      <w:r>
        <w:t>insert into system.product_user_profile (product,userid,attribute,char_value,date_value) values</w:t>
      </w:r>
      <w:r>
        <w:cr/>
      </w:r>
    </w:p>
    <w:p w:rsidR="00055C4D" w:rsidRDefault="00055C4D" w:rsidP="00F53A2C">
      <w:pPr>
        <w:pStyle w:val="NoSpacing"/>
      </w:pPr>
      <w:r>
        <w:t>('SQL*Plus','MR489','INSERT','DISABLED',SYSDATE);</w:t>
      </w:r>
    </w:p>
    <w:p w:rsidR="00055C4D" w:rsidRDefault="00055C4D" w:rsidP="00F53A2C">
      <w:pPr>
        <w:pStyle w:val="NoSpacing"/>
      </w:pPr>
    </w:p>
    <w:p w:rsidR="00055C4D" w:rsidRDefault="00055C4D" w:rsidP="00F53A2C">
      <w:pPr>
        <w:pStyle w:val="NoSpacing"/>
      </w:pPr>
      <w:r>
        <w:t>********Reset dblink password:</w:t>
      </w:r>
    </w:p>
    <w:p w:rsidR="00055C4D" w:rsidRDefault="00055C4D" w:rsidP="00F53A2C">
      <w:pPr>
        <w:pStyle w:val="NoSpacing"/>
      </w:pPr>
      <w:r>
        <w:t>SQL&gt; select * from dba_db_links where db_link like '%DBLINK_AP_GIEA.WORLD%';</w:t>
      </w:r>
    </w:p>
    <w:p w:rsidR="00055C4D" w:rsidRDefault="00055C4D" w:rsidP="00F53A2C">
      <w:pPr>
        <w:pStyle w:val="NoSpacing"/>
      </w:pPr>
    </w:p>
    <w:p w:rsidR="00055C4D" w:rsidRDefault="00055C4D" w:rsidP="00F53A2C">
      <w:pPr>
        <w:pStyle w:val="NoSpacing"/>
      </w:pPr>
      <w:r>
        <w:t>OWNER       DB_LINK                     USERNAME        HOST                         CREATED</w:t>
      </w:r>
    </w:p>
    <w:p w:rsidR="00055C4D" w:rsidRDefault="00055C4D" w:rsidP="00F53A2C">
      <w:pPr>
        <w:pStyle w:val="NoSpacing"/>
      </w:pPr>
      <w:r>
        <w:t>---------</w:t>
      </w:r>
    </w:p>
    <w:p w:rsidR="00055C4D" w:rsidRDefault="00055C4D" w:rsidP="00F53A2C">
      <w:pPr>
        <w:pStyle w:val="NoSpacing"/>
      </w:pPr>
      <w:r>
        <w:t>DWSTAGE     CIDCSORA03_CPHWEBP1.WORLD   INTF_CPHWEB     CIDCSORA03_CPHWEBP1.WORLD    07-AUG-07</w:t>
      </w:r>
    </w:p>
    <w:p w:rsidR="00055C4D" w:rsidRDefault="00055C4D" w:rsidP="00F53A2C">
      <w:pPr>
        <w:pStyle w:val="NoSpacing"/>
      </w:pPr>
    </w:p>
    <w:p w:rsidR="00055C4D" w:rsidRDefault="00055C4D" w:rsidP="00F53A2C">
      <w:pPr>
        <w:pStyle w:val="NoSpacing"/>
      </w:pPr>
      <w:r>
        <w:t>LOGIN TO CPHWEBP1 AND CHECK BELOW COMMAND</w:t>
      </w:r>
    </w:p>
    <w:p w:rsidR="00055C4D" w:rsidRDefault="00055C4D" w:rsidP="00F53A2C">
      <w:pPr>
        <w:pStyle w:val="NoSpacing"/>
      </w:pPr>
      <w:r>
        <w:t>SQL&gt; select username, account_status, profile, password from dba_users where username like '%IZ516%';</w:t>
      </w:r>
    </w:p>
    <w:p w:rsidR="00055C4D" w:rsidRDefault="00055C4D" w:rsidP="00F53A2C">
      <w:pPr>
        <w:pStyle w:val="NoSpacing"/>
      </w:pPr>
    </w:p>
    <w:p w:rsidR="00055C4D" w:rsidRDefault="00055C4D" w:rsidP="00F53A2C">
      <w:pPr>
        <w:pStyle w:val="NoSpacing"/>
      </w:pPr>
      <w:r>
        <w:t>USERNAME                       ACCOUNT_STATUS</w:t>
      </w:r>
    </w:p>
    <w:p w:rsidR="00055C4D" w:rsidRDefault="00055C4D" w:rsidP="00F53A2C">
      <w:pPr>
        <w:pStyle w:val="NoSpacing"/>
      </w:pPr>
      <w:r>
        <w:t>------------------------------ --------------------------------</w:t>
      </w:r>
    </w:p>
    <w:p w:rsidR="00055C4D" w:rsidRDefault="00055C4D" w:rsidP="00F53A2C">
      <w:pPr>
        <w:pStyle w:val="NoSpacing"/>
      </w:pPr>
      <w:r>
        <w:t>PROFILE                        PASSWORD</w:t>
      </w:r>
    </w:p>
    <w:p w:rsidR="00055C4D" w:rsidRDefault="00055C4D" w:rsidP="00F53A2C">
      <w:pPr>
        <w:pStyle w:val="NoSpacing"/>
      </w:pPr>
      <w:r>
        <w:t>------------------------------ ------------------------------</w:t>
      </w:r>
    </w:p>
    <w:p w:rsidR="00055C4D" w:rsidRDefault="00055C4D" w:rsidP="00F53A2C">
      <w:pPr>
        <w:pStyle w:val="NoSpacing"/>
      </w:pPr>
      <w:r>
        <w:t>INTF_CPHWEB                        EXPIRED</w:t>
      </w:r>
    </w:p>
    <w:p w:rsidR="00055C4D" w:rsidRDefault="00055C4D" w:rsidP="00F53A2C">
      <w:pPr>
        <w:pStyle w:val="NoSpacing"/>
      </w:pPr>
      <w:r>
        <w:t>EXEMPTED                       *************</w:t>
      </w:r>
    </w:p>
    <w:p w:rsidR="00055C4D" w:rsidRDefault="00055C4D" w:rsidP="00F53A2C">
      <w:pPr>
        <w:pStyle w:val="NoSpacing"/>
      </w:pPr>
    </w:p>
    <w:p w:rsidR="00055C4D" w:rsidRDefault="00055C4D" w:rsidP="00F53A2C">
      <w:pPr>
        <w:pStyle w:val="NoSpacing"/>
      </w:pPr>
      <w:r>
        <w:t>Alter user intf_cphweb identified by values 'password';</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********Create DBLink:</w:t>
      </w:r>
    </w:p>
    <w:p w:rsidR="00055C4D" w:rsidRDefault="00055C4D" w:rsidP="00F53A2C">
      <w:pPr>
        <w:pStyle w:val="NoSpacing"/>
      </w:pPr>
      <w:r>
        <w:t>Add TNS Entry on source</w:t>
      </w:r>
    </w:p>
    <w:p w:rsidR="00055C4D" w:rsidRDefault="00055C4D" w:rsidP="00F53A2C">
      <w:pPr>
        <w:pStyle w:val="NoSpacing"/>
      </w:pPr>
      <w:r>
        <w:t xml:space="preserve"> ! tnsping FITD1_DEV.WORLD</w:t>
      </w:r>
    </w:p>
    <w:p w:rsidR="00055C4D" w:rsidRDefault="00055C4D" w:rsidP="00F53A2C">
      <w:pPr>
        <w:pStyle w:val="NoSpacing"/>
      </w:pPr>
    </w:p>
    <w:p w:rsidR="00055C4D" w:rsidRDefault="00055C4D" w:rsidP="00F53A2C">
      <w:pPr>
        <w:pStyle w:val="NoSpacing"/>
      </w:pPr>
      <w:r>
        <w:t xml:space="preserve"> CREATE PUBLIC DATABASE LINK KPIT12S.WORLD</w:t>
      </w:r>
    </w:p>
    <w:p w:rsidR="00055C4D" w:rsidRDefault="00055C4D" w:rsidP="00F53A2C">
      <w:pPr>
        <w:pStyle w:val="NoSpacing"/>
      </w:pPr>
      <w:r>
        <w:t xml:space="preserve"> CONNECT TO query_user</w:t>
      </w:r>
    </w:p>
    <w:p w:rsidR="00055C4D" w:rsidRDefault="00055C4D" w:rsidP="00F53A2C">
      <w:pPr>
        <w:pStyle w:val="NoSpacing"/>
      </w:pPr>
      <w:r>
        <w:t xml:space="preserve"> IDENTIFIED BY query_user</w:t>
      </w:r>
    </w:p>
    <w:p w:rsidR="00055C4D" w:rsidRDefault="00055C4D" w:rsidP="00F53A2C">
      <w:pPr>
        <w:pStyle w:val="NoSpacing"/>
      </w:pPr>
      <w:r>
        <w:t xml:space="preserve"> USING '(DESCRIPTION=(ADDRESS=(PROTOCOL=tcp)(HOST=kchj10.ced.corp.cummins.com)(PORT=1521))(CONNECT_DATA=</w:t>
      </w:r>
      <w:r>
        <w:cr/>
      </w:r>
    </w:p>
    <w:p w:rsidR="00055C4D" w:rsidRDefault="00055C4D" w:rsidP="00F53A2C">
      <w:pPr>
        <w:pStyle w:val="NoSpacing"/>
      </w:pPr>
      <w:r>
        <w:t>(SID=KPIT12S)))';</w:t>
      </w:r>
    </w:p>
    <w:p w:rsidR="00055C4D" w:rsidRDefault="00055C4D" w:rsidP="00F53A2C">
      <w:pPr>
        <w:pStyle w:val="NoSpacing"/>
      </w:pPr>
      <w:r>
        <w:t xml:space="preserve"> </w:t>
      </w:r>
    </w:p>
    <w:p w:rsidR="00055C4D" w:rsidRDefault="00055C4D" w:rsidP="00F53A2C">
      <w:pPr>
        <w:pStyle w:val="NoSpacing"/>
      </w:pPr>
      <w:r>
        <w:t xml:space="preserve"> set lines 200</w:t>
      </w:r>
    </w:p>
    <w:p w:rsidR="00055C4D" w:rsidRDefault="00055C4D" w:rsidP="00F53A2C">
      <w:pPr>
        <w:pStyle w:val="NoSpacing"/>
      </w:pPr>
      <w:r>
        <w:t>set pages 500</w:t>
      </w:r>
    </w:p>
    <w:p w:rsidR="00055C4D" w:rsidRDefault="00055C4D" w:rsidP="00F53A2C">
      <w:pPr>
        <w:pStyle w:val="NoSpacing"/>
      </w:pPr>
      <w:r>
        <w:t>col db_link for a25</w:t>
      </w:r>
    </w:p>
    <w:p w:rsidR="00055C4D" w:rsidRDefault="00055C4D" w:rsidP="00F53A2C">
      <w:pPr>
        <w:pStyle w:val="NoSpacing"/>
      </w:pPr>
      <w:r>
        <w:t>col host for a35</w:t>
      </w:r>
    </w:p>
    <w:p w:rsidR="00055C4D" w:rsidRDefault="00055C4D" w:rsidP="00F53A2C">
      <w:pPr>
        <w:pStyle w:val="NoSpacing"/>
      </w:pPr>
      <w:r>
        <w:t>select * from dba_db_links where db_link like '%PR_I2DMP1.WORLD%';</w:t>
      </w:r>
    </w:p>
    <w:p w:rsidR="00055C4D" w:rsidRDefault="00055C4D" w:rsidP="00F53A2C">
      <w:pPr>
        <w:pStyle w:val="NoSpacing"/>
      </w:pPr>
      <w:r>
        <w:t xml:space="preserve"> </w:t>
      </w:r>
    </w:p>
    <w:p w:rsidR="00055C4D" w:rsidRDefault="00055C4D" w:rsidP="00F53A2C">
      <w:pPr>
        <w:pStyle w:val="NoSpacing"/>
      </w:pPr>
      <w:r>
        <w:t>tnsping '(DESCRIPTION=(ADDRESS=(PROTOCOL=tcp)(HOST=ssdcssddb001.ssdc.cummins.com)(PORT=1586))(CONNECT_DATA=</w:t>
      </w:r>
      <w:r>
        <w:cr/>
      </w:r>
    </w:p>
    <w:p w:rsidR="00055C4D" w:rsidRDefault="00055C4D" w:rsidP="00F53A2C">
      <w:pPr>
        <w:pStyle w:val="NoSpacing"/>
      </w:pPr>
      <w:r>
        <w:t>(SID=CIL2S)))'</w:t>
      </w:r>
    </w:p>
    <w:p w:rsidR="00055C4D" w:rsidRDefault="00055C4D" w:rsidP="00F53A2C">
      <w:pPr>
        <w:pStyle w:val="NoSpacing"/>
      </w:pPr>
      <w:r>
        <w:t xml:space="preserve"> </w:t>
      </w:r>
    </w:p>
    <w:p w:rsidR="00055C4D" w:rsidRDefault="00055C4D" w:rsidP="00F53A2C">
      <w:pPr>
        <w:pStyle w:val="NoSpacing"/>
      </w:pPr>
      <w:r>
        <w:t>************Extract DDL of DB LINKS**********</w:t>
      </w:r>
    </w:p>
    <w:p w:rsidR="00055C4D" w:rsidRDefault="00055C4D" w:rsidP="00F53A2C">
      <w:pPr>
        <w:pStyle w:val="NoSpacing"/>
      </w:pPr>
      <w:r>
        <w:t>set long 99999999</w:t>
      </w:r>
    </w:p>
    <w:p w:rsidR="00055C4D" w:rsidRDefault="00055C4D" w:rsidP="00F53A2C">
      <w:pPr>
        <w:pStyle w:val="NoSpacing"/>
      </w:pPr>
      <w:r>
        <w:t>set head off</w:t>
      </w:r>
    </w:p>
    <w:p w:rsidR="00055C4D" w:rsidRDefault="00055C4D" w:rsidP="00F53A2C">
      <w:pPr>
        <w:pStyle w:val="NoSpacing"/>
      </w:pPr>
      <w:r>
        <w:t xml:space="preserve">select dbms_metadata.get_ddl('DB_LINK','UP_REFRESH.REGRESS.RDBMS.DEV.US.ORACLE.COM','UNIPHASEPREPROD') from </w:t>
      </w:r>
      <w:r>
        <w:cr/>
      </w:r>
    </w:p>
    <w:p w:rsidR="00055C4D" w:rsidRDefault="00055C4D" w:rsidP="00F53A2C">
      <w:pPr>
        <w:pStyle w:val="NoSpacing"/>
      </w:pPr>
      <w:r>
        <w:t>dual;</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************Extract DDL of Tablespaces*******</w:t>
      </w:r>
    </w:p>
    <w:p w:rsidR="00055C4D" w:rsidRDefault="00055C4D" w:rsidP="00F53A2C">
      <w:pPr>
        <w:pStyle w:val="NoSpacing"/>
      </w:pPr>
      <w:r>
        <w:t>select dbms_metadata.get_ddl('TABLESPACES','tablespace_name') from dba_tablepsaces;</w:t>
      </w:r>
    </w:p>
    <w:p w:rsidR="00055C4D" w:rsidRDefault="00055C4D" w:rsidP="00F53A2C">
      <w:pPr>
        <w:pStyle w:val="NoSpacing"/>
      </w:pPr>
    </w:p>
    <w:p w:rsidR="00055C4D" w:rsidRDefault="00055C4D" w:rsidP="00F53A2C">
      <w:pPr>
        <w:pStyle w:val="NoSpacing"/>
      </w:pPr>
      <w:r>
        <w:t>********CREATE USER**************************</w:t>
      </w:r>
    </w:p>
    <w:p w:rsidR="00055C4D" w:rsidRDefault="00055C4D" w:rsidP="00F53A2C">
      <w:pPr>
        <w:pStyle w:val="NoSpacing"/>
      </w:pPr>
      <w:r>
        <w:t xml:space="preserve">CREATE USER test_data </w:t>
      </w:r>
    </w:p>
    <w:p w:rsidR="00055C4D" w:rsidRDefault="00055C4D" w:rsidP="00F53A2C">
      <w:pPr>
        <w:pStyle w:val="NoSpacing"/>
      </w:pPr>
      <w:r>
        <w:t>IDENTIFIED BY admin123</w:t>
      </w:r>
    </w:p>
    <w:p w:rsidR="00055C4D" w:rsidRDefault="00055C4D" w:rsidP="00F53A2C">
      <w:pPr>
        <w:pStyle w:val="NoSpacing"/>
      </w:pPr>
      <w:r>
        <w:t>DEFAULT TABLESPACE TEST</w:t>
      </w:r>
    </w:p>
    <w:p w:rsidR="00055C4D" w:rsidRDefault="00055C4D" w:rsidP="00F53A2C">
      <w:pPr>
        <w:pStyle w:val="NoSpacing"/>
      </w:pPr>
      <w:r>
        <w:t>TEMPORARY TABLESPACE TEMP</w:t>
      </w:r>
    </w:p>
    <w:p w:rsidR="00055C4D" w:rsidRDefault="00055C4D" w:rsidP="00F53A2C">
      <w:pPr>
        <w:pStyle w:val="NoSpacing"/>
      </w:pPr>
      <w:r>
        <w:t xml:space="preserve">PROFILE DEFAULT </w:t>
      </w:r>
    </w:p>
    <w:p w:rsidR="00055C4D" w:rsidRDefault="00055C4D" w:rsidP="00F53A2C">
      <w:pPr>
        <w:pStyle w:val="NoSpacing"/>
      </w:pPr>
      <w:r>
        <w:t>ACCOUNT UNLOCK;</w:t>
      </w:r>
    </w:p>
    <w:p w:rsidR="00055C4D" w:rsidRDefault="00055C4D" w:rsidP="00F53A2C">
      <w:pPr>
        <w:pStyle w:val="NoSpacing"/>
      </w:pPr>
    </w:p>
    <w:p w:rsidR="00055C4D" w:rsidRDefault="00055C4D" w:rsidP="00F53A2C">
      <w:pPr>
        <w:pStyle w:val="NoSpacing"/>
      </w:pPr>
      <w:r>
        <w:lastRenderedPageBreak/>
        <w:t>grant create session to test_data;</w:t>
      </w:r>
    </w:p>
    <w:p w:rsidR="00055C4D" w:rsidRDefault="00055C4D" w:rsidP="00F53A2C">
      <w:pPr>
        <w:pStyle w:val="NoSpacing"/>
      </w:pPr>
    </w:p>
    <w:p w:rsidR="00055C4D" w:rsidRDefault="00055C4D" w:rsidP="00F53A2C">
      <w:pPr>
        <w:pStyle w:val="NoSpacing"/>
      </w:pPr>
      <w:r>
        <w:t>***************A Account Creation***********************</w:t>
      </w:r>
    </w:p>
    <w:p w:rsidR="00055C4D" w:rsidRDefault="00055C4D" w:rsidP="00F53A2C">
      <w:pPr>
        <w:pStyle w:val="NoSpacing"/>
      </w:pPr>
      <w:r>
        <w:t>CREATE USER rman_dem</w:t>
      </w:r>
    </w:p>
    <w:p w:rsidR="00055C4D" w:rsidRDefault="00055C4D" w:rsidP="00F53A2C">
      <w:pPr>
        <w:pStyle w:val="NoSpacing"/>
      </w:pPr>
      <w:r>
        <w:t>IDENTIFIED BY rman_demo</w:t>
      </w:r>
    </w:p>
    <w:p w:rsidR="00055C4D" w:rsidRDefault="00055C4D" w:rsidP="00F53A2C">
      <w:pPr>
        <w:pStyle w:val="NoSpacing"/>
      </w:pPr>
      <w:r>
        <w:t>DEFAULT TABLESPACE RMAN_Demo</w:t>
      </w:r>
    </w:p>
    <w:p w:rsidR="00055C4D" w:rsidRDefault="00055C4D" w:rsidP="00F53A2C">
      <w:pPr>
        <w:pStyle w:val="NoSpacing"/>
      </w:pPr>
      <w:r>
        <w:t>TEMPORARY TABLESPACE TEMP</w:t>
      </w:r>
    </w:p>
    <w:p w:rsidR="00055C4D" w:rsidRDefault="00055C4D" w:rsidP="00F53A2C">
      <w:pPr>
        <w:pStyle w:val="NoSpacing"/>
      </w:pPr>
      <w:r>
        <w:t>PROFILE DEFAULT</w:t>
      </w:r>
    </w:p>
    <w:p w:rsidR="00055C4D" w:rsidRDefault="00055C4D" w:rsidP="00F53A2C">
      <w:pPr>
        <w:pStyle w:val="NoSpacing"/>
      </w:pPr>
      <w:r>
        <w:t>ACCOUNT UNLOCK;</w:t>
      </w:r>
    </w:p>
    <w:p w:rsidR="00055C4D" w:rsidRDefault="00055C4D" w:rsidP="00F53A2C">
      <w:pPr>
        <w:pStyle w:val="NoSpacing"/>
      </w:pPr>
    </w:p>
    <w:p w:rsidR="00055C4D" w:rsidRDefault="00055C4D" w:rsidP="00F53A2C">
      <w:pPr>
        <w:pStyle w:val="NoSpacing"/>
      </w:pPr>
      <w:r>
        <w:t>GRANT CONNECT TO JQ961A;</w:t>
      </w:r>
    </w:p>
    <w:p w:rsidR="00055C4D" w:rsidRDefault="00055C4D" w:rsidP="00F53A2C">
      <w:pPr>
        <w:pStyle w:val="NoSpacing"/>
      </w:pPr>
      <w:r>
        <w:t>GRANT READONLY,WMSITSUPPORT TO JQ961A;</w:t>
      </w:r>
    </w:p>
    <w:p w:rsidR="00055C4D" w:rsidRDefault="00055C4D" w:rsidP="00F53A2C">
      <w:pPr>
        <w:pStyle w:val="NoSpacing"/>
      </w:pPr>
    </w:p>
    <w:p w:rsidR="00055C4D" w:rsidRDefault="00055C4D" w:rsidP="00F53A2C">
      <w:pPr>
        <w:pStyle w:val="NoSpacing"/>
      </w:pPr>
      <w:r>
        <w:t>AUDIT CONNECT BY JQ961A whenever successful;</w:t>
      </w:r>
    </w:p>
    <w:p w:rsidR="00055C4D" w:rsidRDefault="00055C4D" w:rsidP="00F53A2C">
      <w:pPr>
        <w:pStyle w:val="NoSpacing"/>
      </w:pPr>
    </w:p>
    <w:p w:rsidR="00055C4D" w:rsidRDefault="00055C4D" w:rsidP="00F53A2C">
      <w:pPr>
        <w:pStyle w:val="NoSpacing"/>
      </w:pPr>
      <w:r>
        <w:t>AUDIT INSERT TABLE, UPDATE TABLE, DELETE TABLE BY JQ961A by access whenever successful;</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********EXPORT/IMPORT Backup</w:t>
      </w:r>
    </w:p>
    <w:p w:rsidR="00055C4D" w:rsidRDefault="00055C4D" w:rsidP="00F53A2C">
      <w:pPr>
        <w:pStyle w:val="NoSpacing"/>
      </w:pPr>
      <w:r>
        <w:t>-------------------------------------------------</w:t>
      </w:r>
    </w:p>
    <w:p w:rsidR="00055C4D" w:rsidRDefault="00055C4D" w:rsidP="00F53A2C">
      <w:pPr>
        <w:pStyle w:val="NoSpacing"/>
      </w:pPr>
      <w:r>
        <w:t xml:space="preserve">exp '"/ as sysdba"'  file=INC000001770570.dmp log=INC0000017705701.log statistics=none feedback=100000 </w:t>
      </w:r>
      <w:r>
        <w:cr/>
      </w:r>
    </w:p>
    <w:p w:rsidR="00055C4D" w:rsidRDefault="00055C4D" w:rsidP="00F53A2C">
      <w:pPr>
        <w:pStyle w:val="NoSpacing"/>
      </w:pPr>
      <w:r>
        <w:t>buffer=20000000 tables=jiten.jiten_demo</w:t>
      </w:r>
    </w:p>
    <w:p w:rsidR="00055C4D" w:rsidRDefault="00055C4D" w:rsidP="00F53A2C">
      <w:pPr>
        <w:pStyle w:val="NoSpacing"/>
      </w:pPr>
    </w:p>
    <w:p w:rsidR="00055C4D" w:rsidRDefault="00055C4D" w:rsidP="00F53A2C">
      <w:pPr>
        <w:pStyle w:val="NoSpacing"/>
      </w:pPr>
      <w:r>
        <w:t xml:space="preserve">exp kx460/zxc_123  file=EBU_EDSA_DSID_MASTER_stg.dmp log=EBU_EDSA_DSID_MASTER_stg.log statistics=none </w:t>
      </w:r>
      <w:r>
        <w:cr/>
      </w:r>
    </w:p>
    <w:p w:rsidR="00055C4D" w:rsidRDefault="00055C4D" w:rsidP="00F53A2C">
      <w:pPr>
        <w:pStyle w:val="NoSpacing"/>
      </w:pPr>
      <w:r>
        <w:t>feedback=100000 buffer=20000000 tables=EBUEDW_ODS.EBU_EDSA_DSID_MASTER;</w:t>
      </w:r>
    </w:p>
    <w:p w:rsidR="00055C4D" w:rsidRDefault="00055C4D" w:rsidP="00F53A2C">
      <w:pPr>
        <w:pStyle w:val="NoSpacing"/>
      </w:pPr>
    </w:p>
    <w:p w:rsidR="00055C4D" w:rsidRDefault="00055C4D" w:rsidP="00F53A2C">
      <w:pPr>
        <w:pStyle w:val="NoSpacing"/>
      </w:pPr>
      <w:r>
        <w:t>nohup sh file_name.sh &amp;</w:t>
      </w:r>
    </w:p>
    <w:p w:rsidR="00055C4D" w:rsidRDefault="00055C4D" w:rsidP="00F53A2C">
      <w:pPr>
        <w:pStyle w:val="NoSpacing"/>
      </w:pPr>
    </w:p>
    <w:p w:rsidR="00055C4D" w:rsidRDefault="00055C4D" w:rsidP="00F53A2C">
      <w:pPr>
        <w:pStyle w:val="NoSpacing"/>
      </w:pPr>
      <w:r>
        <w:t>EXP WITH CONDITIONS:</w:t>
      </w:r>
    </w:p>
    <w:p w:rsidR="00055C4D" w:rsidRDefault="00055C4D" w:rsidP="00F53A2C">
      <w:pPr>
        <w:pStyle w:val="NoSpacing"/>
      </w:pPr>
      <w:r>
        <w:t xml:space="preserve">exp kx460/abc123  file=INC000004996113__tables.dmp log=INC000004996113_tables.log statistics=none </w:t>
      </w:r>
      <w:r>
        <w:cr/>
      </w:r>
    </w:p>
    <w:p w:rsidR="00055C4D" w:rsidRDefault="00055C4D" w:rsidP="00F53A2C">
      <w:pPr>
        <w:pStyle w:val="NoSpacing"/>
      </w:pPr>
      <w:r>
        <w:t xml:space="preserve">feedback=100000 buffer=20000000 Tables=EBUEDW_ODS.EBU_GL_SLS query="WHERE SOURCE = 'MEMGOMS' AND </w:t>
      </w:r>
      <w:r>
        <w:cr/>
      </w:r>
    </w:p>
    <w:p w:rsidR="00055C4D" w:rsidRDefault="00055C4D" w:rsidP="00F53A2C">
      <w:pPr>
        <w:pStyle w:val="NoSpacing"/>
      </w:pPr>
      <w:r>
        <w:t>GL_INVOICE_DATE &gt; TO_DATE('31-JUL-2013','dd-mon-yyyy')";</w:t>
      </w:r>
    </w:p>
    <w:p w:rsidR="00055C4D" w:rsidRDefault="00055C4D" w:rsidP="00F53A2C">
      <w:pPr>
        <w:pStyle w:val="NoSpacing"/>
      </w:pPr>
    </w:p>
    <w:p w:rsidR="00055C4D" w:rsidRDefault="00055C4D" w:rsidP="00F53A2C">
      <w:pPr>
        <w:pStyle w:val="NoSpacing"/>
      </w:pPr>
      <w:r>
        <w:t>****************Full Export backup******************</w:t>
      </w:r>
    </w:p>
    <w:p w:rsidR="00055C4D" w:rsidRDefault="00055C4D" w:rsidP="00F53A2C">
      <w:pPr>
        <w:pStyle w:val="NoSpacing"/>
      </w:pPr>
      <w:r>
        <w:t>exp sys as sysdba FULL=y file=&lt;filename&gt;.dmp log=full_bkp.log</w:t>
      </w:r>
    </w:p>
    <w:p w:rsidR="00055C4D" w:rsidRDefault="00055C4D" w:rsidP="00F53A2C">
      <w:pPr>
        <w:pStyle w:val="NoSpacing"/>
      </w:pPr>
    </w:p>
    <w:p w:rsidR="00055C4D" w:rsidRDefault="00055C4D" w:rsidP="00F53A2C">
      <w:pPr>
        <w:pStyle w:val="NoSpacing"/>
      </w:pPr>
      <w:r>
        <w:t>**********Export public synonyms*********************</w:t>
      </w:r>
    </w:p>
    <w:p w:rsidR="00055C4D" w:rsidRDefault="00055C4D" w:rsidP="00F53A2C">
      <w:pPr>
        <w:pStyle w:val="NoSpacing"/>
      </w:pPr>
      <w:r>
        <w:t xml:space="preserve">INCLUDE=SYNONYM:”IN(SELECT synonym_name FROM dba_synonyms WHERE owner = ‘PUBLIC’ and table_owner=’TEST’)” </w:t>
      </w:r>
    </w:p>
    <w:p w:rsidR="00055C4D" w:rsidRDefault="00055C4D" w:rsidP="00F53A2C">
      <w:pPr>
        <w:pStyle w:val="NoSpacing"/>
      </w:pPr>
    </w:p>
    <w:p w:rsidR="00055C4D" w:rsidRDefault="00055C4D" w:rsidP="00F53A2C">
      <w:pPr>
        <w:pStyle w:val="NoSpacing"/>
      </w:pPr>
      <w:r>
        <w:lastRenderedPageBreak/>
        <w:t>For EXPDP:</w:t>
      </w:r>
    </w:p>
    <w:p w:rsidR="00055C4D" w:rsidRDefault="00055C4D" w:rsidP="00F53A2C">
      <w:pPr>
        <w:pStyle w:val="NoSpacing"/>
      </w:pPr>
    </w:p>
    <w:p w:rsidR="00055C4D" w:rsidRDefault="00055C4D" w:rsidP="00F53A2C">
      <w:pPr>
        <w:pStyle w:val="NoSpacing"/>
      </w:pPr>
      <w:r>
        <w:t>create direcoty at db level:</w:t>
      </w:r>
    </w:p>
    <w:p w:rsidR="00055C4D" w:rsidRDefault="00055C4D" w:rsidP="00F53A2C">
      <w:pPr>
        <w:pStyle w:val="NoSpacing"/>
      </w:pPr>
      <w:r>
        <w:t>create or replace directory INC000001770570  as 'C:\Users\Admin\backup';</w:t>
      </w:r>
    </w:p>
    <w:p w:rsidR="00055C4D" w:rsidRDefault="00055C4D" w:rsidP="00F53A2C">
      <w:pPr>
        <w:pStyle w:val="NoSpacing"/>
      </w:pPr>
    </w:p>
    <w:p w:rsidR="00055C4D" w:rsidRDefault="00055C4D" w:rsidP="00F53A2C">
      <w:pPr>
        <w:pStyle w:val="NoSpacing"/>
      </w:pPr>
      <w:r>
        <w:t>Schema Backup</w:t>
      </w:r>
    </w:p>
    <w:p w:rsidR="00055C4D" w:rsidRDefault="00055C4D" w:rsidP="00F53A2C">
      <w:pPr>
        <w:pStyle w:val="NoSpacing"/>
      </w:pPr>
    </w:p>
    <w:p w:rsidR="00055C4D" w:rsidRDefault="00055C4D" w:rsidP="00F53A2C">
      <w:pPr>
        <w:pStyle w:val="NoSpacing"/>
      </w:pPr>
      <w:r>
        <w:t xml:space="preserve">expdp '"/ as sysdba"' owner=SCOTT directory=INC000001770570 dumpfile=INC000001770570.dmp </w:t>
      </w:r>
      <w:r>
        <w:cr/>
      </w:r>
    </w:p>
    <w:p w:rsidR="00055C4D" w:rsidRDefault="00055C4D" w:rsidP="00F53A2C">
      <w:pPr>
        <w:pStyle w:val="NoSpacing"/>
      </w:pPr>
      <w:r>
        <w:t>logfile=INC000001770570.log;</w:t>
      </w:r>
    </w:p>
    <w:p w:rsidR="00055C4D" w:rsidRDefault="00055C4D" w:rsidP="00F53A2C">
      <w:pPr>
        <w:pStyle w:val="NoSpacing"/>
      </w:pPr>
    </w:p>
    <w:p w:rsidR="00055C4D" w:rsidRDefault="00055C4D" w:rsidP="00F53A2C">
      <w:pPr>
        <w:pStyle w:val="NoSpacing"/>
      </w:pPr>
      <w:r>
        <w:t xml:space="preserve">expdp lg304/zxc_123 tables=EDWOWN.EDW_DTL_SHIP_FACT directory=INC000001740742 dumpfile=INC000001740742.dmp </w:t>
      </w:r>
      <w:r>
        <w:cr/>
      </w:r>
    </w:p>
    <w:p w:rsidR="00055C4D" w:rsidRDefault="00055C4D" w:rsidP="00F53A2C">
      <w:pPr>
        <w:pStyle w:val="NoSpacing"/>
      </w:pPr>
      <w:r>
        <w:t xml:space="preserve">logfile=INC000001740742.log query=EDWOWN.EDW_DTL_SHIP_FACT:"WHERE bus_area_id='USA' and srce_sys_id='SOMS' </w:t>
      </w:r>
      <w:r>
        <w:cr/>
      </w:r>
    </w:p>
    <w:p w:rsidR="00055C4D" w:rsidRDefault="00055C4D" w:rsidP="00F53A2C">
      <w:pPr>
        <w:pStyle w:val="NoSpacing"/>
      </w:pPr>
      <w:r>
        <w:t>and ACCOUNT_MONTH_NO IN (201407,201408,201409,201410,201411,201412,201501)";</w:t>
      </w:r>
    </w:p>
    <w:p w:rsidR="00055C4D" w:rsidRDefault="00055C4D" w:rsidP="00F53A2C">
      <w:pPr>
        <w:pStyle w:val="NoSpacing"/>
      </w:pPr>
    </w:p>
    <w:p w:rsidR="00055C4D" w:rsidRDefault="00055C4D" w:rsidP="00F53A2C">
      <w:pPr>
        <w:pStyle w:val="NoSpacing"/>
      </w:pPr>
      <w:r>
        <w:t>Working query of using "Query Clause":</w:t>
      </w:r>
    </w:p>
    <w:p w:rsidR="00055C4D" w:rsidRDefault="00055C4D" w:rsidP="00F53A2C">
      <w:pPr>
        <w:pStyle w:val="NoSpacing"/>
      </w:pPr>
      <w:r>
        <w:t xml:space="preserve">expdp lg304/zxc_123 directory=INC000001740742 tables=EDWOWN.EDW_DTL_SHIP_FACT </w:t>
      </w:r>
      <w:r>
        <w:cr/>
      </w:r>
    </w:p>
    <w:p w:rsidR="00055C4D" w:rsidRDefault="00055C4D" w:rsidP="00F53A2C">
      <w:pPr>
        <w:pStyle w:val="NoSpacing"/>
      </w:pPr>
      <w:r>
        <w:t xml:space="preserve">DUMPFILE=EXPDP_FROM_TST40_EDW_DTL_SHIP_FACT.dmp LOGFILE=XPDP_FROM_TST40_EDW_DTL_SHIP_FACT.log  </w:t>
      </w:r>
      <w:r>
        <w:cr/>
      </w:r>
    </w:p>
    <w:p w:rsidR="00055C4D" w:rsidRDefault="00055C4D" w:rsidP="00F53A2C">
      <w:pPr>
        <w:pStyle w:val="NoSpacing"/>
      </w:pPr>
      <w:r>
        <w:t xml:space="preserve">query=EDWOWN.EDW_DTL_SHIP_FACT:\"where bus_area_id=\'USA\' and srce_sys_id=\'SOMS\' and ACCOUNT_MONTH_NO IN </w:t>
      </w:r>
      <w:r>
        <w:cr/>
      </w:r>
    </w:p>
    <w:p w:rsidR="00055C4D" w:rsidRDefault="00055C4D" w:rsidP="00F53A2C">
      <w:pPr>
        <w:pStyle w:val="NoSpacing"/>
      </w:pPr>
      <w:r>
        <w:t xml:space="preserve">\(\201409,201410\)\" </w:t>
      </w:r>
    </w:p>
    <w:p w:rsidR="00055C4D" w:rsidRDefault="00055C4D" w:rsidP="00F53A2C">
      <w:pPr>
        <w:pStyle w:val="NoSpacing"/>
      </w:pPr>
    </w:p>
    <w:p w:rsidR="00055C4D" w:rsidRDefault="00055C4D" w:rsidP="00F53A2C">
      <w:pPr>
        <w:pStyle w:val="NoSpacing"/>
      </w:pPr>
      <w:r>
        <w:t xml:space="preserve">expdp '"/ as sysdba"' tables=IDM_MGR.IDM_PORTFOLIO_HOLDING </w:t>
      </w:r>
      <w:r>
        <w:cr/>
      </w:r>
    </w:p>
    <w:p w:rsidR="00055C4D" w:rsidRDefault="00055C4D" w:rsidP="00F53A2C">
      <w:pPr>
        <w:pStyle w:val="NoSpacing"/>
      </w:pPr>
      <w:r>
        <w:t xml:space="preserve">DUMPFILE=EXPDP_FROM_IDMPROD_IDM_PORTFOLIO_HOLDING.dmp LOGFILE=EXPDP_FROM_IDMPROD_IDM_PORTFOLIO_HOLDING.log </w:t>
      </w:r>
      <w:r>
        <w:cr/>
      </w:r>
    </w:p>
    <w:p w:rsidR="00055C4D" w:rsidRDefault="00055C4D" w:rsidP="00F53A2C">
      <w:pPr>
        <w:pStyle w:val="NoSpacing"/>
      </w:pPr>
      <w:r>
        <w:t xml:space="preserve">DIRECTORY=DPIMPORT query=IDM_MGR.IDM_PORTFOLIO_HOLDING:\"where APPLIES_TO_DATE \&gt; TO_DATE\(\'2010-12-30 </w:t>
      </w:r>
      <w:r>
        <w:cr/>
      </w:r>
    </w:p>
    <w:p w:rsidR="00055C4D" w:rsidRPr="007D519C" w:rsidRDefault="00055C4D" w:rsidP="00F53A2C">
      <w:pPr>
        <w:pStyle w:val="NoSpacing"/>
        <w:rPr>
          <w:lang w:val="pl-PL"/>
        </w:rPr>
      </w:pPr>
      <w:r w:rsidRPr="007D519C">
        <w:rPr>
          <w:lang w:val="pl-PL"/>
        </w:rPr>
        <w:t xml:space="preserve">23:59:59\',\'YYYY-MM-DD HH24:MI:SS\'\)\" </w:t>
      </w:r>
    </w:p>
    <w:p w:rsidR="00055C4D" w:rsidRPr="007D519C" w:rsidRDefault="00055C4D" w:rsidP="00F53A2C">
      <w:pPr>
        <w:pStyle w:val="NoSpacing"/>
        <w:rPr>
          <w:lang w:val="pl-PL"/>
        </w:rPr>
      </w:pPr>
    </w:p>
    <w:p w:rsidR="00055C4D" w:rsidRDefault="00055C4D" w:rsidP="00F53A2C">
      <w:pPr>
        <w:pStyle w:val="NoSpacing"/>
      </w:pPr>
      <w:r>
        <w:t>For Incompatible Version:</w:t>
      </w:r>
    </w:p>
    <w:p w:rsidR="00055C4D" w:rsidRDefault="00055C4D" w:rsidP="00F53A2C">
      <w:pPr>
        <w:pStyle w:val="NoSpacing"/>
      </w:pPr>
      <w:r>
        <w:t xml:space="preserve">expdp / directory=INC000001345995 </w:t>
      </w:r>
      <w:r>
        <w:cr/>
      </w:r>
    </w:p>
    <w:p w:rsidR="00055C4D" w:rsidRDefault="00055C4D" w:rsidP="00F53A2C">
      <w:pPr>
        <w:pStyle w:val="NoSpacing"/>
      </w:pPr>
      <w:r>
        <w:t>tables=EBUEDW_ANAL.EBU_EDSA_FAULT_COMB_DIM,EBUEDW_ANAL.EBU_EDSA_FAULT2_DIM,EBUEDW_ANAL.EBU_EDSA_SESS_FACT,EBU</w:t>
      </w:r>
      <w:r>
        <w:cr/>
      </w:r>
    </w:p>
    <w:p w:rsidR="00055C4D" w:rsidRDefault="00055C4D" w:rsidP="00F53A2C">
      <w:pPr>
        <w:pStyle w:val="NoSpacing"/>
      </w:pPr>
      <w:r>
        <w:lastRenderedPageBreak/>
        <w:t xml:space="preserve">EDW_ODS.EBU_EDSA_SUBSESS_TRL,EBUEDW_ODS.EBU_EDSA_ATTRIBUTES,EBUEDW_ODS.EBU_EDSA_DSID_MASTER </w:t>
      </w:r>
      <w:r>
        <w:cr/>
      </w:r>
    </w:p>
    <w:p w:rsidR="00055C4D" w:rsidRDefault="00055C4D" w:rsidP="00F53A2C">
      <w:pPr>
        <w:pStyle w:val="NoSpacing"/>
      </w:pPr>
      <w:r>
        <w:t xml:space="preserve">dumpfile=INC000001345995_1.dmp logfile=INC000001345995_1.log VERSION=10.2.0.4.0 </w:t>
      </w:r>
    </w:p>
    <w:p w:rsidR="00055C4D" w:rsidRDefault="00055C4D" w:rsidP="00F53A2C">
      <w:pPr>
        <w:pStyle w:val="NoSpacing"/>
      </w:pPr>
    </w:p>
    <w:p w:rsidR="00055C4D" w:rsidRDefault="00055C4D" w:rsidP="00F53A2C">
      <w:pPr>
        <w:pStyle w:val="NoSpacing"/>
      </w:pPr>
      <w:r>
        <w:t>EXPORT/IMPORT on EXADATA Server</w:t>
      </w:r>
    </w:p>
    <w:p w:rsidR="00055C4D" w:rsidRDefault="00055C4D" w:rsidP="00F53A2C">
      <w:pPr>
        <w:pStyle w:val="NoSpacing"/>
      </w:pPr>
      <w:r>
        <w:t>1. Connect with power broker</w:t>
      </w:r>
    </w:p>
    <w:p w:rsidR="00055C4D" w:rsidRDefault="00055C4D" w:rsidP="00F53A2C">
      <w:pPr>
        <w:pStyle w:val="NoSpacing"/>
      </w:pPr>
      <w:r>
        <w:t>2. SSH to Exadata server</w:t>
      </w:r>
    </w:p>
    <w:p w:rsidR="00055C4D" w:rsidRDefault="00055C4D" w:rsidP="00F53A2C">
      <w:pPr>
        <w:pStyle w:val="NoSpacing"/>
      </w:pPr>
      <w:r>
        <w:t>3. Take EXP Backup</w:t>
      </w:r>
    </w:p>
    <w:p w:rsidR="00055C4D" w:rsidRDefault="00055C4D" w:rsidP="00F53A2C">
      <w:pPr>
        <w:pStyle w:val="NoSpacing"/>
      </w:pPr>
      <w:r>
        <w:t>4. Move it to Power broker server in /val/APPS_DBA_EXP_BACKUPS</w:t>
      </w:r>
    </w:p>
    <w:p w:rsidR="00055C4D" w:rsidRDefault="00055C4D" w:rsidP="00F53A2C">
      <w:pPr>
        <w:pStyle w:val="NoSpacing"/>
      </w:pPr>
      <w:r>
        <w:t>5. Transfer that file to stage/dev server using scp</w:t>
      </w:r>
    </w:p>
    <w:p w:rsidR="00055C4D" w:rsidRDefault="00055C4D" w:rsidP="00F53A2C">
      <w:pPr>
        <w:pStyle w:val="NoSpacing"/>
      </w:pPr>
      <w:r>
        <w:t>6. Import it</w:t>
      </w:r>
    </w:p>
    <w:p w:rsidR="00055C4D" w:rsidRDefault="00055C4D" w:rsidP="00F53A2C">
      <w:pPr>
        <w:pStyle w:val="NoSpacing"/>
      </w:pPr>
    </w:p>
    <w:p w:rsidR="00055C4D" w:rsidRDefault="00055C4D" w:rsidP="00F53A2C">
      <w:pPr>
        <w:pStyle w:val="NoSpacing"/>
      </w:pPr>
      <w:r>
        <w:t>for IMPDP:</w:t>
      </w:r>
    </w:p>
    <w:p w:rsidR="00055C4D" w:rsidRDefault="00055C4D" w:rsidP="00F53A2C">
      <w:pPr>
        <w:pStyle w:val="NoSpacing"/>
      </w:pPr>
    </w:p>
    <w:p w:rsidR="00055C4D" w:rsidRDefault="00055C4D" w:rsidP="00F53A2C">
      <w:pPr>
        <w:pStyle w:val="NoSpacing"/>
      </w:pPr>
      <w:r>
        <w:t xml:space="preserve">imp lg304/zxc_123 file=EBU_EDSA_DSID_MASTER.dmp log=EBU_EDSA_DSID_MASTERimp.log fromuser=EBUEDW_ODS </w:t>
      </w:r>
      <w:r>
        <w:cr/>
      </w:r>
    </w:p>
    <w:p w:rsidR="00055C4D" w:rsidRDefault="00055C4D" w:rsidP="00F53A2C">
      <w:pPr>
        <w:pStyle w:val="NoSpacing"/>
      </w:pPr>
      <w:r>
        <w:t>touser=EBUEDW_ODS tables=EBU_EDSA_DSID_MASTER feedback=100000 buffer=20000000 ignore=y;</w:t>
      </w:r>
    </w:p>
    <w:p w:rsidR="00055C4D" w:rsidRDefault="00055C4D" w:rsidP="00F53A2C">
      <w:pPr>
        <w:pStyle w:val="NoSpacing"/>
      </w:pPr>
    </w:p>
    <w:p w:rsidR="00055C4D" w:rsidRDefault="00055C4D" w:rsidP="00F53A2C">
      <w:pPr>
        <w:pStyle w:val="NoSpacing"/>
      </w:pPr>
      <w:r>
        <w:t xml:space="preserve">imp '"/ as sysdba"' file=INC000001770570.dmp log=deptimp.log fromuser=JITEN touser=JITEN tables=jiten_Demo </w:t>
      </w:r>
      <w:r>
        <w:cr/>
      </w:r>
    </w:p>
    <w:p w:rsidR="00055C4D" w:rsidRDefault="00055C4D" w:rsidP="00F53A2C">
      <w:pPr>
        <w:pStyle w:val="NoSpacing"/>
      </w:pPr>
      <w:r>
        <w:t>feedback=100000 buffer=20000000 ignore=y;</w:t>
      </w:r>
    </w:p>
    <w:p w:rsidR="00055C4D" w:rsidRDefault="00055C4D" w:rsidP="00F53A2C">
      <w:pPr>
        <w:pStyle w:val="NoSpacing"/>
      </w:pPr>
    </w:p>
    <w:p w:rsidR="00055C4D" w:rsidRDefault="00055C4D" w:rsidP="00F53A2C">
      <w:pPr>
        <w:pStyle w:val="NoSpacing"/>
      </w:pPr>
      <w:r>
        <w:t xml:space="preserve">impdp lg304/zxc_123 directory=INC000001740742 dumpfile=EXPDP_FROM_TST40_EDW_DTL_SHIP_FACT.dmp </w:t>
      </w:r>
      <w:r>
        <w:cr/>
      </w:r>
    </w:p>
    <w:p w:rsidR="00055C4D" w:rsidRDefault="00055C4D" w:rsidP="00F53A2C">
      <w:pPr>
        <w:pStyle w:val="NoSpacing"/>
      </w:pPr>
      <w:r>
        <w:t xml:space="preserve">logfile=IMPDP_EXPDP_FROM_TST40_EDW_DTL_SHIP_FACT.log TABLES=EDWOWN.EDW_DTL_SHIP_FACT </w:t>
      </w:r>
      <w:r>
        <w:cr/>
      </w:r>
    </w:p>
    <w:p w:rsidR="00055C4D" w:rsidRDefault="00055C4D" w:rsidP="00F53A2C">
      <w:pPr>
        <w:pStyle w:val="NoSpacing"/>
      </w:pPr>
      <w:r>
        <w:t>TABLE_EXISTS_ACTION=APPEND CONTENT=DATA_ONLY</w:t>
      </w:r>
    </w:p>
    <w:p w:rsidR="00055C4D" w:rsidRDefault="00055C4D" w:rsidP="00F53A2C">
      <w:pPr>
        <w:pStyle w:val="NoSpacing"/>
      </w:pPr>
    </w:p>
    <w:p w:rsidR="00055C4D" w:rsidRDefault="00055C4D" w:rsidP="00F53A2C">
      <w:pPr>
        <w:pStyle w:val="NoSpacing"/>
      </w:pPr>
      <w:r>
        <w:t xml:space="preserve">impdp '"/ as sysdba"' directory=INC000001770570 dumpfile=INC000001770570.dmp logfile=INC000001770570_imp.log </w:t>
      </w:r>
      <w:r>
        <w:cr/>
      </w:r>
    </w:p>
    <w:p w:rsidR="00055C4D" w:rsidRDefault="00055C4D" w:rsidP="00F53A2C">
      <w:pPr>
        <w:pStyle w:val="NoSpacing"/>
      </w:pPr>
      <w:r>
        <w:t>remap_schema=SCOTT:JITEN;</w:t>
      </w:r>
    </w:p>
    <w:p w:rsidR="00055C4D" w:rsidRDefault="00055C4D" w:rsidP="00F53A2C">
      <w:pPr>
        <w:pStyle w:val="NoSpacing"/>
      </w:pPr>
    </w:p>
    <w:p w:rsidR="00055C4D" w:rsidRDefault="00055C4D" w:rsidP="00F53A2C">
      <w:pPr>
        <w:pStyle w:val="NoSpacing"/>
      </w:pPr>
      <w:r>
        <w:t>Using DBLINK</w:t>
      </w:r>
    </w:p>
    <w:p w:rsidR="00055C4D" w:rsidRDefault="00055C4D" w:rsidP="00F53A2C">
      <w:pPr>
        <w:pStyle w:val="NoSpacing"/>
      </w:pPr>
      <w:r>
        <w:t>IMPDP import_user/password NETWORK_LINK=db_link FULL=Y;</w:t>
      </w:r>
    </w:p>
    <w:p w:rsidR="00055C4D" w:rsidRDefault="00055C4D" w:rsidP="00F53A2C">
      <w:pPr>
        <w:pStyle w:val="NoSpacing"/>
      </w:pPr>
    </w:p>
    <w:p w:rsidR="00055C4D" w:rsidRDefault="00055C4D" w:rsidP="00F53A2C">
      <w:pPr>
        <w:pStyle w:val="NoSpacing"/>
      </w:pPr>
      <w:r>
        <w:t>RUN IMPORT IN BACKGROUND(NOHUP)</w:t>
      </w:r>
    </w:p>
    <w:p w:rsidR="00055C4D" w:rsidRDefault="00055C4D" w:rsidP="00F53A2C">
      <w:pPr>
        <w:pStyle w:val="NoSpacing"/>
      </w:pPr>
    </w:p>
    <w:p w:rsidR="00055C4D" w:rsidRDefault="00055C4D" w:rsidP="00F53A2C">
      <w:pPr>
        <w:pStyle w:val="NoSpacing"/>
      </w:pPr>
      <w:r>
        <w:t xml:space="preserve">nohup impdp / directory=INC000001415788 dumpfile=INC000001415788.dmp logfile=INC000001415788_latest.log </w:t>
      </w:r>
      <w:r>
        <w:cr/>
      </w:r>
    </w:p>
    <w:p w:rsidR="00055C4D" w:rsidRDefault="00055C4D" w:rsidP="00F53A2C">
      <w:pPr>
        <w:pStyle w:val="NoSpacing"/>
      </w:pPr>
      <w:r>
        <w:t>remap_schema=PARTSPROD:PARTSIM3 &amp;</w:t>
      </w:r>
    </w:p>
    <w:p w:rsidR="00055C4D" w:rsidRDefault="00055C4D" w:rsidP="00F53A2C">
      <w:pPr>
        <w:pStyle w:val="NoSpacing"/>
      </w:pPr>
    </w:p>
    <w:p w:rsidR="00055C4D" w:rsidRDefault="00055C4D" w:rsidP="00F53A2C">
      <w:pPr>
        <w:pStyle w:val="NoSpacing"/>
      </w:pPr>
      <w:r>
        <w:lastRenderedPageBreak/>
        <w:t>**************delete schema objects from schema************</w:t>
      </w:r>
    </w:p>
    <w:p w:rsidR="00055C4D" w:rsidRDefault="00055C4D" w:rsidP="00F53A2C">
      <w:pPr>
        <w:pStyle w:val="NoSpacing"/>
      </w:pPr>
      <w:r>
        <w:t>-drop schema table</w:t>
      </w:r>
    </w:p>
    <w:p w:rsidR="00055C4D" w:rsidRDefault="00055C4D" w:rsidP="00F53A2C">
      <w:pPr>
        <w:pStyle w:val="NoSpacing"/>
      </w:pPr>
      <w:r>
        <w:t xml:space="preserve">select 'drop table '||owner||'.'||OBJECT_NAME||' purge ;' from dba_objects where owner='CUOWN' and </w:t>
      </w:r>
      <w:r>
        <w:cr/>
      </w:r>
    </w:p>
    <w:p w:rsidR="00055C4D" w:rsidRDefault="00055C4D" w:rsidP="00F53A2C">
      <w:pPr>
        <w:pStyle w:val="NoSpacing"/>
      </w:pPr>
      <w:r>
        <w:t>object_type like 'TABLE';</w:t>
      </w:r>
    </w:p>
    <w:p w:rsidR="00055C4D" w:rsidRDefault="00055C4D" w:rsidP="00F53A2C">
      <w:pPr>
        <w:pStyle w:val="NoSpacing"/>
      </w:pPr>
    </w:p>
    <w:p w:rsidR="00055C4D" w:rsidRDefault="00055C4D" w:rsidP="00F53A2C">
      <w:pPr>
        <w:pStyle w:val="NoSpacing"/>
      </w:pPr>
      <w:r>
        <w:t>--drop procedure</w:t>
      </w:r>
    </w:p>
    <w:p w:rsidR="00055C4D" w:rsidRDefault="00055C4D" w:rsidP="00F53A2C">
      <w:pPr>
        <w:pStyle w:val="NoSpacing"/>
      </w:pPr>
      <w:r>
        <w:t xml:space="preserve">select 'drop procedure '||owner||'.'||OBJECT_NAME||';' from dba_objects where owner='CUOWN' and </w:t>
      </w:r>
      <w:r>
        <w:cr/>
      </w:r>
    </w:p>
    <w:p w:rsidR="00055C4D" w:rsidRDefault="00055C4D" w:rsidP="00F53A2C">
      <w:pPr>
        <w:pStyle w:val="NoSpacing"/>
      </w:pPr>
      <w:r>
        <w:t>object_type='PROCEDURE';</w:t>
      </w:r>
    </w:p>
    <w:p w:rsidR="00055C4D" w:rsidRDefault="00055C4D" w:rsidP="00F53A2C">
      <w:pPr>
        <w:pStyle w:val="NoSpacing"/>
      </w:pPr>
    </w:p>
    <w:p w:rsidR="00055C4D" w:rsidRDefault="00055C4D" w:rsidP="00F53A2C">
      <w:pPr>
        <w:pStyle w:val="NoSpacing"/>
      </w:pPr>
      <w:r>
        <w:t>--drop view</w:t>
      </w:r>
    </w:p>
    <w:p w:rsidR="00055C4D" w:rsidRDefault="00055C4D" w:rsidP="00F53A2C">
      <w:pPr>
        <w:pStyle w:val="NoSpacing"/>
      </w:pPr>
      <w:r>
        <w:t xml:space="preserve">select 'drop view '||owner||'.'||OBJECT_NAME||';' from dba_objects where owner='CUOWN' and </w:t>
      </w:r>
      <w:r>
        <w:cr/>
      </w:r>
    </w:p>
    <w:p w:rsidR="00055C4D" w:rsidRDefault="00055C4D" w:rsidP="00F53A2C">
      <w:pPr>
        <w:pStyle w:val="NoSpacing"/>
      </w:pPr>
      <w:r>
        <w:t>object_type='VIEW';</w:t>
      </w:r>
    </w:p>
    <w:p w:rsidR="00055C4D" w:rsidRDefault="00055C4D" w:rsidP="00F53A2C">
      <w:pPr>
        <w:pStyle w:val="NoSpacing"/>
      </w:pPr>
    </w:p>
    <w:p w:rsidR="00055C4D" w:rsidRDefault="00055C4D" w:rsidP="00F53A2C">
      <w:pPr>
        <w:pStyle w:val="NoSpacing"/>
      </w:pPr>
      <w:r>
        <w:t>--drop sequence</w:t>
      </w:r>
    </w:p>
    <w:p w:rsidR="00055C4D" w:rsidRDefault="00055C4D" w:rsidP="00F53A2C">
      <w:pPr>
        <w:pStyle w:val="NoSpacing"/>
      </w:pPr>
      <w:r>
        <w:t xml:space="preserve">select 'drop sequence '||owner||'.'||OBJECT_NAME||';' from dba_objects where owner='CUOWN' and </w:t>
      </w:r>
      <w:r>
        <w:cr/>
      </w:r>
    </w:p>
    <w:p w:rsidR="00055C4D" w:rsidRDefault="00055C4D" w:rsidP="00F53A2C">
      <w:pPr>
        <w:pStyle w:val="NoSpacing"/>
      </w:pPr>
      <w:r>
        <w:t>object_type='SEQUENCE';</w:t>
      </w:r>
    </w:p>
    <w:p w:rsidR="00055C4D" w:rsidRDefault="00055C4D" w:rsidP="00F53A2C">
      <w:pPr>
        <w:pStyle w:val="NoSpacing"/>
      </w:pPr>
    </w:p>
    <w:p w:rsidR="00055C4D" w:rsidRDefault="00055C4D" w:rsidP="00F53A2C">
      <w:pPr>
        <w:pStyle w:val="NoSpacing"/>
      </w:pPr>
      <w:r>
        <w:t>--drop packages</w:t>
      </w:r>
    </w:p>
    <w:p w:rsidR="00055C4D" w:rsidRDefault="00055C4D" w:rsidP="00F53A2C">
      <w:pPr>
        <w:pStyle w:val="NoSpacing"/>
      </w:pPr>
      <w:r>
        <w:t xml:space="preserve">select 'drop package '||owner||'.'||OBJECT_NAME||';' from dba_objects where owner='CUOWN' and object_type </w:t>
      </w:r>
      <w:r>
        <w:cr/>
      </w:r>
    </w:p>
    <w:p w:rsidR="00055C4D" w:rsidRDefault="00055C4D" w:rsidP="00F53A2C">
      <w:pPr>
        <w:pStyle w:val="NoSpacing"/>
      </w:pPr>
      <w:r>
        <w:t>like 'PACKAGE%';</w:t>
      </w:r>
    </w:p>
    <w:p w:rsidR="00055C4D" w:rsidRDefault="00055C4D" w:rsidP="00F53A2C">
      <w:pPr>
        <w:pStyle w:val="NoSpacing"/>
      </w:pPr>
    </w:p>
    <w:p w:rsidR="00055C4D" w:rsidRDefault="00055C4D" w:rsidP="00F53A2C">
      <w:pPr>
        <w:pStyle w:val="NoSpacing"/>
      </w:pPr>
      <w:r>
        <w:t>--drop function</w:t>
      </w:r>
    </w:p>
    <w:p w:rsidR="00055C4D" w:rsidRDefault="00055C4D" w:rsidP="00F53A2C">
      <w:pPr>
        <w:pStyle w:val="NoSpacing"/>
      </w:pPr>
      <w:r>
        <w:t xml:space="preserve">select 'drop function '||owner||'.'||OBJECT_NAME||';' from dba_objects where owner='CUOWN' and object_type </w:t>
      </w:r>
      <w:r>
        <w:cr/>
      </w:r>
    </w:p>
    <w:p w:rsidR="00055C4D" w:rsidRDefault="00055C4D" w:rsidP="00F53A2C">
      <w:pPr>
        <w:pStyle w:val="NoSpacing"/>
      </w:pPr>
      <w:r>
        <w:t>like 'FUNCTION';</w:t>
      </w:r>
    </w:p>
    <w:p w:rsidR="00055C4D" w:rsidRDefault="00055C4D" w:rsidP="00F53A2C">
      <w:pPr>
        <w:pStyle w:val="NoSpacing"/>
      </w:pPr>
    </w:p>
    <w:p w:rsidR="00055C4D" w:rsidRDefault="00055C4D" w:rsidP="00F53A2C">
      <w:pPr>
        <w:pStyle w:val="NoSpacing"/>
      </w:pPr>
      <w:r>
        <w:t>--purging recyclebin</w:t>
      </w:r>
    </w:p>
    <w:p w:rsidR="00055C4D" w:rsidRDefault="00055C4D" w:rsidP="00F53A2C">
      <w:pPr>
        <w:pStyle w:val="NoSpacing"/>
      </w:pPr>
      <w:r>
        <w:t xml:space="preserve">select 'purge table '||owner||'.'||ORIGINAL_NAME|| ';' from dba_recyclebin where OWNER='CUOWN' and </w:t>
      </w:r>
      <w:r>
        <w:cr/>
      </w:r>
    </w:p>
    <w:p w:rsidR="00055C4D" w:rsidRDefault="00055C4D" w:rsidP="00F53A2C">
      <w:pPr>
        <w:pStyle w:val="NoSpacing"/>
      </w:pPr>
      <w:r>
        <w:t>type='TABLE';</w:t>
      </w:r>
    </w:p>
    <w:p w:rsidR="00055C4D" w:rsidRDefault="00055C4D" w:rsidP="00F53A2C">
      <w:pPr>
        <w:pStyle w:val="NoSpacing"/>
      </w:pP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********STOP JOB</w:t>
      </w:r>
    </w:p>
    <w:p w:rsidR="00055C4D" w:rsidRDefault="00055C4D" w:rsidP="00F53A2C">
      <w:pPr>
        <w:pStyle w:val="NoSpacing"/>
      </w:pPr>
      <w:r>
        <w:t>JOb1 is job name and sys.dw_jobs is class name which stops all jobs within that class.</w:t>
      </w:r>
    </w:p>
    <w:p w:rsidR="00055C4D" w:rsidRDefault="00055C4D" w:rsidP="00F53A2C">
      <w:pPr>
        <w:pStyle w:val="NoSpacing"/>
      </w:pPr>
      <w:r>
        <w:t>BEGIN</w:t>
      </w:r>
    </w:p>
    <w:p w:rsidR="00055C4D" w:rsidRDefault="00055C4D" w:rsidP="00F53A2C">
      <w:pPr>
        <w:pStyle w:val="NoSpacing"/>
      </w:pPr>
      <w:r>
        <w:t>DBMS_SCHEDULER.STOP_JOB('job1, sys.dw_jobs');</w:t>
      </w:r>
    </w:p>
    <w:p w:rsidR="00055C4D" w:rsidRDefault="00055C4D" w:rsidP="00F53A2C">
      <w:pPr>
        <w:pStyle w:val="NoSpacing"/>
      </w:pPr>
      <w:r>
        <w:t>END;</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JOB,SCHEMA_USER,BROKEN from DBA_JOBS where broken='N';</w:t>
      </w:r>
    </w:p>
    <w:p w:rsidR="00055C4D" w:rsidRDefault="00055C4D" w:rsidP="00F53A2C">
      <w:pPr>
        <w:pStyle w:val="NoSpacing"/>
      </w:pPr>
    </w:p>
    <w:p w:rsidR="00055C4D" w:rsidRDefault="00055C4D" w:rsidP="00F53A2C">
      <w:pPr>
        <w:pStyle w:val="NoSpacing"/>
      </w:pPr>
      <w:r>
        <w:t>********Check Job and its details********</w:t>
      </w:r>
    </w:p>
    <w:p w:rsidR="00055C4D" w:rsidRDefault="00055C4D" w:rsidP="00F53A2C">
      <w:pPr>
        <w:pStyle w:val="NoSpacing"/>
      </w:pPr>
      <w:r>
        <w:t>select job,what from user_jobs;</w:t>
      </w:r>
    </w:p>
    <w:p w:rsidR="00055C4D" w:rsidRDefault="00055C4D" w:rsidP="00F53A2C">
      <w:pPr>
        <w:pStyle w:val="NoSpacing"/>
      </w:pPr>
    </w:p>
    <w:p w:rsidR="00055C4D" w:rsidRDefault="00055C4D" w:rsidP="00F53A2C">
      <w:pPr>
        <w:pStyle w:val="NoSpacing"/>
      </w:pPr>
      <w:r>
        <w:t xml:space="preserve">select </w:t>
      </w:r>
    </w:p>
    <w:p w:rsidR="00055C4D" w:rsidRDefault="00055C4D" w:rsidP="00F53A2C">
      <w:pPr>
        <w:pStyle w:val="NoSpacing"/>
      </w:pPr>
      <w:r>
        <w:t xml:space="preserve">rj.job_name, </w:t>
      </w:r>
    </w:p>
    <w:p w:rsidR="00055C4D" w:rsidRDefault="00055C4D" w:rsidP="00F53A2C">
      <w:pPr>
        <w:pStyle w:val="NoSpacing"/>
      </w:pPr>
      <w:r>
        <w:t xml:space="preserve">s.username, </w:t>
      </w:r>
    </w:p>
    <w:p w:rsidR="00055C4D" w:rsidRDefault="00055C4D" w:rsidP="00F53A2C">
      <w:pPr>
        <w:pStyle w:val="NoSpacing"/>
      </w:pPr>
      <w:r>
        <w:t xml:space="preserve">s.sid, </w:t>
      </w:r>
    </w:p>
    <w:p w:rsidR="00055C4D" w:rsidRDefault="00055C4D" w:rsidP="00F53A2C">
      <w:pPr>
        <w:pStyle w:val="NoSpacing"/>
      </w:pPr>
      <w:r>
        <w:t xml:space="preserve">s.serial#, </w:t>
      </w:r>
    </w:p>
    <w:p w:rsidR="00055C4D" w:rsidRDefault="00055C4D" w:rsidP="00F53A2C">
      <w:pPr>
        <w:pStyle w:val="NoSpacing"/>
      </w:pPr>
      <w:r>
        <w:t xml:space="preserve">p.spid, </w:t>
      </w:r>
    </w:p>
    <w:p w:rsidR="00055C4D" w:rsidRDefault="00055C4D" w:rsidP="00F53A2C">
      <w:pPr>
        <w:pStyle w:val="NoSpacing"/>
      </w:pPr>
      <w:r>
        <w:t xml:space="preserve">s.lockwait, </w:t>
      </w:r>
    </w:p>
    <w:p w:rsidR="00055C4D" w:rsidRDefault="00055C4D" w:rsidP="00F53A2C">
      <w:pPr>
        <w:pStyle w:val="NoSpacing"/>
      </w:pPr>
      <w:r>
        <w:t xml:space="preserve">s.logon_time </w:t>
      </w:r>
    </w:p>
    <w:p w:rsidR="00055C4D" w:rsidRDefault="00055C4D" w:rsidP="00F53A2C">
      <w:pPr>
        <w:pStyle w:val="NoSpacing"/>
      </w:pPr>
      <w:r>
        <w:t xml:space="preserve">from </w:t>
      </w:r>
    </w:p>
    <w:p w:rsidR="00055C4D" w:rsidRDefault="00055C4D" w:rsidP="00F53A2C">
      <w:pPr>
        <w:pStyle w:val="NoSpacing"/>
      </w:pPr>
      <w:r>
        <w:t xml:space="preserve">dba_scheduler_running_jobs rj, </w:t>
      </w:r>
    </w:p>
    <w:p w:rsidR="00055C4D" w:rsidRDefault="00055C4D" w:rsidP="00F53A2C">
      <w:pPr>
        <w:pStyle w:val="NoSpacing"/>
      </w:pPr>
      <w:r>
        <w:t xml:space="preserve">v$session s, </w:t>
      </w:r>
    </w:p>
    <w:p w:rsidR="00055C4D" w:rsidRDefault="00055C4D" w:rsidP="00F53A2C">
      <w:pPr>
        <w:pStyle w:val="NoSpacing"/>
      </w:pPr>
      <w:r>
        <w:t xml:space="preserve">v$process p </w:t>
      </w:r>
    </w:p>
    <w:p w:rsidR="00055C4D" w:rsidRDefault="00055C4D" w:rsidP="00F53A2C">
      <w:pPr>
        <w:pStyle w:val="NoSpacing"/>
      </w:pPr>
      <w:r>
        <w:t xml:space="preserve">where </w:t>
      </w:r>
    </w:p>
    <w:p w:rsidR="00055C4D" w:rsidRDefault="00055C4D" w:rsidP="00F53A2C">
      <w:pPr>
        <w:pStyle w:val="NoSpacing"/>
      </w:pPr>
      <w:r>
        <w:t xml:space="preserve">rj.session_id = s.sid </w:t>
      </w:r>
    </w:p>
    <w:p w:rsidR="00055C4D" w:rsidRDefault="00055C4D" w:rsidP="00F53A2C">
      <w:pPr>
        <w:pStyle w:val="NoSpacing"/>
      </w:pPr>
      <w:r>
        <w:t xml:space="preserve">and </w:t>
      </w:r>
    </w:p>
    <w:p w:rsidR="00055C4D" w:rsidRDefault="00055C4D" w:rsidP="00F53A2C">
      <w:pPr>
        <w:pStyle w:val="NoSpacing"/>
      </w:pPr>
      <w:r>
        <w:t xml:space="preserve">s.paddr = p.addr </w:t>
      </w:r>
    </w:p>
    <w:p w:rsidR="00055C4D" w:rsidRDefault="00055C4D" w:rsidP="00F53A2C">
      <w:pPr>
        <w:pStyle w:val="NoSpacing"/>
      </w:pPr>
      <w:r>
        <w:t xml:space="preserve">order by </w:t>
      </w:r>
    </w:p>
    <w:p w:rsidR="00055C4D" w:rsidRDefault="00055C4D" w:rsidP="00F53A2C">
      <w:pPr>
        <w:pStyle w:val="NoSpacing"/>
      </w:pPr>
      <w:r>
        <w:t xml:space="preserve">rj.job_name; </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************mview refresh details with next run date*********************</w:t>
      </w:r>
    </w:p>
    <w:p w:rsidR="00055C4D" w:rsidRDefault="00055C4D" w:rsidP="00F53A2C">
      <w:pPr>
        <w:pStyle w:val="NoSpacing"/>
      </w:pPr>
      <w:r>
        <w:t>select OWNER,NAME,TO_CHAR(LAST_REFRESH,'DD-MM-YYYY HH24:MI:SS') LAST_REFRESH,substr(replace(substr</w:t>
      </w:r>
      <w:r>
        <w:cr/>
      </w:r>
    </w:p>
    <w:p w:rsidR="00055C4D" w:rsidRDefault="00055C4D" w:rsidP="00F53A2C">
      <w:pPr>
        <w:pStyle w:val="NoSpacing"/>
      </w:pPr>
      <w:r>
        <w:t>(NEXT,10,18),'interval',''),1,10) next,TO_CHAR(START_WITH,'DD-MM-YYYY HH24:MI:SS') NEXT_RUN_DATE,TO_CHAR</w:t>
      </w:r>
      <w:r>
        <w:cr/>
      </w:r>
    </w:p>
    <w:p w:rsidR="00055C4D" w:rsidRDefault="00055C4D" w:rsidP="00F53A2C">
      <w:pPr>
        <w:pStyle w:val="NoSpacing"/>
      </w:pPr>
      <w:r>
        <w:t xml:space="preserve">(SYSDATE,'DD-MM-YYYY HH24:MI:SS') CURR_DATE,ROUND(1440 * (SYSDATE - START_WITH),2) LAST_RUN_DIFF from </w:t>
      </w:r>
      <w:r>
        <w:cr/>
      </w:r>
    </w:p>
    <w:p w:rsidR="00055C4D" w:rsidRDefault="00055C4D" w:rsidP="00F53A2C">
      <w:pPr>
        <w:pStyle w:val="NoSpacing"/>
      </w:pPr>
      <w:r>
        <w:t>dba_snapshots where owner='XXMVIEW' and ROUND(1440 * (SYSDATE - START_WITH),2)  &gt; 60;</w:t>
      </w:r>
    </w:p>
    <w:p w:rsidR="00055C4D" w:rsidRDefault="00055C4D" w:rsidP="00F53A2C">
      <w:pPr>
        <w:pStyle w:val="NoSpacing"/>
      </w:pPr>
    </w:p>
    <w:p w:rsidR="00055C4D" w:rsidRDefault="00055C4D" w:rsidP="00F53A2C">
      <w:pPr>
        <w:pStyle w:val="NoSpacing"/>
      </w:pPr>
      <w:r>
        <w:t>********Execute JOB**********************</w:t>
      </w:r>
    </w:p>
    <w:p w:rsidR="00055C4D" w:rsidRDefault="00055C4D" w:rsidP="00F53A2C">
      <w:pPr>
        <w:pStyle w:val="NoSpacing"/>
      </w:pPr>
      <w:r>
        <w:t xml:space="preserve">execute dbms_job.submit(:x,'dbms_mview_refresh('ZBUB.ZBUB_LDAP_PROVANCE_MV','C',atomic_refresh=&gt; FALSE);', </w:t>
      </w:r>
      <w:r>
        <w:cr/>
      </w:r>
    </w:p>
    <w:p w:rsidR="00055C4D" w:rsidRDefault="00055C4D" w:rsidP="00F53A2C">
      <w:pPr>
        <w:pStyle w:val="NoSpacing"/>
      </w:pPr>
      <w:r>
        <w:t>sysdate, 'sysdate+1');</w:t>
      </w:r>
    </w:p>
    <w:p w:rsidR="00055C4D" w:rsidRDefault="00055C4D" w:rsidP="00F53A2C">
      <w:pPr>
        <w:pStyle w:val="NoSpacing"/>
      </w:pPr>
    </w:p>
    <w:p w:rsidR="00055C4D" w:rsidRDefault="00055C4D" w:rsidP="00F53A2C">
      <w:pPr>
        <w:pStyle w:val="NoSpacing"/>
      </w:pPr>
      <w:r>
        <w:t>********Check details of JOB*************</w:t>
      </w:r>
    </w:p>
    <w:p w:rsidR="00055C4D" w:rsidRDefault="00055C4D" w:rsidP="00F53A2C">
      <w:pPr>
        <w:pStyle w:val="NoSpacing"/>
      </w:pPr>
      <w:r>
        <w:lastRenderedPageBreak/>
        <w:t>desc dba_jobs</w:t>
      </w:r>
    </w:p>
    <w:p w:rsidR="00055C4D" w:rsidRDefault="00055C4D" w:rsidP="00F53A2C">
      <w:pPr>
        <w:pStyle w:val="NoSpacing"/>
      </w:pPr>
    </w:p>
    <w:p w:rsidR="00055C4D" w:rsidRDefault="00055C4D" w:rsidP="00F53A2C">
      <w:pPr>
        <w:pStyle w:val="NoSpacing"/>
      </w:pPr>
      <w:r>
        <w:t>********Checking locks</w:t>
      </w:r>
    </w:p>
    <w:p w:rsidR="00055C4D" w:rsidRDefault="00055C4D" w:rsidP="00F53A2C">
      <w:pPr>
        <w:pStyle w:val="NoSpacing"/>
      </w:pPr>
      <w:r>
        <w:t xml:space="preserve">select sid,serial#,username,program,status from v$session where sid in(select sid from v$lock where block </w:t>
      </w:r>
      <w:r>
        <w:cr/>
      </w:r>
    </w:p>
    <w:p w:rsidR="00055C4D" w:rsidRDefault="00055C4D" w:rsidP="00F53A2C">
      <w:pPr>
        <w:pStyle w:val="NoSpacing"/>
      </w:pPr>
      <w:r>
        <w:t>=1);</w:t>
      </w:r>
    </w:p>
    <w:p w:rsidR="00055C4D" w:rsidRDefault="00055C4D" w:rsidP="00F53A2C">
      <w:pPr>
        <w:pStyle w:val="NoSpacing"/>
      </w:pPr>
    </w:p>
    <w:p w:rsidR="00055C4D" w:rsidRDefault="00055C4D" w:rsidP="00F53A2C">
      <w:pPr>
        <w:pStyle w:val="NoSpacing"/>
      </w:pPr>
      <w:r>
        <w:t xml:space="preserve">select s.sid, s.serial#, s.program,p.spid from gv$session s , gv$process p where  p.addr =s.paddr and s.sid = </w:t>
      </w:r>
      <w:r>
        <w:cr/>
      </w:r>
    </w:p>
    <w:p w:rsidR="00055C4D" w:rsidRDefault="00055C4D" w:rsidP="00F53A2C">
      <w:pPr>
        <w:pStyle w:val="NoSpacing"/>
      </w:pPr>
      <w:r>
        <w:t>212;</w:t>
      </w:r>
    </w:p>
    <w:p w:rsidR="00055C4D" w:rsidRDefault="00055C4D" w:rsidP="00F53A2C">
      <w:pPr>
        <w:pStyle w:val="NoSpacing"/>
      </w:pPr>
    </w:p>
    <w:p w:rsidR="00055C4D" w:rsidRDefault="00055C4D" w:rsidP="00F53A2C">
      <w:pPr>
        <w:pStyle w:val="NoSpacing"/>
      </w:pPr>
      <w:r>
        <w:t>select sid,owner from v$access where object like '%GLOBAL_PERMISSIONS%';</w:t>
      </w:r>
    </w:p>
    <w:p w:rsidR="00055C4D" w:rsidRDefault="00055C4D" w:rsidP="00F53A2C">
      <w:pPr>
        <w:pStyle w:val="NoSpacing"/>
      </w:pPr>
    </w:p>
    <w:p w:rsidR="00055C4D" w:rsidRDefault="00055C4D" w:rsidP="00F53A2C">
      <w:pPr>
        <w:pStyle w:val="NoSpacing"/>
      </w:pPr>
      <w:r>
        <w:t>select INST_ID, sid,serial#,status from gv$session where sid=1551;</w:t>
      </w:r>
    </w:p>
    <w:p w:rsidR="00055C4D" w:rsidRDefault="00055C4D" w:rsidP="00F53A2C">
      <w:pPr>
        <w:pStyle w:val="NoSpacing"/>
      </w:pPr>
    </w:p>
    <w:p w:rsidR="00055C4D" w:rsidRDefault="00055C4D" w:rsidP="00F53A2C">
      <w:pPr>
        <w:pStyle w:val="NoSpacing"/>
      </w:pPr>
      <w:r>
        <w:t>select sid,serial#,status,username,osuser from v$session where sid=47;</w:t>
      </w:r>
    </w:p>
    <w:p w:rsidR="00055C4D" w:rsidRDefault="00055C4D" w:rsidP="00F53A2C">
      <w:pPr>
        <w:pStyle w:val="NoSpacing"/>
      </w:pPr>
    </w:p>
    <w:p w:rsidR="00055C4D" w:rsidRDefault="00055C4D" w:rsidP="00F53A2C">
      <w:pPr>
        <w:pStyle w:val="NoSpacing"/>
      </w:pPr>
      <w:r>
        <w:t>select sid,serial#,status,username,osuser from v$session where username like '%FV520%';</w:t>
      </w:r>
    </w:p>
    <w:p w:rsidR="00055C4D" w:rsidRDefault="00055C4D" w:rsidP="00F53A2C">
      <w:pPr>
        <w:pStyle w:val="NoSpacing"/>
      </w:pPr>
    </w:p>
    <w:p w:rsidR="00055C4D" w:rsidRDefault="00055C4D" w:rsidP="00F53A2C">
      <w:pPr>
        <w:pStyle w:val="NoSpacing"/>
      </w:pPr>
      <w:r>
        <w:t xml:space="preserve">************************BLOCKING LOCKS </w:t>
      </w:r>
      <w:r>
        <w:cr/>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 Show sessions that are blocking each other ======</w:t>
      </w:r>
    </w:p>
    <w:p w:rsidR="00055C4D" w:rsidRDefault="00055C4D" w:rsidP="00F53A2C">
      <w:pPr>
        <w:pStyle w:val="NoSpacing"/>
      </w:pPr>
    </w:p>
    <w:p w:rsidR="00055C4D" w:rsidRDefault="00055C4D" w:rsidP="00F53A2C">
      <w:pPr>
        <w:pStyle w:val="NoSpacing"/>
      </w:pPr>
      <w:r>
        <w:t>select</w:t>
      </w:r>
      <w:r>
        <w:tab/>
        <w:t>'SID ' || l1.sid ||' is blocking  ' || l2.sid blocking</w:t>
      </w:r>
    </w:p>
    <w:p w:rsidR="00055C4D" w:rsidRDefault="00055C4D" w:rsidP="00F53A2C">
      <w:pPr>
        <w:pStyle w:val="NoSpacing"/>
      </w:pPr>
      <w:r>
        <w:t>from</w:t>
      </w:r>
      <w:r>
        <w:tab/>
        <w:t>v$lock l1, v$lock l2</w:t>
      </w:r>
    </w:p>
    <w:p w:rsidR="00055C4D" w:rsidRDefault="00055C4D" w:rsidP="00F53A2C">
      <w:pPr>
        <w:pStyle w:val="NoSpacing"/>
      </w:pPr>
      <w:r>
        <w:t>where</w:t>
      </w:r>
      <w:r>
        <w:tab/>
        <w:t>l1.block =1 and l2.request &gt; 0</w:t>
      </w:r>
    </w:p>
    <w:p w:rsidR="00055C4D" w:rsidRDefault="00055C4D" w:rsidP="00F53A2C">
      <w:pPr>
        <w:pStyle w:val="NoSpacing"/>
      </w:pPr>
      <w:r>
        <w:t>and</w:t>
      </w:r>
      <w:r>
        <w:tab/>
        <w:t>l1.id1=l2.id1</w:t>
      </w:r>
    </w:p>
    <w:p w:rsidR="00055C4D" w:rsidRDefault="00055C4D" w:rsidP="00F53A2C">
      <w:pPr>
        <w:pStyle w:val="NoSpacing"/>
      </w:pPr>
      <w:r>
        <w:t>and</w:t>
      </w:r>
      <w:r>
        <w:tab/>
        <w:t>l1.id2=l2.id2</w:t>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 xml:space="preserve">==== Show locked objects ==== </w:t>
      </w:r>
    </w:p>
    <w:p w:rsidR="00055C4D" w:rsidRDefault="00055C4D" w:rsidP="00F53A2C">
      <w:pPr>
        <w:pStyle w:val="NoSpacing"/>
      </w:pPr>
    </w:p>
    <w:p w:rsidR="00055C4D" w:rsidRDefault="00055C4D" w:rsidP="00F53A2C">
      <w:pPr>
        <w:pStyle w:val="NoSpacing"/>
      </w:pPr>
      <w:r>
        <w:t>set lines 100 pages 999</w:t>
      </w:r>
    </w:p>
    <w:p w:rsidR="00055C4D" w:rsidRDefault="00055C4D" w:rsidP="00F53A2C">
      <w:pPr>
        <w:pStyle w:val="NoSpacing"/>
      </w:pPr>
      <w:r>
        <w:t xml:space="preserve">col username </w:t>
      </w:r>
      <w:r>
        <w:tab/>
        <w:t>format a20</w:t>
      </w:r>
    </w:p>
    <w:p w:rsidR="00055C4D" w:rsidRDefault="00055C4D" w:rsidP="00F53A2C">
      <w:pPr>
        <w:pStyle w:val="NoSpacing"/>
      </w:pPr>
      <w:r>
        <w:t xml:space="preserve">col sess_id </w:t>
      </w:r>
      <w:r>
        <w:tab/>
        <w:t>format a10</w:t>
      </w:r>
    </w:p>
    <w:p w:rsidR="00055C4D" w:rsidRDefault="00055C4D" w:rsidP="00F53A2C">
      <w:pPr>
        <w:pStyle w:val="NoSpacing"/>
      </w:pPr>
      <w:r>
        <w:t>col object</w:t>
      </w:r>
      <w:r>
        <w:tab/>
        <w:t>format a25</w:t>
      </w:r>
    </w:p>
    <w:p w:rsidR="00055C4D" w:rsidRDefault="00055C4D" w:rsidP="00F53A2C">
      <w:pPr>
        <w:pStyle w:val="NoSpacing"/>
      </w:pPr>
      <w:r>
        <w:t>col mode_held</w:t>
      </w:r>
      <w:r>
        <w:tab/>
        <w:t>format a10</w:t>
      </w:r>
    </w:p>
    <w:p w:rsidR="00055C4D" w:rsidRDefault="00055C4D" w:rsidP="00F53A2C">
      <w:pPr>
        <w:pStyle w:val="NoSpacing"/>
      </w:pPr>
      <w:r>
        <w:t>select</w:t>
      </w:r>
      <w:r>
        <w:tab/>
        <w:t>oracle_username || ' (' || s.osuser || ')' username</w:t>
      </w:r>
    </w:p>
    <w:p w:rsidR="00055C4D" w:rsidRDefault="00055C4D" w:rsidP="00F53A2C">
      <w:pPr>
        <w:pStyle w:val="NoSpacing"/>
      </w:pPr>
      <w:r>
        <w:t>,</w:t>
      </w:r>
      <w:r>
        <w:tab/>
        <w:t>s.sid || ',' || s.serial# sess_id</w:t>
      </w:r>
    </w:p>
    <w:p w:rsidR="00055C4D" w:rsidRDefault="00055C4D" w:rsidP="00F53A2C">
      <w:pPr>
        <w:pStyle w:val="NoSpacing"/>
      </w:pPr>
      <w:r>
        <w:t>,</w:t>
      </w:r>
      <w:r>
        <w:tab/>
        <w:t>owner || '.' ||</w:t>
      </w:r>
      <w:r>
        <w:tab/>
        <w:t>object_name object</w:t>
      </w:r>
    </w:p>
    <w:p w:rsidR="00055C4D" w:rsidRDefault="00055C4D" w:rsidP="00F53A2C">
      <w:pPr>
        <w:pStyle w:val="NoSpacing"/>
      </w:pPr>
      <w:r>
        <w:t>,</w:t>
      </w:r>
      <w:r>
        <w:tab/>
        <w:t>object_type</w:t>
      </w:r>
    </w:p>
    <w:p w:rsidR="00055C4D" w:rsidRDefault="00055C4D" w:rsidP="00F53A2C">
      <w:pPr>
        <w:pStyle w:val="NoSpacing"/>
      </w:pPr>
      <w:r>
        <w:t>,</w:t>
      </w:r>
      <w:r>
        <w:tab/>
        <w:t>decode(</w:t>
      </w:r>
      <w:r>
        <w:tab/>
        <w:t>l.block</w:t>
      </w:r>
    </w:p>
    <w:p w:rsidR="00055C4D" w:rsidRDefault="00055C4D" w:rsidP="00F53A2C">
      <w:pPr>
        <w:pStyle w:val="NoSpacing"/>
      </w:pPr>
      <w:r>
        <w:tab/>
        <w:t>,</w:t>
      </w:r>
      <w:r>
        <w:tab/>
        <w:t>0, 'Not Blocking'</w:t>
      </w:r>
    </w:p>
    <w:p w:rsidR="00055C4D" w:rsidRDefault="00055C4D" w:rsidP="00F53A2C">
      <w:pPr>
        <w:pStyle w:val="NoSpacing"/>
      </w:pPr>
      <w:r>
        <w:tab/>
        <w:t>,</w:t>
      </w:r>
      <w:r>
        <w:tab/>
        <w:t>1, 'Blocking'</w:t>
      </w:r>
    </w:p>
    <w:p w:rsidR="00055C4D" w:rsidRDefault="00055C4D" w:rsidP="00F53A2C">
      <w:pPr>
        <w:pStyle w:val="NoSpacing"/>
      </w:pPr>
      <w:r>
        <w:lastRenderedPageBreak/>
        <w:tab/>
        <w:t>,</w:t>
      </w:r>
      <w:r>
        <w:tab/>
        <w:t>2, 'Global') status</w:t>
      </w:r>
    </w:p>
    <w:p w:rsidR="00055C4D" w:rsidRDefault="00055C4D" w:rsidP="00F53A2C">
      <w:pPr>
        <w:pStyle w:val="NoSpacing"/>
      </w:pPr>
      <w:r>
        <w:t>,</w:t>
      </w:r>
      <w:r>
        <w:tab/>
        <w:t>decode(v.locked_mode</w:t>
      </w:r>
    </w:p>
    <w:p w:rsidR="00055C4D" w:rsidRDefault="00055C4D" w:rsidP="00F53A2C">
      <w:pPr>
        <w:pStyle w:val="NoSpacing"/>
      </w:pPr>
      <w:r>
        <w:tab/>
        <w:t>,</w:t>
      </w:r>
      <w:r>
        <w:tab/>
        <w:t>0, 'None'</w:t>
      </w:r>
    </w:p>
    <w:p w:rsidR="00055C4D" w:rsidRDefault="00055C4D" w:rsidP="00F53A2C">
      <w:pPr>
        <w:pStyle w:val="NoSpacing"/>
      </w:pPr>
      <w:r>
        <w:tab/>
        <w:t>,</w:t>
      </w:r>
      <w:r>
        <w:tab/>
        <w:t>1, 'Null'</w:t>
      </w:r>
    </w:p>
    <w:p w:rsidR="00055C4D" w:rsidRDefault="00055C4D" w:rsidP="00F53A2C">
      <w:pPr>
        <w:pStyle w:val="NoSpacing"/>
      </w:pPr>
      <w:r>
        <w:tab/>
        <w:t>,</w:t>
      </w:r>
      <w:r>
        <w:tab/>
        <w:t>2, 'Row-S (SS)'</w:t>
      </w:r>
    </w:p>
    <w:p w:rsidR="00055C4D" w:rsidRDefault="00055C4D" w:rsidP="00F53A2C">
      <w:pPr>
        <w:pStyle w:val="NoSpacing"/>
      </w:pPr>
      <w:r>
        <w:tab/>
        <w:t>,</w:t>
      </w:r>
      <w:r>
        <w:tab/>
        <w:t>3, 'Row-X (SX)'</w:t>
      </w:r>
    </w:p>
    <w:p w:rsidR="00055C4D" w:rsidRDefault="00055C4D" w:rsidP="00F53A2C">
      <w:pPr>
        <w:pStyle w:val="NoSpacing"/>
      </w:pPr>
      <w:r>
        <w:tab/>
        <w:t>,</w:t>
      </w:r>
      <w:r>
        <w:tab/>
        <w:t>4, 'Share'</w:t>
      </w:r>
    </w:p>
    <w:p w:rsidR="00055C4D" w:rsidRDefault="00055C4D" w:rsidP="00F53A2C">
      <w:pPr>
        <w:pStyle w:val="NoSpacing"/>
      </w:pPr>
      <w:r>
        <w:tab/>
        <w:t>,</w:t>
      </w:r>
      <w:r>
        <w:tab/>
        <w:t>5, 'S/Row-X (SSX)'</w:t>
      </w:r>
    </w:p>
    <w:p w:rsidR="00055C4D" w:rsidRDefault="00055C4D" w:rsidP="00F53A2C">
      <w:pPr>
        <w:pStyle w:val="NoSpacing"/>
      </w:pPr>
      <w:r>
        <w:tab/>
        <w:t>,</w:t>
      </w:r>
      <w:r>
        <w:tab/>
        <w:t>6, 'Exclusive', TO_CHAR(lmode)) mode_held</w:t>
      </w:r>
    </w:p>
    <w:p w:rsidR="00055C4D" w:rsidRDefault="00055C4D" w:rsidP="00F53A2C">
      <w:pPr>
        <w:pStyle w:val="NoSpacing"/>
      </w:pPr>
      <w:r>
        <w:t>from</w:t>
      </w:r>
      <w:r>
        <w:tab/>
        <w:t>v$locked_object v</w:t>
      </w:r>
    </w:p>
    <w:p w:rsidR="00055C4D" w:rsidRDefault="00055C4D" w:rsidP="00F53A2C">
      <w:pPr>
        <w:pStyle w:val="NoSpacing"/>
      </w:pPr>
      <w:r>
        <w:t>,</w:t>
      </w:r>
      <w:r>
        <w:tab/>
        <w:t>dba_objects d</w:t>
      </w:r>
    </w:p>
    <w:p w:rsidR="00055C4D" w:rsidRDefault="00055C4D" w:rsidP="00F53A2C">
      <w:pPr>
        <w:pStyle w:val="NoSpacing"/>
      </w:pPr>
      <w:r>
        <w:t>,</w:t>
      </w:r>
      <w:r>
        <w:tab/>
        <w:t>v$lock l</w:t>
      </w:r>
    </w:p>
    <w:p w:rsidR="00055C4D" w:rsidRDefault="00055C4D" w:rsidP="00F53A2C">
      <w:pPr>
        <w:pStyle w:val="NoSpacing"/>
      </w:pPr>
      <w:r>
        <w:t>,</w:t>
      </w:r>
      <w:r>
        <w:tab/>
        <w:t>v$session s</w:t>
      </w:r>
    </w:p>
    <w:p w:rsidR="00055C4D" w:rsidRDefault="00055C4D" w:rsidP="00F53A2C">
      <w:pPr>
        <w:pStyle w:val="NoSpacing"/>
      </w:pPr>
      <w:r>
        <w:t xml:space="preserve">where </w:t>
      </w:r>
      <w:r>
        <w:tab/>
        <w:t>v.object_id = d.object_id</w:t>
      </w:r>
    </w:p>
    <w:p w:rsidR="00055C4D" w:rsidRDefault="00055C4D" w:rsidP="00F53A2C">
      <w:pPr>
        <w:pStyle w:val="NoSpacing"/>
      </w:pPr>
      <w:r>
        <w:t xml:space="preserve">and </w:t>
      </w:r>
      <w:r>
        <w:tab/>
        <w:t>v.object_id = l.id1</w:t>
      </w:r>
    </w:p>
    <w:p w:rsidR="00055C4D" w:rsidRDefault="00055C4D" w:rsidP="00F53A2C">
      <w:pPr>
        <w:pStyle w:val="NoSpacing"/>
      </w:pPr>
      <w:r>
        <w:t xml:space="preserve">and </w:t>
      </w:r>
      <w:r>
        <w:tab/>
        <w:t>v.session_id = s.sid</w:t>
      </w:r>
    </w:p>
    <w:p w:rsidR="00055C4D" w:rsidRDefault="00055C4D" w:rsidP="00F53A2C">
      <w:pPr>
        <w:pStyle w:val="NoSpacing"/>
      </w:pPr>
      <w:r>
        <w:t>order by oracle_username</w:t>
      </w:r>
    </w:p>
    <w:p w:rsidR="00055C4D" w:rsidRDefault="00055C4D" w:rsidP="00F53A2C">
      <w:pPr>
        <w:pStyle w:val="NoSpacing"/>
      </w:pPr>
      <w:r>
        <w:t>,</w:t>
      </w:r>
      <w:r>
        <w:tab/>
        <w:t>session_id</w:t>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s1.username || '@' || s1.machine|| ' ( SID=''' || s1.sid||','|| s1.serial#|| ''' )  is blocking '</w:t>
      </w:r>
    </w:p>
    <w:p w:rsidR="00055C4D" w:rsidRDefault="00055C4D" w:rsidP="00F53A2C">
      <w:pPr>
        <w:pStyle w:val="NoSpacing"/>
      </w:pPr>
      <w:r>
        <w:t>|| s2.username || '@' || s2.machine || ' ( SID=' || s2.sid || ' ) ' AS blocking_status</w:t>
      </w:r>
    </w:p>
    <w:p w:rsidR="00055C4D" w:rsidRDefault="00055C4D" w:rsidP="00F53A2C">
      <w:pPr>
        <w:pStyle w:val="NoSpacing"/>
      </w:pPr>
      <w:r>
        <w:t>from v$lock l1, v$session s1, v$lock l2, v$session s2</w:t>
      </w:r>
    </w:p>
    <w:p w:rsidR="00055C4D" w:rsidRDefault="00055C4D" w:rsidP="00F53A2C">
      <w:pPr>
        <w:pStyle w:val="NoSpacing"/>
      </w:pPr>
      <w:r>
        <w:t>where s1.sid=l1.sid and s2.sid=l2.sid</w:t>
      </w:r>
    </w:p>
    <w:p w:rsidR="00055C4D" w:rsidRDefault="00055C4D" w:rsidP="00F53A2C">
      <w:pPr>
        <w:pStyle w:val="NoSpacing"/>
      </w:pPr>
      <w:r>
        <w:t>and l1.BLOCK=1 and l2.request &gt; 0</w:t>
      </w:r>
    </w:p>
    <w:p w:rsidR="00055C4D" w:rsidRDefault="00055C4D" w:rsidP="00F53A2C">
      <w:pPr>
        <w:pStyle w:val="NoSpacing"/>
      </w:pPr>
      <w:r>
        <w:t>and l1.id1 = l2.id1 and l2.id2 = l2.id2 ;</w:t>
      </w:r>
    </w:p>
    <w:p w:rsidR="00055C4D" w:rsidRDefault="00055C4D" w:rsidP="00F53A2C">
      <w:pPr>
        <w:pStyle w:val="NoSpacing"/>
      </w:pPr>
    </w:p>
    <w:p w:rsidR="00055C4D" w:rsidRDefault="00055C4D" w:rsidP="00F53A2C">
      <w:pPr>
        <w:pStyle w:val="NoSpacing"/>
      </w:pPr>
      <w:r>
        <w:t xml:space="preserve">SELECT DISTINCT 'ALTER SYSTEM KILL SESSION ''' || s1.sid || ',' || s1.serial#|| ''' IMMEDIATE;'  AS </w:t>
      </w:r>
      <w:r>
        <w:cr/>
      </w:r>
    </w:p>
    <w:p w:rsidR="00055C4D" w:rsidRDefault="00055C4D" w:rsidP="00F53A2C">
      <w:pPr>
        <w:pStyle w:val="NoSpacing"/>
      </w:pPr>
      <w:r>
        <w:t>killing_status</w:t>
      </w:r>
    </w:p>
    <w:p w:rsidR="00055C4D" w:rsidRDefault="00055C4D" w:rsidP="00F53A2C">
      <w:pPr>
        <w:pStyle w:val="NoSpacing"/>
      </w:pPr>
      <w:r>
        <w:t>from v$lock l1, v$session s1, v$lock l2, v$session s2</w:t>
      </w:r>
    </w:p>
    <w:p w:rsidR="00055C4D" w:rsidRDefault="00055C4D" w:rsidP="00F53A2C">
      <w:pPr>
        <w:pStyle w:val="NoSpacing"/>
      </w:pPr>
      <w:r>
        <w:t>where s1.sid=l1.sid and s2.sid=l2.sid</w:t>
      </w:r>
    </w:p>
    <w:p w:rsidR="00055C4D" w:rsidRDefault="00055C4D" w:rsidP="00F53A2C">
      <w:pPr>
        <w:pStyle w:val="NoSpacing"/>
      </w:pPr>
      <w:r>
        <w:t>and l1.BLOCK=1 and l2.request &gt; 0</w:t>
      </w:r>
    </w:p>
    <w:p w:rsidR="00055C4D" w:rsidRDefault="00055C4D" w:rsidP="00F53A2C">
      <w:pPr>
        <w:pStyle w:val="NoSpacing"/>
      </w:pPr>
      <w:r>
        <w:t>and l1.id1 = l2.id1 and l2.id2 = l2.id2 ;</w:t>
      </w:r>
    </w:p>
    <w:p w:rsidR="00055C4D" w:rsidRDefault="00055C4D" w:rsidP="00F53A2C">
      <w:pPr>
        <w:pStyle w:val="NoSpacing"/>
      </w:pPr>
    </w:p>
    <w:p w:rsidR="00055C4D" w:rsidRDefault="00055C4D" w:rsidP="00F53A2C">
      <w:pPr>
        <w:pStyle w:val="NoSpacing"/>
      </w:pPr>
      <w:r>
        <w:t>@orausr.sql - Give sid to get the details of it.</w:t>
      </w:r>
    </w:p>
    <w:p w:rsidR="00055C4D" w:rsidRDefault="00055C4D" w:rsidP="00F53A2C">
      <w:pPr>
        <w:pStyle w:val="NoSpacing"/>
      </w:pPr>
    </w:p>
    <w:p w:rsidR="00055C4D" w:rsidRDefault="00055C4D" w:rsidP="00F53A2C">
      <w:pPr>
        <w:pStyle w:val="NoSpacing"/>
      </w:pPr>
      <w:r>
        <w:t xml:space="preserve">SELECT plan_line_id id , LPAD(' ',plan_depth) || plan_operation||' '||plan_options||' ' ||plan_object_name </w:t>
      </w:r>
      <w:r>
        <w:cr/>
      </w:r>
    </w:p>
    <w:p w:rsidR="00055C4D" w:rsidRDefault="00055C4D" w:rsidP="00F53A2C">
      <w:pPr>
        <w:pStyle w:val="NoSpacing"/>
      </w:pPr>
      <w:r>
        <w:t>operation , ROUND(physical_read_bytes /1048576) phyrd_mb</w:t>
      </w:r>
    </w:p>
    <w:p w:rsidR="00055C4D" w:rsidRDefault="00055C4D" w:rsidP="00F53A2C">
      <w:pPr>
        <w:pStyle w:val="NoSpacing"/>
      </w:pPr>
      <w:r>
        <w:t>, ROUND(io_interconnect_bytes /1048576) ret_mb</w:t>
      </w:r>
    </w:p>
    <w:p w:rsidR="00055C4D" w:rsidRDefault="00055C4D" w:rsidP="00F53A2C">
      <w:pPr>
        <w:pStyle w:val="NoSpacing"/>
      </w:pPr>
      <w:r>
        <w:t>, (1-(io_interconnect_bytes/NULLIF(physical_read_bytes,0)))*100 "SAVING%"</w:t>
      </w:r>
    </w:p>
    <w:p w:rsidR="00055C4D" w:rsidRDefault="00055C4D" w:rsidP="00F53A2C">
      <w:pPr>
        <w:pStyle w:val="NoSpacing"/>
      </w:pPr>
      <w:r>
        <w:t>FROM</w:t>
      </w:r>
    </w:p>
    <w:p w:rsidR="00055C4D" w:rsidRDefault="00055C4D" w:rsidP="00F53A2C">
      <w:pPr>
        <w:pStyle w:val="NoSpacing"/>
      </w:pPr>
      <w:r>
        <w:t xml:space="preserve"> v$sql_plan_monitor</w:t>
      </w:r>
    </w:p>
    <w:p w:rsidR="00055C4D" w:rsidRDefault="00055C4D" w:rsidP="00F53A2C">
      <w:pPr>
        <w:pStyle w:val="NoSpacing"/>
      </w:pPr>
      <w:r>
        <w:t>WHERE sql_id = 'fn0jzpu78tmss' AND sql_exec_id = 16777220;</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sql_id, sql_child_number, sql_exec_id</w:t>
      </w:r>
    </w:p>
    <w:p w:rsidR="00055C4D" w:rsidRDefault="00055C4D" w:rsidP="00F53A2C">
      <w:pPr>
        <w:pStyle w:val="NoSpacing"/>
      </w:pPr>
      <w:r>
        <w:t>FROM v$session WHERE sid=812;</w:t>
      </w:r>
    </w:p>
    <w:p w:rsidR="00055C4D" w:rsidRDefault="00055C4D" w:rsidP="00F53A2C">
      <w:pPr>
        <w:pStyle w:val="NoSpacing"/>
      </w:pPr>
    </w:p>
    <w:p w:rsidR="00055C4D" w:rsidRDefault="00055C4D" w:rsidP="00F53A2C">
      <w:pPr>
        <w:pStyle w:val="NoSpacing"/>
      </w:pPr>
      <w:r>
        <w:t xml:space="preserve">to find SPID using SID </w:t>
      </w:r>
    </w:p>
    <w:p w:rsidR="00055C4D" w:rsidRDefault="00055C4D" w:rsidP="00F53A2C">
      <w:pPr>
        <w:pStyle w:val="NoSpacing"/>
      </w:pPr>
      <w:r>
        <w:t>==================================</w:t>
      </w:r>
    </w:p>
    <w:p w:rsidR="00055C4D" w:rsidRDefault="00055C4D" w:rsidP="00F53A2C">
      <w:pPr>
        <w:pStyle w:val="NoSpacing"/>
      </w:pPr>
      <w:r>
        <w:t>select</w:t>
      </w:r>
    </w:p>
    <w:p w:rsidR="00055C4D" w:rsidRDefault="00055C4D" w:rsidP="00F53A2C">
      <w:pPr>
        <w:pStyle w:val="NoSpacing"/>
      </w:pPr>
      <w:r>
        <w:t>spid,</w:t>
      </w:r>
    </w:p>
    <w:p w:rsidR="00055C4D" w:rsidRDefault="00055C4D" w:rsidP="00F53A2C">
      <w:pPr>
        <w:pStyle w:val="NoSpacing"/>
      </w:pPr>
      <w:r>
        <w:t>osuser,</w:t>
      </w:r>
    </w:p>
    <w:p w:rsidR="00055C4D" w:rsidRDefault="00055C4D" w:rsidP="00F53A2C">
      <w:pPr>
        <w:pStyle w:val="NoSpacing"/>
      </w:pPr>
      <w:r>
        <w:t>s.program</w:t>
      </w:r>
    </w:p>
    <w:p w:rsidR="00055C4D" w:rsidRDefault="00055C4D" w:rsidP="00F53A2C">
      <w:pPr>
        <w:pStyle w:val="NoSpacing"/>
      </w:pPr>
      <w:r>
        <w:t>from v$process p,</w:t>
      </w:r>
    </w:p>
    <w:p w:rsidR="00055C4D" w:rsidRDefault="00055C4D" w:rsidP="00F53A2C">
      <w:pPr>
        <w:pStyle w:val="NoSpacing"/>
      </w:pPr>
      <w:r>
        <w:t>v$session s</w:t>
      </w:r>
    </w:p>
    <w:p w:rsidR="00055C4D" w:rsidRDefault="00055C4D" w:rsidP="00F53A2C">
      <w:pPr>
        <w:pStyle w:val="NoSpacing"/>
      </w:pPr>
      <w:r>
        <w:t xml:space="preserve">where sid=17 and p.addr=s.paddr; </w:t>
      </w:r>
    </w:p>
    <w:p w:rsidR="00055C4D" w:rsidRDefault="00055C4D" w:rsidP="00F53A2C">
      <w:pPr>
        <w:pStyle w:val="NoSpacing"/>
      </w:pPr>
    </w:p>
    <w:p w:rsidR="00055C4D" w:rsidRDefault="00055C4D" w:rsidP="00F53A2C">
      <w:pPr>
        <w:pStyle w:val="NoSpacing"/>
      </w:pPr>
      <w:r>
        <w:t>********KILL SESSIONS</w:t>
      </w:r>
    </w:p>
    <w:p w:rsidR="00055C4D" w:rsidRDefault="00055C4D" w:rsidP="00F53A2C">
      <w:pPr>
        <w:pStyle w:val="NoSpacing"/>
      </w:pPr>
      <w:r>
        <w:t>SQL&gt; alter system kill session '439,36025';</w:t>
      </w:r>
    </w:p>
    <w:p w:rsidR="00055C4D" w:rsidRDefault="00055C4D" w:rsidP="00F53A2C">
      <w:pPr>
        <w:pStyle w:val="NoSpacing"/>
      </w:pPr>
    </w:p>
    <w:p w:rsidR="00055C4D" w:rsidRDefault="00055C4D" w:rsidP="00F53A2C">
      <w:pPr>
        <w:pStyle w:val="NoSpacing"/>
      </w:pPr>
      <w:r>
        <w:t>********top blocking</w:t>
      </w:r>
    </w:p>
    <w:p w:rsidR="00055C4D" w:rsidRDefault="00055C4D" w:rsidP="00F53A2C">
      <w:pPr>
        <w:pStyle w:val="NoSpacing"/>
      </w:pPr>
      <w:r>
        <w:t xml:space="preserve">SQL&gt; select l1.sid, ' IS BLOCKING ', l2.sid from v$lock l1, v$lock l2 where l1.block =1 and l2.request &gt; 0 </w:t>
      </w:r>
      <w:r>
        <w:cr/>
      </w:r>
    </w:p>
    <w:p w:rsidR="00055C4D" w:rsidRDefault="00055C4D" w:rsidP="00F53A2C">
      <w:pPr>
        <w:pStyle w:val="NoSpacing"/>
      </w:pPr>
      <w:r>
        <w:t>and l1.id1=l2.id1 and l1.id2=l2.id2;</w:t>
      </w:r>
    </w:p>
    <w:p w:rsidR="00055C4D" w:rsidRDefault="00055C4D" w:rsidP="00F53A2C">
      <w:pPr>
        <w:pStyle w:val="NoSpacing"/>
      </w:pPr>
    </w:p>
    <w:p w:rsidR="00055C4D" w:rsidRDefault="00055C4D" w:rsidP="00F53A2C">
      <w:pPr>
        <w:pStyle w:val="NoSpacing"/>
      </w:pPr>
      <w:r>
        <w:t>no rows selected</w:t>
      </w:r>
    </w:p>
    <w:p w:rsidR="00055C4D" w:rsidRDefault="00055C4D" w:rsidP="00F53A2C">
      <w:pPr>
        <w:pStyle w:val="NoSpacing"/>
      </w:pPr>
    </w:p>
    <w:p w:rsidR="00055C4D" w:rsidRDefault="00055C4D" w:rsidP="00F53A2C">
      <w:pPr>
        <w:pStyle w:val="NoSpacing"/>
      </w:pPr>
      <w:r>
        <w:t>Check locks on objects</w:t>
      </w:r>
    </w:p>
    <w:p w:rsidR="00055C4D" w:rsidRDefault="00055C4D" w:rsidP="00F53A2C">
      <w:pPr>
        <w:pStyle w:val="NoSpacing"/>
      </w:pPr>
      <w:r>
        <w:t>column oracle_username format a15</w:t>
      </w:r>
    </w:p>
    <w:p w:rsidR="00055C4D" w:rsidRDefault="00055C4D" w:rsidP="00F53A2C">
      <w:pPr>
        <w:pStyle w:val="NoSpacing"/>
      </w:pPr>
      <w:r>
        <w:t>column os_user_name format a15</w:t>
      </w:r>
    </w:p>
    <w:p w:rsidR="00055C4D" w:rsidRDefault="00055C4D" w:rsidP="00F53A2C">
      <w:pPr>
        <w:pStyle w:val="NoSpacing"/>
      </w:pPr>
      <w:r>
        <w:t>column object_name format a37</w:t>
      </w:r>
    </w:p>
    <w:p w:rsidR="00055C4D" w:rsidRDefault="00055C4D" w:rsidP="00F53A2C">
      <w:pPr>
        <w:pStyle w:val="NoSpacing"/>
      </w:pPr>
      <w:r>
        <w:t>column object_type format a37</w:t>
      </w:r>
    </w:p>
    <w:p w:rsidR="00055C4D" w:rsidRDefault="00055C4D" w:rsidP="00F53A2C">
      <w:pPr>
        <w:pStyle w:val="NoSpacing"/>
      </w:pPr>
    </w:p>
    <w:p w:rsidR="00055C4D" w:rsidRDefault="00055C4D" w:rsidP="00F53A2C">
      <w:pPr>
        <w:pStyle w:val="NoSpacing"/>
      </w:pPr>
      <w:r>
        <w:t xml:space="preserve">select a.session_id,a.oracle_username, a.os_user_name, b.owner "OBJECT OWNER", </w:t>
      </w:r>
      <w:r>
        <w:cr/>
      </w:r>
    </w:p>
    <w:p w:rsidR="00055C4D" w:rsidRDefault="00055C4D" w:rsidP="00F53A2C">
      <w:pPr>
        <w:pStyle w:val="NoSpacing"/>
      </w:pPr>
      <w:r>
        <w:t xml:space="preserve">b.object_name,b.object_type,a.locked_mode from </w:t>
      </w:r>
    </w:p>
    <w:p w:rsidR="00055C4D" w:rsidRDefault="00055C4D" w:rsidP="00F53A2C">
      <w:pPr>
        <w:pStyle w:val="NoSpacing"/>
      </w:pPr>
      <w:r>
        <w:t xml:space="preserve">(select object_id, SESSION_ID, ORACLE_USERNAME, OS_USER_NAME, LOCKED_MODE from v$locked_object) a, </w:t>
      </w:r>
    </w:p>
    <w:p w:rsidR="00055C4D" w:rsidRDefault="00055C4D" w:rsidP="00F53A2C">
      <w:pPr>
        <w:pStyle w:val="NoSpacing"/>
      </w:pPr>
      <w:r>
        <w:t>(select object_id, owner, object_name,object_type from dba_objects) b</w:t>
      </w:r>
    </w:p>
    <w:p w:rsidR="00055C4D" w:rsidRDefault="00055C4D" w:rsidP="00F53A2C">
      <w:pPr>
        <w:pStyle w:val="NoSpacing"/>
      </w:pPr>
      <w:r>
        <w:t>where a.object_id=b.object_id;</w:t>
      </w:r>
    </w:p>
    <w:p w:rsidR="00055C4D" w:rsidRDefault="00055C4D" w:rsidP="00F53A2C">
      <w:pPr>
        <w:pStyle w:val="NoSpacing"/>
      </w:pPr>
    </w:p>
    <w:p w:rsidR="00055C4D" w:rsidRDefault="00055C4D" w:rsidP="00F53A2C">
      <w:pPr>
        <w:pStyle w:val="NoSpacing"/>
      </w:pPr>
      <w:r>
        <w:t>SELECT 'alter system kill session ''' || sid || ',' || SERIAL# || ''';' from</w:t>
      </w:r>
    </w:p>
    <w:p w:rsidR="00055C4D" w:rsidRDefault="00055C4D" w:rsidP="00F53A2C">
      <w:pPr>
        <w:pStyle w:val="NoSpacing"/>
      </w:pPr>
      <w:r>
        <w:t>(</w:t>
      </w:r>
    </w:p>
    <w:p w:rsidR="00055C4D" w:rsidRDefault="00055C4D" w:rsidP="00F53A2C">
      <w:pPr>
        <w:pStyle w:val="NoSpacing"/>
      </w:pPr>
      <w:r>
        <w:t>select SID, SERIAL#, USERNAME from v$session where sid in</w:t>
      </w:r>
    </w:p>
    <w:p w:rsidR="00055C4D" w:rsidRDefault="00055C4D" w:rsidP="00F53A2C">
      <w:pPr>
        <w:pStyle w:val="NoSpacing"/>
      </w:pPr>
      <w:r>
        <w:t>(</w:t>
      </w:r>
    </w:p>
    <w:p w:rsidR="00055C4D" w:rsidRDefault="00055C4D" w:rsidP="00F53A2C">
      <w:pPr>
        <w:pStyle w:val="NoSpacing"/>
      </w:pPr>
      <w:r>
        <w:t>select</w:t>
      </w:r>
    </w:p>
    <w:p w:rsidR="00055C4D" w:rsidRDefault="00055C4D" w:rsidP="00F53A2C">
      <w:pPr>
        <w:pStyle w:val="NoSpacing"/>
      </w:pPr>
      <w:r>
        <w:t xml:space="preserve">   distinct (session_id)</w:t>
      </w:r>
      <w:r>
        <w:tab/>
      </w:r>
      <w:r>
        <w:tab/>
        <w:t>-- Time since current mode was granted</w:t>
      </w:r>
    </w:p>
    <w:p w:rsidR="00055C4D" w:rsidRDefault="00055C4D" w:rsidP="00F53A2C">
      <w:pPr>
        <w:pStyle w:val="NoSpacing"/>
      </w:pPr>
      <w:r>
        <w:t>from</w:t>
      </w:r>
    </w:p>
    <w:p w:rsidR="00055C4D" w:rsidRDefault="00055C4D" w:rsidP="00F53A2C">
      <w:pPr>
        <w:pStyle w:val="NoSpacing"/>
      </w:pPr>
      <w:r>
        <w:t xml:space="preserve">  v$locked_object, all_objects, v$lock</w:t>
      </w:r>
    </w:p>
    <w:p w:rsidR="00055C4D" w:rsidRDefault="00055C4D" w:rsidP="00F53A2C">
      <w:pPr>
        <w:pStyle w:val="NoSpacing"/>
      </w:pPr>
      <w:r>
        <w:t>where</w:t>
      </w:r>
    </w:p>
    <w:p w:rsidR="00055C4D" w:rsidRDefault="00055C4D" w:rsidP="00F53A2C">
      <w:pPr>
        <w:pStyle w:val="NoSpacing"/>
      </w:pPr>
      <w:r>
        <w:t xml:space="preserve">  v$locked_object.object_id = all_objects.object_id AND</w:t>
      </w:r>
    </w:p>
    <w:p w:rsidR="00055C4D" w:rsidRDefault="00055C4D" w:rsidP="00F53A2C">
      <w:pPr>
        <w:pStyle w:val="NoSpacing"/>
      </w:pPr>
      <w:r>
        <w:lastRenderedPageBreak/>
        <w:t xml:space="preserve">  v$lock.id1 = all_objects.object_id AND</w:t>
      </w:r>
    </w:p>
    <w:p w:rsidR="00055C4D" w:rsidRDefault="00055C4D" w:rsidP="00F53A2C">
      <w:pPr>
        <w:pStyle w:val="NoSpacing"/>
      </w:pPr>
      <w:r>
        <w:t xml:space="preserve">  v$lock.sid = v$locked_object.session_id</w:t>
      </w:r>
    </w:p>
    <w:p w:rsidR="00055C4D" w:rsidRDefault="00055C4D" w:rsidP="00F53A2C">
      <w:pPr>
        <w:pStyle w:val="NoSpacing"/>
      </w:pPr>
      <w:r>
        <w:t>))</w:t>
      </w:r>
    </w:p>
    <w:p w:rsidR="00055C4D" w:rsidRDefault="00055C4D" w:rsidP="00F53A2C">
      <w:pPr>
        <w:pStyle w:val="NoSpacing"/>
      </w:pPr>
      <w:r>
        <w:t>;</w:t>
      </w:r>
    </w:p>
    <w:p w:rsidR="00055C4D" w:rsidRDefault="00055C4D" w:rsidP="00F53A2C">
      <w:pPr>
        <w:pStyle w:val="NoSpacing"/>
      </w:pPr>
    </w:p>
    <w:p w:rsidR="00055C4D" w:rsidRDefault="00055C4D" w:rsidP="00F53A2C">
      <w:pPr>
        <w:pStyle w:val="NoSpacing"/>
      </w:pPr>
      <w:r>
        <w:t>********Gather Stats</w:t>
      </w:r>
    </w:p>
    <w:p w:rsidR="00055C4D" w:rsidRDefault="00055C4D" w:rsidP="00F53A2C">
      <w:pPr>
        <w:pStyle w:val="NoSpacing"/>
      </w:pPr>
      <w:r>
        <w:t>EXEC dbms_stats.gather_table_stats('EDWBAS','SUPPLIER_RECEIPT', cascade=&gt;true,degree=&gt;10,granularity=&gt;'ALL');</w:t>
      </w:r>
    </w:p>
    <w:p w:rsidR="00055C4D" w:rsidRDefault="00055C4D" w:rsidP="00F53A2C">
      <w:pPr>
        <w:pStyle w:val="NoSpacing"/>
      </w:pPr>
    </w:p>
    <w:p w:rsidR="00055C4D" w:rsidRDefault="00055C4D" w:rsidP="00F53A2C">
      <w:pPr>
        <w:pStyle w:val="NoSpacing"/>
      </w:pPr>
      <w:r>
        <w:t>EXECUTE DBMS_STATS.gather_schema_stats(ownname =&gt; 'MDM')</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********Run scripts in background</w:t>
      </w:r>
    </w:p>
    <w:p w:rsidR="00055C4D" w:rsidRDefault="00055C4D" w:rsidP="00F53A2C">
      <w:pPr>
        <w:pStyle w:val="NoSpacing"/>
      </w:pPr>
      <w:r>
        <w:t>nohup sqlplus -s / @Update_END_MILES.sql &amp;</w:t>
      </w:r>
    </w:p>
    <w:p w:rsidR="00055C4D" w:rsidRDefault="00055C4D" w:rsidP="00F53A2C">
      <w:pPr>
        <w:pStyle w:val="NoSpacing"/>
      </w:pPr>
    </w:p>
    <w:p w:rsidR="00055C4D" w:rsidRDefault="00055C4D" w:rsidP="00F53A2C">
      <w:pPr>
        <w:pStyle w:val="NoSpacing"/>
      </w:pPr>
      <w:r>
        <w:t>******************sqlldr syntax**************************</w:t>
      </w:r>
    </w:p>
    <w:p w:rsidR="00055C4D" w:rsidRDefault="00055C4D" w:rsidP="00F53A2C">
      <w:pPr>
        <w:pStyle w:val="NoSpacing"/>
      </w:pPr>
      <w:r>
        <w:t>sqlldr userid=pubs/pubs control=c:\load\demo06.ctl log=c:\class_dba\load\demo06.log DIRECT=TRUE</w:t>
      </w:r>
    </w:p>
    <w:p w:rsidR="00055C4D" w:rsidRDefault="00055C4D" w:rsidP="00F53A2C">
      <w:pPr>
        <w:pStyle w:val="NoSpacing"/>
      </w:pPr>
    </w:p>
    <w:p w:rsidR="00055C4D" w:rsidRDefault="00055C4D" w:rsidP="00F53A2C">
      <w:pPr>
        <w:pStyle w:val="NoSpacing"/>
      </w:pPr>
      <w:r>
        <w:t>If the password contains special Characters in sqlldr($,#,-) than use as sql\$ instead of sql$</w:t>
      </w:r>
    </w:p>
    <w:p w:rsidR="00055C4D" w:rsidRDefault="00055C4D" w:rsidP="00F53A2C">
      <w:pPr>
        <w:pStyle w:val="NoSpacing"/>
      </w:pPr>
    </w:p>
    <w:p w:rsidR="00055C4D" w:rsidRDefault="00055C4D" w:rsidP="00F53A2C">
      <w:pPr>
        <w:pStyle w:val="NoSpacing"/>
      </w:pPr>
      <w:r>
        <w:t>********check size of db</w:t>
      </w:r>
    </w:p>
    <w:p w:rsidR="00055C4D" w:rsidRDefault="00055C4D" w:rsidP="00F53A2C">
      <w:pPr>
        <w:pStyle w:val="NoSpacing"/>
      </w:pPr>
    </w:p>
    <w:p w:rsidR="00055C4D" w:rsidRDefault="00055C4D" w:rsidP="00F53A2C">
      <w:pPr>
        <w:pStyle w:val="NoSpacing"/>
      </w:pPr>
      <w:r>
        <w:t>SQL&gt; select( select sum(bytes)/1024/1024/1024 data_size from dba_data_files ) +( select nvl(sum</w:t>
      </w:r>
      <w:r>
        <w:cr/>
      </w:r>
    </w:p>
    <w:p w:rsidR="00055C4D" w:rsidRDefault="00055C4D" w:rsidP="00F53A2C">
      <w:pPr>
        <w:pStyle w:val="NoSpacing"/>
      </w:pPr>
      <w:r>
        <w:t xml:space="preserve">(bytes),0)/1024/1024/1024 temp_size from dba_temp_files ) +( select sum(bytes)/1024/1024/1024 redo_size from </w:t>
      </w:r>
      <w:r>
        <w:cr/>
      </w:r>
    </w:p>
    <w:p w:rsidR="00055C4D" w:rsidRDefault="00055C4D" w:rsidP="00F53A2C">
      <w:pPr>
        <w:pStyle w:val="NoSpacing"/>
      </w:pPr>
      <w:r>
        <w:t xml:space="preserve">sys.v_$log ) +( select sum(BLOCK_SIZE*FILE_SIZE_BLKS)/1024/1024/1024 controlfile_size from v$controlfile) </w:t>
      </w:r>
      <w:r>
        <w:cr/>
      </w:r>
    </w:p>
    <w:p w:rsidR="00055C4D" w:rsidRDefault="00055C4D" w:rsidP="00F53A2C">
      <w:pPr>
        <w:pStyle w:val="NoSpacing"/>
      </w:pPr>
      <w:r>
        <w:t>"Size in GB"from dual;</w:t>
      </w:r>
    </w:p>
    <w:p w:rsidR="00055C4D" w:rsidRDefault="00055C4D" w:rsidP="00F53A2C">
      <w:pPr>
        <w:pStyle w:val="NoSpacing"/>
      </w:pPr>
    </w:p>
    <w:p w:rsidR="00055C4D" w:rsidRDefault="00055C4D" w:rsidP="00F53A2C">
      <w:pPr>
        <w:pStyle w:val="NoSpacing"/>
      </w:pPr>
      <w:r>
        <w:t>Size in GB</w:t>
      </w:r>
    </w:p>
    <w:p w:rsidR="00055C4D" w:rsidRDefault="00055C4D" w:rsidP="00F53A2C">
      <w:pPr>
        <w:pStyle w:val="NoSpacing"/>
      </w:pPr>
      <w:r>
        <w:t>----------</w:t>
      </w:r>
    </w:p>
    <w:p w:rsidR="00055C4D" w:rsidRDefault="00055C4D" w:rsidP="00F53A2C">
      <w:pPr>
        <w:pStyle w:val="NoSpacing"/>
      </w:pPr>
      <w:r>
        <w:t>284.911407</w:t>
      </w:r>
    </w:p>
    <w:p w:rsidR="00055C4D" w:rsidRDefault="00055C4D" w:rsidP="00F53A2C">
      <w:pPr>
        <w:pStyle w:val="NoSpacing"/>
      </w:pPr>
    </w:p>
    <w:p w:rsidR="00055C4D" w:rsidRDefault="00055C4D" w:rsidP="00F53A2C">
      <w:pPr>
        <w:pStyle w:val="NoSpacing"/>
      </w:pPr>
      <w:r>
        <w:t>********Check size of tables</w:t>
      </w:r>
    </w:p>
    <w:p w:rsidR="00055C4D" w:rsidRDefault="00055C4D" w:rsidP="00F53A2C">
      <w:pPr>
        <w:pStyle w:val="NoSpacing"/>
      </w:pPr>
      <w:r>
        <w:t>select sum(bytes/1024/1024/1024), owner from dba_segments where segment_name ='EDS_SUMMARY' group by owner;</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size of Schema</w:t>
      </w:r>
    </w:p>
    <w:p w:rsidR="00055C4D" w:rsidRDefault="00055C4D" w:rsidP="00F53A2C">
      <w:pPr>
        <w:pStyle w:val="NoSpacing"/>
      </w:pPr>
      <w:r>
        <w:t>SELECT owner,Sum(bytes)/1024/1024/1024 AS total_size_mb</w:t>
      </w:r>
    </w:p>
    <w:p w:rsidR="00055C4D" w:rsidRDefault="00055C4D" w:rsidP="00F53A2C">
      <w:pPr>
        <w:pStyle w:val="NoSpacing"/>
      </w:pPr>
      <w:r>
        <w:t>FROM dba_segments</w:t>
      </w:r>
    </w:p>
    <w:p w:rsidR="00055C4D" w:rsidRDefault="00055C4D" w:rsidP="00F53A2C">
      <w:pPr>
        <w:pStyle w:val="NoSpacing"/>
      </w:pPr>
      <w:r>
        <w:t>WHERE owner = 'PARTSIM3'</w:t>
      </w:r>
    </w:p>
    <w:p w:rsidR="00055C4D" w:rsidRDefault="00055C4D" w:rsidP="00F53A2C">
      <w:pPr>
        <w:pStyle w:val="NoSpacing"/>
      </w:pPr>
      <w:r>
        <w:t>group by owner;</w:t>
      </w:r>
    </w:p>
    <w:p w:rsidR="00055C4D" w:rsidRDefault="00055C4D" w:rsidP="00F53A2C">
      <w:pPr>
        <w:pStyle w:val="NoSpacing"/>
      </w:pPr>
    </w:p>
    <w:p w:rsidR="00055C4D" w:rsidRDefault="00055C4D" w:rsidP="00F53A2C">
      <w:pPr>
        <w:pStyle w:val="NoSpacing"/>
      </w:pPr>
      <w:r>
        <w:lastRenderedPageBreak/>
        <w:t>select sum(bytes/1024/1024/1024), owner from dba_segments where owner='ZBOX' group by owner;</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********Sox Evidance</w:t>
      </w:r>
    </w:p>
    <w:p w:rsidR="00055C4D" w:rsidRDefault="00055C4D" w:rsidP="00F53A2C">
      <w:pPr>
        <w:pStyle w:val="NoSpacing"/>
      </w:pPr>
    </w:p>
    <w:p w:rsidR="00055C4D" w:rsidRDefault="00055C4D" w:rsidP="00F53A2C">
      <w:pPr>
        <w:pStyle w:val="NoSpacing"/>
      </w:pPr>
      <w:r>
        <w:t xml:space="preserve">select </w:t>
      </w:r>
      <w:r>
        <w:cr/>
      </w:r>
    </w:p>
    <w:p w:rsidR="00055C4D" w:rsidRDefault="00055C4D" w:rsidP="00F53A2C">
      <w:pPr>
        <w:pStyle w:val="NoSpacing"/>
      </w:pPr>
      <w:r>
        <w:t>EVENT_SEQ,os_user_name,DATABASE_USER_NAME,DDL_TYPE,hostname,OBJECT_OWNER,OBJECT_NAME,object_type,ticket_no,RE</w:t>
      </w:r>
      <w:r>
        <w:cr/>
      </w:r>
    </w:p>
    <w:p w:rsidR="00055C4D" w:rsidRDefault="00055C4D" w:rsidP="00F53A2C">
      <w:pPr>
        <w:pStyle w:val="NoSpacing"/>
      </w:pPr>
      <w:r>
        <w:t xml:space="preserve">MARKS </w:t>
      </w:r>
    </w:p>
    <w:p w:rsidR="00055C4D" w:rsidRDefault="00055C4D" w:rsidP="00F53A2C">
      <w:pPr>
        <w:pStyle w:val="NoSpacing"/>
      </w:pPr>
      <w:r>
        <w:t>from SOX_owner.SOX_DDL_CHANGE_LOG</w:t>
      </w:r>
    </w:p>
    <w:p w:rsidR="00055C4D" w:rsidRDefault="00055C4D" w:rsidP="00F53A2C">
      <w:pPr>
        <w:pStyle w:val="NoSpacing"/>
      </w:pPr>
      <w:r>
        <w:t xml:space="preserve">where trunc(DDL_DATE)='25-JUL-2012' and REMARKS ='Unauthorized Change ...Investigate ...!!!' and </w:t>
      </w:r>
      <w:r>
        <w:cr/>
      </w:r>
    </w:p>
    <w:p w:rsidR="00055C4D" w:rsidRDefault="00055C4D" w:rsidP="00F53A2C">
      <w:pPr>
        <w:pStyle w:val="NoSpacing"/>
      </w:pPr>
      <w:r>
        <w:t>database_user_name='JB121';</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 xml:space="preserve">update SOX_OWNER.SOX_DDL_CHANGE_LOG set TICKET_NO=4487606, REQUESTOR_ID='lf974', REMARKS ='Approved Object </w:t>
      </w:r>
      <w:r>
        <w:cr/>
      </w:r>
    </w:p>
    <w:p w:rsidR="00055C4D" w:rsidRDefault="00055C4D" w:rsidP="00F53A2C">
      <w:pPr>
        <w:pStyle w:val="NoSpacing"/>
      </w:pPr>
      <w:r>
        <w:t>Changes'</w:t>
      </w:r>
    </w:p>
    <w:p w:rsidR="00055C4D" w:rsidRDefault="00055C4D" w:rsidP="00F53A2C">
      <w:pPr>
        <w:pStyle w:val="NoSpacing"/>
      </w:pPr>
      <w:r>
        <w:t xml:space="preserve">WHERE EVENT_SEQ in (select EVENT_SEQ from SOX_OWNER.SOX_DDL_CHANGE_LOG </w:t>
      </w:r>
    </w:p>
    <w:p w:rsidR="00055C4D" w:rsidRDefault="00055C4D" w:rsidP="00F53A2C">
      <w:pPr>
        <w:pStyle w:val="NoSpacing"/>
      </w:pPr>
      <w:r>
        <w:t xml:space="preserve">where trunc(DDL_DATE)='09-JUL-2013' and REMARKS ='Unauthorized Change ...Investigate ...!!!' and </w:t>
      </w:r>
      <w:r>
        <w:cr/>
      </w:r>
    </w:p>
    <w:p w:rsidR="00055C4D" w:rsidRDefault="00055C4D" w:rsidP="00F53A2C">
      <w:pPr>
        <w:pStyle w:val="NoSpacing"/>
      </w:pPr>
      <w:r>
        <w:t>database_user_name='EUL_ADMIN')</w:t>
      </w:r>
    </w:p>
    <w:p w:rsidR="00055C4D" w:rsidRDefault="00055C4D" w:rsidP="00F53A2C">
      <w:pPr>
        <w:pStyle w:val="NoSpacing"/>
      </w:pPr>
    </w:p>
    <w:p w:rsidR="00055C4D" w:rsidRDefault="00055C4D" w:rsidP="00F53A2C">
      <w:pPr>
        <w:pStyle w:val="NoSpacing"/>
      </w:pPr>
      <w:r>
        <w:t>Login into db</w:t>
      </w:r>
    </w:p>
    <w:p w:rsidR="00055C4D" w:rsidRDefault="00055C4D" w:rsidP="00F53A2C">
      <w:pPr>
        <w:pStyle w:val="NoSpacing"/>
      </w:pPr>
      <w:r>
        <w:t>sho parameter audit</w:t>
      </w:r>
    </w:p>
    <w:p w:rsidR="00055C4D" w:rsidRDefault="00055C4D" w:rsidP="00F53A2C">
      <w:pPr>
        <w:pStyle w:val="NoSpacing"/>
      </w:pPr>
    </w:p>
    <w:p w:rsidR="00055C4D" w:rsidRDefault="00055C4D" w:rsidP="00F53A2C">
      <w:pPr>
        <w:pStyle w:val="NoSpacing"/>
      </w:pPr>
      <w:r>
        <w:t>then</w:t>
      </w:r>
    </w:p>
    <w:p w:rsidR="00055C4D" w:rsidRDefault="00055C4D" w:rsidP="00F53A2C">
      <w:pPr>
        <w:pStyle w:val="NoSpacing"/>
      </w:pPr>
    </w:p>
    <w:p w:rsidR="00055C4D" w:rsidRDefault="00055C4D" w:rsidP="00F53A2C">
      <w:pPr>
        <w:pStyle w:val="NoSpacing"/>
      </w:pPr>
      <w:r>
        <w:t>SELECT USERNAME,ACTION_NAME,OBJ_NAME,OWNER FROM DBA_AUDIT_STATEMENT WHERE USERNAME IN ('IV869','JR871');</w:t>
      </w:r>
    </w:p>
    <w:p w:rsidR="00055C4D" w:rsidRDefault="00055C4D" w:rsidP="00F53A2C">
      <w:pPr>
        <w:pStyle w:val="NoSpacing"/>
      </w:pPr>
    </w:p>
    <w:p w:rsidR="00055C4D" w:rsidRDefault="00055C4D" w:rsidP="00F53A2C">
      <w:pPr>
        <w:pStyle w:val="NoSpacing"/>
      </w:pPr>
      <w:r>
        <w:t>SQL&gt; SELECT USERNAME FROM DBA_USERS WHERE USERNAME LIKE '%SOX%';</w:t>
      </w:r>
    </w:p>
    <w:p w:rsidR="00055C4D" w:rsidRDefault="00055C4D" w:rsidP="00F53A2C">
      <w:pPr>
        <w:pStyle w:val="NoSpacing"/>
      </w:pPr>
    </w:p>
    <w:p w:rsidR="00055C4D" w:rsidRDefault="00055C4D" w:rsidP="00F53A2C">
      <w:pPr>
        <w:pStyle w:val="NoSpacing"/>
      </w:pPr>
      <w:r>
        <w:t>no rows selected</w:t>
      </w:r>
    </w:p>
    <w:p w:rsidR="00055C4D" w:rsidRDefault="00055C4D" w:rsidP="00F53A2C">
      <w:pPr>
        <w:pStyle w:val="NoSpacing"/>
      </w:pPr>
    </w:p>
    <w:p w:rsidR="00055C4D" w:rsidRDefault="00055C4D" w:rsidP="00F53A2C">
      <w:pPr>
        <w:pStyle w:val="NoSpacing"/>
      </w:pPr>
      <w:r>
        <w:t xml:space="preserve">update SOX_OWNER.SOX_DDL_CHANGE_LOG set TICKET_NO=000005203839,REQUESTOR_ID='HF023', REMARKS ='Approved </w:t>
      </w:r>
      <w:r>
        <w:cr/>
      </w:r>
    </w:p>
    <w:p w:rsidR="00055C4D" w:rsidRDefault="00055C4D" w:rsidP="00F53A2C">
      <w:pPr>
        <w:pStyle w:val="NoSpacing"/>
      </w:pPr>
      <w:r>
        <w:t>Object Changes'</w:t>
      </w:r>
    </w:p>
    <w:p w:rsidR="00055C4D" w:rsidRDefault="00055C4D" w:rsidP="00F53A2C">
      <w:pPr>
        <w:pStyle w:val="NoSpacing"/>
      </w:pPr>
      <w:r>
        <w:t xml:space="preserve">where trunc(DDL_DATE)='25-OCT-2013' and REMARKS ='Unauthorized Change ...Investigate ...!!!' and os_user_name </w:t>
      </w:r>
      <w:r>
        <w:cr/>
      </w:r>
    </w:p>
    <w:p w:rsidR="00055C4D" w:rsidRPr="007D519C" w:rsidRDefault="00055C4D" w:rsidP="00F53A2C">
      <w:pPr>
        <w:pStyle w:val="NoSpacing"/>
        <w:rPr>
          <w:lang w:val="it-IT"/>
        </w:rPr>
      </w:pPr>
      <w:r w:rsidRPr="007D519C">
        <w:rPr>
          <w:lang w:val="it-IT"/>
        </w:rPr>
        <w:t xml:space="preserve">in ('MA908','ma908','SDS_BMS'); </w:t>
      </w:r>
    </w:p>
    <w:p w:rsidR="00055C4D" w:rsidRPr="007D519C" w:rsidRDefault="00055C4D" w:rsidP="00F53A2C">
      <w:pPr>
        <w:pStyle w:val="NoSpacing"/>
        <w:rPr>
          <w:lang w:val="it-IT"/>
        </w:rPr>
      </w:pPr>
    </w:p>
    <w:p w:rsidR="00055C4D" w:rsidRPr="007D519C" w:rsidRDefault="00055C4D" w:rsidP="00F53A2C">
      <w:pPr>
        <w:pStyle w:val="NoSpacing"/>
        <w:rPr>
          <w:lang w:val="it-IT"/>
        </w:rPr>
      </w:pPr>
    </w:p>
    <w:p w:rsidR="00055C4D" w:rsidRPr="007D519C" w:rsidRDefault="00055C4D" w:rsidP="00F53A2C">
      <w:pPr>
        <w:pStyle w:val="NoSpacing"/>
        <w:rPr>
          <w:lang w:val="it-IT"/>
        </w:rPr>
      </w:pPr>
      <w:r w:rsidRPr="007D519C">
        <w:rPr>
          <w:lang w:val="it-IT"/>
        </w:rPr>
        <w:t>********TNS issue</w:t>
      </w:r>
    </w:p>
    <w:p w:rsidR="00055C4D" w:rsidRPr="007D519C" w:rsidRDefault="00055C4D" w:rsidP="00F53A2C">
      <w:pPr>
        <w:pStyle w:val="NoSpacing"/>
        <w:rPr>
          <w:lang w:val="it-IT"/>
        </w:rPr>
      </w:pPr>
    </w:p>
    <w:p w:rsidR="00055C4D" w:rsidRPr="007D519C" w:rsidRDefault="00055C4D" w:rsidP="00F53A2C">
      <w:pPr>
        <w:pStyle w:val="NoSpacing"/>
        <w:rPr>
          <w:lang w:val="it-IT"/>
        </w:rPr>
      </w:pPr>
      <w:r w:rsidRPr="007D519C">
        <w:rPr>
          <w:lang w:val="it-IT"/>
        </w:rPr>
        <w:t>echo $ORACLE_HOME</w:t>
      </w:r>
    </w:p>
    <w:p w:rsidR="00055C4D" w:rsidRPr="007D519C" w:rsidRDefault="00055C4D" w:rsidP="00F53A2C">
      <w:pPr>
        <w:pStyle w:val="NoSpacing"/>
        <w:rPr>
          <w:lang w:val="it-IT"/>
        </w:rPr>
      </w:pPr>
      <w:r w:rsidRPr="007D519C">
        <w:rPr>
          <w:lang w:val="it-IT"/>
        </w:rPr>
        <w:t xml:space="preserve"> cd /pgedwx/app/oracle/edwxdb/10.2.0/network/admin</w:t>
      </w:r>
    </w:p>
    <w:p w:rsidR="00055C4D" w:rsidRPr="007D519C" w:rsidRDefault="00055C4D" w:rsidP="00F53A2C">
      <w:pPr>
        <w:pStyle w:val="NoSpacing"/>
        <w:rPr>
          <w:lang w:val="it-IT"/>
        </w:rPr>
      </w:pPr>
    </w:p>
    <w:p w:rsidR="00055C4D" w:rsidRDefault="00055C4D" w:rsidP="00F53A2C">
      <w:pPr>
        <w:pStyle w:val="NoSpacing"/>
      </w:pPr>
      <w:r>
        <w:t>ls -l</w:t>
      </w:r>
    </w:p>
    <w:p w:rsidR="00055C4D" w:rsidRDefault="00055C4D" w:rsidP="00F53A2C">
      <w:pPr>
        <w:pStyle w:val="NoSpacing"/>
      </w:pPr>
      <w:r>
        <w:t>tnsping CPG1SA</w:t>
      </w:r>
    </w:p>
    <w:p w:rsidR="00055C4D" w:rsidRDefault="00055C4D" w:rsidP="00F53A2C">
      <w:pPr>
        <w:pStyle w:val="NoSpacing"/>
      </w:pPr>
    </w:p>
    <w:p w:rsidR="00055C4D" w:rsidRDefault="00055C4D" w:rsidP="00F53A2C">
      <w:pPr>
        <w:pStyle w:val="NoSpacing"/>
      </w:pPr>
      <w:r>
        <w:t>open tnsnameS.ora</w:t>
      </w:r>
    </w:p>
    <w:p w:rsidR="00055C4D" w:rsidRDefault="00055C4D" w:rsidP="00F53A2C">
      <w:pPr>
        <w:pStyle w:val="NoSpacing"/>
      </w:pPr>
      <w:r>
        <w:t>and add tnsentry of CPG1SA</w:t>
      </w:r>
    </w:p>
    <w:p w:rsidR="00055C4D" w:rsidRDefault="00055C4D" w:rsidP="00F53A2C">
      <w:pPr>
        <w:pStyle w:val="NoSpacing"/>
      </w:pPr>
    </w:p>
    <w:p w:rsidR="00055C4D" w:rsidRDefault="00055C4D" w:rsidP="00F53A2C">
      <w:pPr>
        <w:pStyle w:val="NoSpacing"/>
      </w:pPr>
      <w:r>
        <w:t>********USING COMMAND PROMPT</w:t>
      </w:r>
    </w:p>
    <w:p w:rsidR="00055C4D" w:rsidRDefault="00055C4D" w:rsidP="00F53A2C">
      <w:pPr>
        <w:pStyle w:val="NoSpacing"/>
      </w:pPr>
      <w:r>
        <w:t># sqlplus sds_bms/r91nb0w@STPAULDBS_PRD1.WORLD</w:t>
      </w:r>
    </w:p>
    <w:p w:rsidR="00055C4D" w:rsidRDefault="00055C4D" w:rsidP="00F53A2C">
      <w:pPr>
        <w:pStyle w:val="NoSpacing"/>
      </w:pPr>
    </w:p>
    <w:p w:rsidR="00055C4D" w:rsidRDefault="00055C4D" w:rsidP="00F53A2C">
      <w:pPr>
        <w:pStyle w:val="NoSpacing"/>
      </w:pPr>
      <w:r>
        <w:t>********Check size of owners</w:t>
      </w:r>
    </w:p>
    <w:p w:rsidR="00055C4D" w:rsidRDefault="00055C4D" w:rsidP="00F53A2C">
      <w:pPr>
        <w:pStyle w:val="NoSpacing"/>
      </w:pPr>
      <w:r>
        <w:t>SQL&gt; select owner, sum(bytes)/1024/1024 tsize</w:t>
      </w:r>
    </w:p>
    <w:p w:rsidR="00055C4D" w:rsidRDefault="00055C4D" w:rsidP="00F53A2C">
      <w:pPr>
        <w:pStyle w:val="NoSpacing"/>
      </w:pPr>
      <w:r>
        <w:t>from dba_segments group by owner</w:t>
      </w:r>
    </w:p>
    <w:p w:rsidR="00055C4D" w:rsidRDefault="00055C4D" w:rsidP="00F53A2C">
      <w:pPr>
        <w:pStyle w:val="NoSpacing"/>
      </w:pPr>
      <w:r>
        <w:t>order by tsize desc;  2    3</w:t>
      </w:r>
    </w:p>
    <w:p w:rsidR="00055C4D" w:rsidRDefault="00055C4D" w:rsidP="00F53A2C">
      <w:pPr>
        <w:pStyle w:val="NoSpacing"/>
      </w:pPr>
    </w:p>
    <w:p w:rsidR="00055C4D" w:rsidRDefault="00055C4D" w:rsidP="00F53A2C">
      <w:pPr>
        <w:pStyle w:val="NoSpacing"/>
      </w:pPr>
      <w:r>
        <w:t>********SHUTDOWN DATABASE</w:t>
      </w:r>
    </w:p>
    <w:p w:rsidR="00055C4D" w:rsidRDefault="00055C4D" w:rsidP="00F53A2C">
      <w:pPr>
        <w:pStyle w:val="NoSpacing"/>
      </w:pPr>
      <w:r>
        <w:t>SQL&gt; shutdown immediate;</w:t>
      </w:r>
    </w:p>
    <w:p w:rsidR="00055C4D" w:rsidRDefault="00055C4D" w:rsidP="00F53A2C">
      <w:pPr>
        <w:pStyle w:val="NoSpacing"/>
      </w:pPr>
      <w:r>
        <w:t>Database closed.</w:t>
      </w:r>
    </w:p>
    <w:p w:rsidR="00055C4D" w:rsidRDefault="00055C4D" w:rsidP="00F53A2C">
      <w:pPr>
        <w:pStyle w:val="NoSpacing"/>
      </w:pPr>
      <w:r>
        <w:t>Database dismounted.</w:t>
      </w:r>
    </w:p>
    <w:p w:rsidR="00055C4D" w:rsidRDefault="00055C4D" w:rsidP="00F53A2C">
      <w:pPr>
        <w:pStyle w:val="NoSpacing"/>
      </w:pPr>
      <w:r>
        <w:t>ORACLE instance shut down.</w:t>
      </w:r>
    </w:p>
    <w:p w:rsidR="00055C4D" w:rsidRDefault="00055C4D" w:rsidP="00F53A2C">
      <w:pPr>
        <w:pStyle w:val="NoSpacing"/>
      </w:pPr>
      <w:r>
        <w:t>SQL&gt;</w:t>
      </w:r>
    </w:p>
    <w:p w:rsidR="00055C4D" w:rsidRDefault="00055C4D" w:rsidP="00F53A2C">
      <w:pPr>
        <w:pStyle w:val="NoSpacing"/>
      </w:pPr>
      <w:r>
        <w:t>SQL&gt; startup open</w:t>
      </w:r>
    </w:p>
    <w:p w:rsidR="00055C4D" w:rsidRDefault="00055C4D" w:rsidP="00F53A2C">
      <w:pPr>
        <w:pStyle w:val="NoSpacing"/>
      </w:pPr>
      <w:r>
        <w:t>ORACLE instance started.</w:t>
      </w:r>
    </w:p>
    <w:p w:rsidR="00055C4D" w:rsidRDefault="00055C4D" w:rsidP="00F53A2C">
      <w:pPr>
        <w:pStyle w:val="NoSpacing"/>
      </w:pPr>
    </w:p>
    <w:p w:rsidR="00055C4D" w:rsidRDefault="00055C4D" w:rsidP="00F53A2C">
      <w:pPr>
        <w:pStyle w:val="NoSpacing"/>
      </w:pPr>
      <w:r>
        <w:t>Total System Global Area 7484866560 bytes</w:t>
      </w:r>
    </w:p>
    <w:p w:rsidR="00055C4D" w:rsidRDefault="00055C4D" w:rsidP="00F53A2C">
      <w:pPr>
        <w:pStyle w:val="NoSpacing"/>
      </w:pPr>
      <w:r>
        <w:t>Fixed Size                  2103568 bytes</w:t>
      </w:r>
    </w:p>
    <w:p w:rsidR="00055C4D" w:rsidRDefault="00055C4D" w:rsidP="00F53A2C">
      <w:pPr>
        <w:pStyle w:val="NoSpacing"/>
      </w:pPr>
      <w:r>
        <w:t>Variable Size            5301602032 bytes</w:t>
      </w:r>
    </w:p>
    <w:p w:rsidR="00055C4D" w:rsidRDefault="00055C4D" w:rsidP="00F53A2C">
      <w:pPr>
        <w:pStyle w:val="NoSpacing"/>
      </w:pPr>
      <w:r>
        <w:t>Database Buffers         2080374784 bytes</w:t>
      </w:r>
    </w:p>
    <w:p w:rsidR="00055C4D" w:rsidRDefault="00055C4D" w:rsidP="00F53A2C">
      <w:pPr>
        <w:pStyle w:val="NoSpacing"/>
      </w:pPr>
      <w:r>
        <w:t>Redo Buffers              100786176 bytes</w:t>
      </w:r>
    </w:p>
    <w:p w:rsidR="00055C4D" w:rsidRDefault="00055C4D" w:rsidP="00F53A2C">
      <w:pPr>
        <w:pStyle w:val="NoSpacing"/>
      </w:pPr>
      <w:r>
        <w:t>Database mounted.</w:t>
      </w:r>
    </w:p>
    <w:p w:rsidR="00055C4D" w:rsidRDefault="00055C4D" w:rsidP="00F53A2C">
      <w:pPr>
        <w:pStyle w:val="NoSpacing"/>
      </w:pPr>
      <w:r>
        <w:t>Database opened.</w:t>
      </w:r>
    </w:p>
    <w:p w:rsidR="00055C4D" w:rsidRDefault="00055C4D" w:rsidP="00F53A2C">
      <w:pPr>
        <w:pStyle w:val="NoSpacing"/>
      </w:pPr>
      <w:r>
        <w:t>SQL&gt; show parameter SGA;</w:t>
      </w:r>
    </w:p>
    <w:p w:rsidR="00055C4D" w:rsidRDefault="00055C4D" w:rsidP="00F53A2C">
      <w:pPr>
        <w:pStyle w:val="NoSpacing"/>
      </w:pPr>
    </w:p>
    <w:p w:rsidR="00055C4D" w:rsidRDefault="00055C4D" w:rsidP="00F53A2C">
      <w:pPr>
        <w:pStyle w:val="NoSpacing"/>
      </w:pPr>
      <w:r>
        <w:t>NAME                                 TYPE        VALUE</w:t>
      </w:r>
    </w:p>
    <w:p w:rsidR="00055C4D" w:rsidRDefault="00055C4D" w:rsidP="00F53A2C">
      <w:pPr>
        <w:pStyle w:val="NoSpacing"/>
      </w:pPr>
      <w:r>
        <w:t>------------------------------------ ----------- ------------------------------</w:t>
      </w:r>
    </w:p>
    <w:p w:rsidR="00055C4D" w:rsidRDefault="00055C4D" w:rsidP="00F53A2C">
      <w:pPr>
        <w:pStyle w:val="NoSpacing"/>
      </w:pPr>
      <w:r>
        <w:t>lock_sga                             boolean     FALSE</w:t>
      </w:r>
    </w:p>
    <w:p w:rsidR="00055C4D" w:rsidRDefault="00055C4D" w:rsidP="00F53A2C">
      <w:pPr>
        <w:pStyle w:val="NoSpacing"/>
      </w:pPr>
      <w:r>
        <w:t>pre_page_sga                         boolean     FALSE</w:t>
      </w:r>
    </w:p>
    <w:p w:rsidR="00055C4D" w:rsidRDefault="00055C4D" w:rsidP="00F53A2C">
      <w:pPr>
        <w:pStyle w:val="NoSpacing"/>
      </w:pPr>
      <w:r>
        <w:t>sga_max_size                         big integer 7G</w:t>
      </w:r>
    </w:p>
    <w:p w:rsidR="00055C4D" w:rsidRDefault="00055C4D" w:rsidP="00F53A2C">
      <w:pPr>
        <w:pStyle w:val="NoSpacing"/>
      </w:pPr>
      <w:r>
        <w:t>sga_target                           big integer 0</w:t>
      </w:r>
    </w:p>
    <w:p w:rsidR="00055C4D" w:rsidRDefault="00055C4D" w:rsidP="00F53A2C">
      <w:pPr>
        <w:pStyle w:val="NoSpacing"/>
      </w:pPr>
      <w:r>
        <w:t>SQL&gt; select name from v$database;</w:t>
      </w:r>
    </w:p>
    <w:p w:rsidR="00055C4D" w:rsidRDefault="00055C4D" w:rsidP="00F53A2C">
      <w:pPr>
        <w:pStyle w:val="NoSpacing"/>
      </w:pPr>
    </w:p>
    <w:p w:rsidR="00055C4D" w:rsidRDefault="00055C4D" w:rsidP="00F53A2C">
      <w:pPr>
        <w:pStyle w:val="NoSpacing"/>
      </w:pPr>
      <w:r>
        <w:t>NAME</w:t>
      </w:r>
    </w:p>
    <w:p w:rsidR="00055C4D" w:rsidRDefault="00055C4D" w:rsidP="00F53A2C">
      <w:pPr>
        <w:pStyle w:val="NoSpacing"/>
      </w:pPr>
      <w:r>
        <w:lastRenderedPageBreak/>
        <w:t>---------</w:t>
      </w:r>
    </w:p>
    <w:p w:rsidR="00055C4D" w:rsidRDefault="00055C4D" w:rsidP="00F53A2C">
      <w:pPr>
        <w:pStyle w:val="NoSpacing"/>
      </w:pPr>
      <w:r>
        <w:t>CSTDQ9D1</w:t>
      </w:r>
    </w:p>
    <w:p w:rsidR="00055C4D" w:rsidRDefault="00055C4D" w:rsidP="00F53A2C">
      <w:pPr>
        <w:pStyle w:val="NoSpacing"/>
      </w:pPr>
    </w:p>
    <w:p w:rsidR="00055C4D" w:rsidRDefault="00055C4D" w:rsidP="00F53A2C">
      <w:pPr>
        <w:pStyle w:val="NoSpacing"/>
      </w:pPr>
      <w:r>
        <w:t>************Database Startup Time************</w:t>
      </w:r>
    </w:p>
    <w:p w:rsidR="00055C4D" w:rsidRDefault="00055C4D" w:rsidP="00F53A2C">
      <w:pPr>
        <w:pStyle w:val="NoSpacing"/>
      </w:pPr>
      <w:r>
        <w:t>select instance_name,host_name,startup_time,database_status,shutdown_pending from gv$instance;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********Unable to extend index</w:t>
      </w:r>
    </w:p>
    <w:p w:rsidR="00055C4D" w:rsidRDefault="00055C4D" w:rsidP="00F53A2C">
      <w:pPr>
        <w:pStyle w:val="NoSpacing"/>
      </w:pPr>
      <w:r>
        <w:t>alter index OBIEE_CPG_DATA.WC_SUPPLIER_SCHEDULE_DATA_F_PK storage (maxextents unlimited);</w:t>
      </w:r>
    </w:p>
    <w:p w:rsidR="00055C4D" w:rsidRDefault="00055C4D" w:rsidP="00F53A2C">
      <w:pPr>
        <w:pStyle w:val="NoSpacing"/>
      </w:pPr>
    </w:p>
    <w:p w:rsidR="00055C4D" w:rsidRDefault="00055C4D" w:rsidP="00F53A2C">
      <w:pPr>
        <w:pStyle w:val="NoSpacing"/>
      </w:pPr>
      <w:r>
        <w:t>********Add new datafile in tablespace</w:t>
      </w:r>
    </w:p>
    <w:p w:rsidR="00055C4D" w:rsidRDefault="00055C4D" w:rsidP="00F53A2C">
      <w:pPr>
        <w:pStyle w:val="NoSpacing"/>
      </w:pPr>
      <w:r>
        <w:t>ALTER TABLESPACE UNDOTBS1 ADD DATAFILE 'E:\Oracle\BOP\boprod\UNDOTBS04.DBF' SIZE 10000M;</w:t>
      </w:r>
    </w:p>
    <w:p w:rsidR="00055C4D" w:rsidRDefault="00055C4D" w:rsidP="00F53A2C">
      <w:pPr>
        <w:pStyle w:val="NoSpacing"/>
      </w:pPr>
    </w:p>
    <w:p w:rsidR="00055C4D" w:rsidRDefault="00055C4D" w:rsidP="00F53A2C">
      <w:pPr>
        <w:pStyle w:val="NoSpacing"/>
      </w:pPr>
      <w:r>
        <w:t>********Resize size of datafile</w:t>
      </w:r>
    </w:p>
    <w:p w:rsidR="00055C4D" w:rsidRDefault="00055C4D" w:rsidP="00F53A2C">
      <w:pPr>
        <w:pStyle w:val="NoSpacing"/>
      </w:pPr>
      <w:r>
        <w:t>ALTER DATABASE DATAFILE 'F:\ORADATA\DRONADB11G\UNDOTBS01.DBF' RESIZE 3500M;</w:t>
      </w:r>
    </w:p>
    <w:p w:rsidR="00055C4D" w:rsidRDefault="00055C4D" w:rsidP="00F53A2C">
      <w:pPr>
        <w:pStyle w:val="NoSpacing"/>
      </w:pPr>
    </w:p>
    <w:p w:rsidR="00055C4D" w:rsidRDefault="00055C4D" w:rsidP="00F53A2C">
      <w:pPr>
        <w:pStyle w:val="NoSpacing"/>
      </w:pPr>
      <w:r>
        <w:t>********Check datafile</w:t>
      </w:r>
    </w:p>
    <w:p w:rsidR="00055C4D" w:rsidRDefault="00055C4D" w:rsidP="00F53A2C">
      <w:pPr>
        <w:pStyle w:val="NoSpacing"/>
      </w:pPr>
      <w:r>
        <w:t>SELECT FILE_NAME, BYTES</w:t>
      </w:r>
      <w:r w:rsidR="00E439F3">
        <w:t>/1024/1024</w:t>
      </w:r>
      <w:r>
        <w:t xml:space="preserve"> FROM DBA_DATA_FILES </w:t>
      </w:r>
      <w:r w:rsidR="00055C9F">
        <w:t>WHERE TABLESPACE_NAME = '</w:t>
      </w:r>
      <w:r w:rsidR="00055C9F" w:rsidRPr="00055C9F">
        <w:t>SLOE_RI01</w:t>
      </w:r>
      <w:r>
        <w: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********clone script in CRON</w:t>
      </w:r>
    </w:p>
    <w:p w:rsidR="00055C4D" w:rsidRDefault="00055C4D" w:rsidP="00F53A2C">
      <w:pPr>
        <w:pStyle w:val="NoSpacing"/>
      </w:pPr>
      <w:r>
        <w:t>nohup /usr/local/bin/ebs_clone -source_prep -clone_copy -source_db &lt;SID&gt; -target_server &lt;server_name&gt; &amp;</w:t>
      </w:r>
    </w:p>
    <w:p w:rsidR="00055C4D" w:rsidRDefault="00055C4D" w:rsidP="00F53A2C">
      <w:pPr>
        <w:pStyle w:val="NoSpacing"/>
      </w:pPr>
      <w:r>
        <w:t>nohup sh filename &amp;</w:t>
      </w:r>
    </w:p>
    <w:p w:rsidR="00055C4D" w:rsidRDefault="00055C4D" w:rsidP="00F53A2C">
      <w:pPr>
        <w:pStyle w:val="NoSpacing"/>
      </w:pPr>
    </w:p>
    <w:p w:rsidR="00055C4D" w:rsidRDefault="00055C4D" w:rsidP="00F53A2C">
      <w:pPr>
        <w:pStyle w:val="NoSpacing"/>
      </w:pPr>
      <w:r>
        <w:t>For Sox Reports</w:t>
      </w:r>
    </w:p>
    <w:p w:rsidR="00055C4D" w:rsidRDefault="00055C4D" w:rsidP="00F53A2C">
      <w:pPr>
        <w:pStyle w:val="NoSpacing"/>
      </w:pPr>
      <w:r>
        <w:t>Go to server</w:t>
      </w:r>
    </w:p>
    <w:p w:rsidR="00055C4D" w:rsidRDefault="00055C4D" w:rsidP="00F53A2C">
      <w:pPr>
        <w:pStyle w:val="NoSpacing"/>
      </w:pPr>
    </w:p>
    <w:p w:rsidR="00055C4D" w:rsidRDefault="00055C4D" w:rsidP="00F53A2C">
      <w:pPr>
        <w:pStyle w:val="NoSpacing"/>
      </w:pPr>
      <w:r>
        <w:t>find unix_audit.ksh</w:t>
      </w:r>
    </w:p>
    <w:p w:rsidR="00055C4D" w:rsidRDefault="00055C4D" w:rsidP="00F53A2C">
      <w:pPr>
        <w:pStyle w:val="NoSpacing"/>
      </w:pPr>
      <w:r>
        <w:t>run it using ./unix_audit.ksh</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********Set SGA</w:t>
      </w:r>
    </w:p>
    <w:p w:rsidR="00055C4D" w:rsidRDefault="00055C4D" w:rsidP="00F53A2C">
      <w:pPr>
        <w:pStyle w:val="NoSpacing"/>
      </w:pPr>
      <w:r>
        <w:t>alter system set sga_max_size=7G scope=memory;</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SQL&gt;</w:t>
      </w:r>
    </w:p>
    <w:p w:rsidR="00055C4D" w:rsidRDefault="00055C4D" w:rsidP="00F53A2C">
      <w:pPr>
        <w:pStyle w:val="NoSpacing"/>
      </w:pPr>
      <w:r>
        <w:t>SQL&gt; SELECT O.OBJECT_NAME, S.SID, S.SERIAL#, P.SPID, S.PROGRAM,S.USERNAME,</w:t>
      </w:r>
    </w:p>
    <w:p w:rsidR="00055C4D" w:rsidRDefault="00055C4D" w:rsidP="00F53A2C">
      <w:pPr>
        <w:pStyle w:val="NoSpacing"/>
      </w:pPr>
      <w:r>
        <w:t xml:space="preserve">  2  S.MACHINE, S.LOGON_TIME,SQ.SQL_TEXT</w:t>
      </w:r>
    </w:p>
    <w:p w:rsidR="00055C4D" w:rsidRDefault="00055C4D" w:rsidP="00F53A2C">
      <w:pPr>
        <w:pStyle w:val="NoSpacing"/>
      </w:pPr>
      <w:r>
        <w:t xml:space="preserve">  3  FROM V$LOCKED_OBJECT L, DBA_OBJECTS O, V$SESSION S,</w:t>
      </w:r>
    </w:p>
    <w:p w:rsidR="00055C4D" w:rsidRDefault="00055C4D" w:rsidP="00F53A2C">
      <w:pPr>
        <w:pStyle w:val="NoSpacing"/>
      </w:pPr>
      <w:r>
        <w:t xml:space="preserve">  4  V$PROCESS P, V$SQL SQ</w:t>
      </w:r>
    </w:p>
    <w:p w:rsidR="00055C4D" w:rsidRDefault="00055C4D" w:rsidP="00F53A2C">
      <w:pPr>
        <w:pStyle w:val="NoSpacing"/>
      </w:pPr>
      <w:r>
        <w:t xml:space="preserve">  5  WHERE L.OBJECT_ID = O.OBJECT_ID</w:t>
      </w:r>
    </w:p>
    <w:p w:rsidR="00055C4D" w:rsidRDefault="00055C4D" w:rsidP="00F53A2C">
      <w:pPr>
        <w:pStyle w:val="NoSpacing"/>
      </w:pPr>
      <w:r>
        <w:t xml:space="preserve">  6  AND L.SESSION_ID = S.SID AND S.PADDR = P.ADDR</w:t>
      </w:r>
    </w:p>
    <w:p w:rsidR="00055C4D" w:rsidRDefault="00055C4D" w:rsidP="00F53A2C">
      <w:pPr>
        <w:pStyle w:val="NoSpacing"/>
      </w:pPr>
      <w:r>
        <w:t xml:space="preserve">  7  AND S.SQL_ADDRESS = SQ.ADDRESS;</w:t>
      </w:r>
    </w:p>
    <w:p w:rsidR="00055C4D" w:rsidRDefault="00055C4D" w:rsidP="00F53A2C">
      <w:pPr>
        <w:pStyle w:val="NoSpacing"/>
      </w:pPr>
    </w:p>
    <w:p w:rsidR="00055C4D" w:rsidRDefault="00055C4D" w:rsidP="00F53A2C">
      <w:pPr>
        <w:pStyle w:val="NoSpacing"/>
      </w:pPr>
      <w:r>
        <w:t>no rows selected</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********shared pool size</w:t>
      </w:r>
    </w:p>
    <w:p w:rsidR="00055C4D" w:rsidRDefault="00055C4D" w:rsidP="00F53A2C">
      <w:pPr>
        <w:pStyle w:val="NoSpacing"/>
      </w:pPr>
      <w:r>
        <w:t>show parameter shared_pool_size</w:t>
      </w:r>
    </w:p>
    <w:p w:rsidR="00055C4D" w:rsidRDefault="00055C4D" w:rsidP="00F53A2C">
      <w:pPr>
        <w:pStyle w:val="NoSpacing"/>
      </w:pPr>
      <w:r>
        <w:t>select sum(bytes) from v$sgastat where pool='shared pool';</w:t>
      </w:r>
    </w:p>
    <w:p w:rsidR="00055C4D" w:rsidRDefault="00055C4D" w:rsidP="00F53A2C">
      <w:pPr>
        <w:pStyle w:val="NoSpacing"/>
      </w:pPr>
      <w:r>
        <w:t>select pool,name,bytes from v$sgastat where name='free memory' and pool='shared pool';</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name,open_mode,STARTUP_TIME,STATUS,ARCHIVER,LOGINS from v$database,v$instance;</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********Commenting crontab entries</w:t>
      </w:r>
    </w:p>
    <w:p w:rsidR="00055C4D" w:rsidRDefault="00055C4D" w:rsidP="00F53A2C">
      <w:pPr>
        <w:pStyle w:val="NoSpacing"/>
      </w:pPr>
      <w:r>
        <w:t xml:space="preserve">00 0,4,8,12,16,20 * * * /u01/home/hcs/monitor/monitor_pim_inb_baseprice_errors.sh sgpomsp1 240 </w:t>
      </w:r>
    </w:p>
    <w:p w:rsidR="00055C4D" w:rsidRDefault="00055C4D" w:rsidP="00F53A2C">
      <w:pPr>
        <w:pStyle w:val="NoSpacing"/>
      </w:pPr>
      <w:r>
        <w:t>00 2,6,10,14,18,22 * * * /u01/home/hcs/monitor/monitor_pim_inb_baseprice_status.sh sgpomsp1</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lock on table</w:t>
      </w:r>
    </w:p>
    <w:p w:rsidR="00055C4D" w:rsidRDefault="00055C4D" w:rsidP="00F53A2C">
      <w:pPr>
        <w:pStyle w:val="NoSpacing"/>
      </w:pPr>
      <w:r>
        <w:t>select * from v$access where object in ('WC_SUPPLIER_INV_RPT_TAB');</w:t>
      </w:r>
    </w:p>
    <w:p w:rsidR="00055C4D" w:rsidRDefault="00055C4D" w:rsidP="00F53A2C">
      <w:pPr>
        <w:pStyle w:val="NoSpacing"/>
      </w:pPr>
    </w:p>
    <w:p w:rsidR="00055C4D" w:rsidRDefault="00055C4D" w:rsidP="00F53A2C">
      <w:pPr>
        <w:pStyle w:val="NoSpacing"/>
      </w:pPr>
      <w:r>
        <w:t>CREATE DIRECTORY cols_publish_config AS '/usr/users/cols/PUBLISH_CONFIG'</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********flush shared pool</w:t>
      </w:r>
    </w:p>
    <w:p w:rsidR="00055C4D" w:rsidRDefault="00055C4D" w:rsidP="00F53A2C">
      <w:pPr>
        <w:pStyle w:val="NoSpacing"/>
      </w:pPr>
      <w:r>
        <w:t>alter system flush shared_pool;</w:t>
      </w:r>
    </w:p>
    <w:p w:rsidR="00055C4D" w:rsidRDefault="00055C4D" w:rsidP="00F53A2C">
      <w:pPr>
        <w:pStyle w:val="NoSpacing"/>
      </w:pPr>
    </w:p>
    <w:p w:rsidR="00055C4D" w:rsidRDefault="00055C4D" w:rsidP="00F53A2C">
      <w:pPr>
        <w:pStyle w:val="NoSpacing"/>
      </w:pPr>
      <w:r>
        <w:t>********unix command</w:t>
      </w:r>
    </w:p>
    <w:p w:rsidR="00055C4D" w:rsidRDefault="00055C4D" w:rsidP="00F53A2C">
      <w:pPr>
        <w:pStyle w:val="NoSpacing"/>
      </w:pPr>
      <w:r>
        <w:t>ls -f n* - file start with n</w:t>
      </w:r>
    </w:p>
    <w:p w:rsidR="00055C4D" w:rsidRDefault="00055C4D" w:rsidP="00F53A2C">
      <w:pPr>
        <w:pStyle w:val="NoSpacing"/>
      </w:pPr>
      <w:r>
        <w:t>df -g /tmp - IO usage</w:t>
      </w:r>
    </w:p>
    <w:p w:rsidR="00055C4D" w:rsidRDefault="00055C4D" w:rsidP="00F53A2C">
      <w:pPr>
        <w:pStyle w:val="NoSpacing"/>
      </w:pPr>
    </w:p>
    <w:p w:rsidR="00055C4D" w:rsidRDefault="00055C4D" w:rsidP="00F53A2C">
      <w:pPr>
        <w:pStyle w:val="NoSpacing"/>
      </w:pPr>
      <w:r>
        <w:t>********AWR report</w:t>
      </w:r>
    </w:p>
    <w:p w:rsidR="00055C4D" w:rsidRDefault="00055C4D" w:rsidP="00F53A2C">
      <w:pPr>
        <w:pStyle w:val="NoSpacing"/>
      </w:pPr>
      <w:r>
        <w:t>@$ORACLE_HOME/rdbms/admin/awrrpt.sql</w:t>
      </w:r>
    </w:p>
    <w:p w:rsidR="00055C4D" w:rsidRDefault="00055C4D" w:rsidP="00F53A2C">
      <w:pPr>
        <w:pStyle w:val="NoSpacing"/>
      </w:pPr>
    </w:p>
    <w:p w:rsidR="00055C4D" w:rsidRDefault="00055C4D" w:rsidP="00F53A2C">
      <w:pPr>
        <w:pStyle w:val="NoSpacing"/>
      </w:pPr>
      <w:r>
        <w:t>@$ORACLE_HOME/rdbms/admin/ashrpt.sql</w:t>
      </w:r>
    </w:p>
    <w:p w:rsidR="00055C4D" w:rsidRDefault="00055C4D" w:rsidP="00F53A2C">
      <w:pPr>
        <w:pStyle w:val="NoSpacing"/>
      </w:pPr>
    </w:p>
    <w:p w:rsidR="00055C4D" w:rsidRDefault="00055C4D" w:rsidP="00F53A2C">
      <w:pPr>
        <w:pStyle w:val="NoSpacing"/>
      </w:pPr>
      <w:r>
        <w:t>scp -r secondary_supplier_2014.csv adscdba@redcspmchgoms02.redc.cummins.com:/home/kx460</w:t>
      </w:r>
    </w:p>
    <w:p w:rsidR="00055C4D" w:rsidRDefault="00055C4D" w:rsidP="00F53A2C">
      <w:pPr>
        <w:pStyle w:val="NoSpacing"/>
      </w:pPr>
    </w:p>
    <w:p w:rsidR="00055C4D" w:rsidRDefault="00055C4D" w:rsidP="00F53A2C">
      <w:pPr>
        <w:pStyle w:val="NoSpacing"/>
      </w:pPr>
      <w:r>
        <w:t>OR</w:t>
      </w:r>
    </w:p>
    <w:p w:rsidR="00055C4D" w:rsidRDefault="00055C4D" w:rsidP="00F53A2C">
      <w:pPr>
        <w:pStyle w:val="NoSpacing"/>
      </w:pPr>
    </w:p>
    <w:p w:rsidR="00055C4D" w:rsidRDefault="00055C4D" w:rsidP="00F53A2C">
      <w:pPr>
        <w:pStyle w:val="NoSpacing"/>
      </w:pPr>
      <w:r>
        <w:t>scp -r secondary_supplier_2014.csv kx460@redcspmchgoms02.redc.cummins.com:/home/kx460</w:t>
      </w:r>
    </w:p>
    <w:p w:rsidR="00055C4D" w:rsidRDefault="00055C4D" w:rsidP="00F53A2C">
      <w:pPr>
        <w:pStyle w:val="NoSpacing"/>
      </w:pPr>
    </w:p>
    <w:p w:rsidR="00055C4D" w:rsidRDefault="00055C4D" w:rsidP="00F53A2C">
      <w:pPr>
        <w:pStyle w:val="NoSpacing"/>
      </w:pPr>
      <w:r>
        <w:t>scp -r adscdba@cipexad01dbadm04.cummins.com:/usr/users/adscdba/INC000001345995/EBUEDW_ANAL.dmp /home/kx460</w:t>
      </w:r>
    </w:p>
    <w:p w:rsidR="00055C4D" w:rsidRDefault="00055C4D" w:rsidP="00F53A2C">
      <w:pPr>
        <w:pStyle w:val="NoSpacing"/>
      </w:pPr>
    </w:p>
    <w:p w:rsidR="00055C4D" w:rsidRDefault="00055C4D" w:rsidP="00F53A2C">
      <w:pPr>
        <w:pStyle w:val="NoSpacing"/>
      </w:pPr>
      <w:r>
        <w:t>scp -r /orabackup/exp/files/artd1 oraware@kchjsapp006.ced.corp.cummins.com:/d01/Backup</w:t>
      </w:r>
    </w:p>
    <w:p w:rsidR="00055C4D" w:rsidRDefault="00055C4D" w:rsidP="00F53A2C">
      <w:pPr>
        <w:pStyle w:val="NoSpacing"/>
      </w:pPr>
    </w:p>
    <w:p w:rsidR="00055C4D" w:rsidRDefault="00055C4D" w:rsidP="00F53A2C">
      <w:pPr>
        <w:pStyle w:val="NoSpacing"/>
      </w:pPr>
      <w:r>
        <w:t>sftp kx460@webizprd1044.cummins.com</w:t>
      </w:r>
    </w:p>
    <w:p w:rsidR="00055C4D" w:rsidRDefault="00055C4D" w:rsidP="00F53A2C">
      <w:pPr>
        <w:pStyle w:val="NoSpacing"/>
      </w:pPr>
    </w:p>
    <w:p w:rsidR="00055C4D" w:rsidRDefault="00055C4D" w:rsidP="00F53A2C">
      <w:pPr>
        <w:pStyle w:val="NoSpacing"/>
      </w:pPr>
      <w:r>
        <w:lastRenderedPageBreak/>
        <w:t>enter yes</w:t>
      </w:r>
    </w:p>
    <w:p w:rsidR="00055C4D" w:rsidRDefault="00055C4D" w:rsidP="00F53A2C">
      <w:pPr>
        <w:pStyle w:val="NoSpacing"/>
      </w:pPr>
    </w:p>
    <w:p w:rsidR="00055C4D" w:rsidRDefault="00055C4D" w:rsidP="00F53A2C">
      <w:pPr>
        <w:pStyle w:val="NoSpacing"/>
      </w:pPr>
      <w:r>
        <w:t>put INC000005114672_tables.dmp /orabackup/special/INC000005114672/INC000005114672_tables.dmp</w:t>
      </w:r>
    </w:p>
    <w:p w:rsidR="00055C4D" w:rsidRDefault="00055C4D" w:rsidP="00F53A2C">
      <w:pPr>
        <w:pStyle w:val="NoSpacing"/>
      </w:pPr>
      <w:r>
        <w:t xml:space="preserve">or </w:t>
      </w:r>
    </w:p>
    <w:p w:rsidR="00055C4D" w:rsidRDefault="00055C4D" w:rsidP="00F53A2C">
      <w:pPr>
        <w:pStyle w:val="NoSpacing"/>
      </w:pPr>
      <w:r>
        <w:t>get INC000005066178.dmp /orabackup/special/INC000005503005/</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middleware server: cidcsora08.cidc.cummins.com</w:t>
      </w:r>
    </w:p>
    <w:p w:rsidR="00055C4D" w:rsidRDefault="00055C4D" w:rsidP="00F53A2C">
      <w:pPr>
        <w:pStyle w:val="NoSpacing"/>
      </w:pPr>
    </w:p>
    <w:p w:rsidR="00055C4D" w:rsidRDefault="00055C4D" w:rsidP="00F53A2C">
      <w:pPr>
        <w:pStyle w:val="NoSpacing"/>
      </w:pPr>
      <w:r>
        <w:t>********Disable Constraints</w:t>
      </w:r>
    </w:p>
    <w:p w:rsidR="00055C4D" w:rsidRDefault="00055C4D" w:rsidP="00F53A2C">
      <w:pPr>
        <w:pStyle w:val="NoSpacing"/>
      </w:pPr>
      <w:r>
        <w:t>select 'alter table '||table_name||' disable constraint '||constraint_name||';' from dba_constraints where table_name='ZPET6210_MONEDA';</w:t>
      </w:r>
    </w:p>
    <w:p w:rsidR="00055C4D" w:rsidRDefault="00055C4D" w:rsidP="00F53A2C">
      <w:pPr>
        <w:pStyle w:val="NoSpacing"/>
      </w:pPr>
    </w:p>
    <w:p w:rsidR="00055C4D" w:rsidRDefault="00055C4D" w:rsidP="00F53A2C">
      <w:pPr>
        <w:pStyle w:val="NoSpacing"/>
      </w:pPr>
      <w:r>
        <w:t>select b.table_name,round(sum(a.bytes/1024/1024)) "Physical_Size Mb",round(sum</w:t>
      </w:r>
      <w:r>
        <w:cr/>
      </w:r>
    </w:p>
    <w:p w:rsidR="00055C4D" w:rsidRDefault="00055C4D" w:rsidP="00F53A2C">
      <w:pPr>
        <w:pStyle w:val="NoSpacing"/>
      </w:pPr>
      <w:r>
        <w:t xml:space="preserve">((b.num_rows*b.avg_row_len)/1024/1024)) "Logical_Size Mb", </w:t>
      </w:r>
    </w:p>
    <w:p w:rsidR="00055C4D" w:rsidRDefault="00055C4D" w:rsidP="00F53A2C">
      <w:pPr>
        <w:pStyle w:val="NoSpacing"/>
      </w:pPr>
      <w:r>
        <w:t xml:space="preserve">round((100 - ((sum((b.num_rows*b.avg_row_len)/1024/1024) * 100 ) / (sum(a.bytes/1024/1024))))) </w:t>
      </w:r>
      <w:r>
        <w:cr/>
      </w:r>
    </w:p>
    <w:p w:rsidR="00055C4D" w:rsidRDefault="00055C4D" w:rsidP="00F53A2C">
      <w:pPr>
        <w:pStyle w:val="NoSpacing"/>
      </w:pPr>
      <w:r>
        <w:t>"Fragmentation_Percent"</w:t>
      </w:r>
    </w:p>
    <w:p w:rsidR="00055C4D" w:rsidRDefault="00055C4D" w:rsidP="00F53A2C">
      <w:pPr>
        <w:pStyle w:val="NoSpacing"/>
      </w:pPr>
      <w:r>
        <w:t xml:space="preserve">from dba_segments a, dba_tables b where a.segment_name=b.table_name and a.owner=b.owner and </w:t>
      </w:r>
      <w:r>
        <w:cr/>
      </w:r>
    </w:p>
    <w:p w:rsidR="00055C4D" w:rsidRDefault="00055C4D" w:rsidP="00F53A2C">
      <w:pPr>
        <w:pStyle w:val="NoSpacing"/>
      </w:pPr>
      <w:r>
        <w:t>a.segment_type='TABLE'</w:t>
      </w:r>
    </w:p>
    <w:p w:rsidR="00055C4D" w:rsidRDefault="00055C4D" w:rsidP="00F53A2C">
      <w:pPr>
        <w:pStyle w:val="NoSpacing"/>
      </w:pPr>
      <w:r>
        <w:t xml:space="preserve">and a.owner='RSS' and </w:t>
      </w:r>
    </w:p>
    <w:p w:rsidR="00055C4D" w:rsidRDefault="00055C4D" w:rsidP="00F53A2C">
      <w:pPr>
        <w:pStyle w:val="NoSpacing"/>
      </w:pPr>
      <w:r>
        <w:t>b.table_name in ('MSG_CRITERIA','REPAIR_SRTS','REPAIR_PARTS','REQUEST_FOR_REPAIR_PLANS')</w:t>
      </w:r>
    </w:p>
    <w:p w:rsidR="00055C4D" w:rsidRDefault="00055C4D" w:rsidP="00F53A2C">
      <w:pPr>
        <w:pStyle w:val="NoSpacing"/>
      </w:pPr>
      <w:r>
        <w:t>group by b.table_name order by 1;</w:t>
      </w:r>
    </w:p>
    <w:p w:rsidR="00055C4D" w:rsidRDefault="00055C4D" w:rsidP="00F53A2C">
      <w:pPr>
        <w:pStyle w:val="NoSpacing"/>
      </w:pPr>
    </w:p>
    <w:p w:rsidR="00055C4D" w:rsidRDefault="00055C4D" w:rsidP="00F53A2C">
      <w:pPr>
        <w:pStyle w:val="NoSpacing"/>
      </w:pPr>
      <w:r>
        <w:t>tail -f nohup.out</w:t>
      </w:r>
    </w:p>
    <w:p w:rsidR="00055C4D" w:rsidRDefault="00055C4D" w:rsidP="00F53A2C">
      <w:pPr>
        <w:pStyle w:val="NoSpacing"/>
      </w:pPr>
    </w:p>
    <w:p w:rsidR="00055C4D" w:rsidRDefault="00055C4D" w:rsidP="00F53A2C">
      <w:pPr>
        <w:pStyle w:val="NoSpacing"/>
      </w:pPr>
      <w:r>
        <w:t>********Enable row movement</w:t>
      </w:r>
    </w:p>
    <w:p w:rsidR="00055C4D" w:rsidRDefault="00055C4D" w:rsidP="00F53A2C">
      <w:pPr>
        <w:pStyle w:val="NoSpacing"/>
      </w:pPr>
      <w:r>
        <w:t>alter table edwbas.PROJECT_ACTUAL_SAVING ENABLE ROW MOVEMENT;</w:t>
      </w:r>
    </w:p>
    <w:p w:rsidR="00055C4D" w:rsidRDefault="00055C4D" w:rsidP="00F53A2C">
      <w:pPr>
        <w:pStyle w:val="NoSpacing"/>
      </w:pPr>
    </w:p>
    <w:p w:rsidR="00055C4D" w:rsidRDefault="00055C4D" w:rsidP="00F53A2C">
      <w:pPr>
        <w:pStyle w:val="NoSpacing"/>
      </w:pPr>
      <w:r>
        <w:t xml:space="preserve">Defregmentation:if we create table and we delete some rows, then data will be deleted and keep the blank </w:t>
      </w:r>
      <w:r>
        <w:cr/>
      </w:r>
    </w:p>
    <w:p w:rsidR="00055C4D" w:rsidRDefault="00055C4D" w:rsidP="00F53A2C">
      <w:pPr>
        <w:pStyle w:val="NoSpacing"/>
      </w:pPr>
      <w:r>
        <w:t>space there on disk</w:t>
      </w:r>
    </w:p>
    <w:p w:rsidR="00055C4D" w:rsidRDefault="00055C4D" w:rsidP="00F53A2C">
      <w:pPr>
        <w:pStyle w:val="NoSpacing"/>
      </w:pPr>
      <w:r>
        <w:t xml:space="preserve">for defregmentaion, you can use export of the tables then drop the tables and again take import of that </w:t>
      </w:r>
      <w:r>
        <w:cr/>
      </w:r>
    </w:p>
    <w:p w:rsidR="00055C4D" w:rsidRDefault="00055C4D" w:rsidP="00F53A2C">
      <w:pPr>
        <w:pStyle w:val="NoSpacing"/>
      </w:pPr>
      <w:r>
        <w:t>tables(If the size of the table is small)</w:t>
      </w:r>
    </w:p>
    <w:p w:rsidR="00055C4D" w:rsidRDefault="00055C4D" w:rsidP="00F53A2C">
      <w:pPr>
        <w:pStyle w:val="NoSpacing"/>
      </w:pPr>
    </w:p>
    <w:p w:rsidR="00055C4D" w:rsidRDefault="00055C4D" w:rsidP="00F53A2C">
      <w:pPr>
        <w:pStyle w:val="NoSpacing"/>
      </w:pPr>
      <w:r>
        <w:t>3 ways</w:t>
      </w:r>
    </w:p>
    <w:p w:rsidR="00055C4D" w:rsidRDefault="00055C4D" w:rsidP="00F53A2C">
      <w:pPr>
        <w:pStyle w:val="NoSpacing"/>
      </w:pPr>
      <w:r>
        <w:t>1.Move</w:t>
      </w:r>
    </w:p>
    <w:p w:rsidR="00055C4D" w:rsidRDefault="00055C4D" w:rsidP="00F53A2C">
      <w:pPr>
        <w:pStyle w:val="NoSpacing"/>
      </w:pPr>
      <w:r>
        <w:t>2.Export/import</w:t>
      </w:r>
    </w:p>
    <w:p w:rsidR="00055C4D" w:rsidRDefault="00055C4D" w:rsidP="00F53A2C">
      <w:pPr>
        <w:pStyle w:val="NoSpacing"/>
      </w:pPr>
      <w:r>
        <w:t>3.Shrink</w:t>
      </w:r>
    </w:p>
    <w:p w:rsidR="00055C4D" w:rsidRDefault="00055C4D" w:rsidP="00F53A2C">
      <w:pPr>
        <w:pStyle w:val="NoSpacing"/>
      </w:pPr>
    </w:p>
    <w:p w:rsidR="00055C4D" w:rsidRDefault="00055C4D" w:rsidP="00F53A2C">
      <w:pPr>
        <w:pStyle w:val="NoSpacing"/>
      </w:pPr>
      <w:r>
        <w:t>1. Move</w:t>
      </w:r>
    </w:p>
    <w:p w:rsidR="00055C4D" w:rsidRDefault="00055C4D" w:rsidP="00F53A2C">
      <w:pPr>
        <w:pStyle w:val="NoSpacing"/>
      </w:pPr>
      <w:r>
        <w:t>Take size of table before Move</w:t>
      </w:r>
    </w:p>
    <w:p w:rsidR="00055C4D" w:rsidRDefault="00055C4D" w:rsidP="00F53A2C">
      <w:pPr>
        <w:pStyle w:val="NoSpacing"/>
      </w:pPr>
      <w:r>
        <w:lastRenderedPageBreak/>
        <w:t>select b.table_name,round(sum(a.bytes/1024/1024)) "Physical_Size Mb",round(sum</w:t>
      </w:r>
      <w:r>
        <w:cr/>
      </w:r>
    </w:p>
    <w:p w:rsidR="00055C4D" w:rsidRDefault="00055C4D" w:rsidP="00F53A2C">
      <w:pPr>
        <w:pStyle w:val="NoSpacing"/>
      </w:pPr>
      <w:r>
        <w:t>((b.num_rows*b.avg_row_len)/1024/1024)) "Logical_Size Mb",</w:t>
      </w:r>
    </w:p>
    <w:p w:rsidR="00055C4D" w:rsidRDefault="00055C4D" w:rsidP="00F53A2C">
      <w:pPr>
        <w:pStyle w:val="NoSpacing"/>
      </w:pPr>
      <w:r>
        <w:t xml:space="preserve">   round((100 - ((sum((b.num_rows*b.avg_row_len)/1024/1024) * 100 ) / (sum(a.bytes/1024/1024))))) </w:t>
      </w:r>
      <w:r>
        <w:cr/>
      </w:r>
    </w:p>
    <w:p w:rsidR="00055C4D" w:rsidRDefault="00055C4D" w:rsidP="00F53A2C">
      <w:pPr>
        <w:pStyle w:val="NoSpacing"/>
      </w:pPr>
      <w:r>
        <w:t>"Fragmentation_Percent"</w:t>
      </w:r>
    </w:p>
    <w:p w:rsidR="00055C4D" w:rsidRDefault="00055C4D" w:rsidP="00F53A2C">
      <w:pPr>
        <w:pStyle w:val="NoSpacing"/>
      </w:pPr>
      <w:r>
        <w:t xml:space="preserve">    from dba_segments a, dba_tables b where a.segment_name=b.table_name and a.owner=b.owner and </w:t>
      </w:r>
      <w:r>
        <w:cr/>
      </w:r>
    </w:p>
    <w:p w:rsidR="00055C4D" w:rsidRDefault="00055C4D" w:rsidP="00F53A2C">
      <w:pPr>
        <w:pStyle w:val="NoSpacing"/>
      </w:pPr>
      <w:r>
        <w:t>a.segment_type='TABLE'</w:t>
      </w:r>
    </w:p>
    <w:p w:rsidR="00055C4D" w:rsidRDefault="00055C4D" w:rsidP="00F53A2C">
      <w:pPr>
        <w:pStyle w:val="NoSpacing"/>
      </w:pPr>
      <w:r>
        <w:t xml:space="preserve">    and a.owner='&amp;Owner_name' group by b.table_name order by 1;</w:t>
      </w:r>
    </w:p>
    <w:p w:rsidR="00055C4D" w:rsidRDefault="00055C4D" w:rsidP="00F53A2C">
      <w:pPr>
        <w:pStyle w:val="NoSpacing"/>
      </w:pPr>
    </w:p>
    <w:p w:rsidR="00055C4D" w:rsidRDefault="00055C4D" w:rsidP="00F53A2C">
      <w:pPr>
        <w:pStyle w:val="NoSpacing"/>
      </w:pPr>
      <w:r>
        <w:t xml:space="preserve">select 'alter table '||owner||'.'||table_name||' move;' from dba_tables where owner='SGPRPP' order by </w:t>
      </w:r>
      <w:r>
        <w:cr/>
      </w:r>
    </w:p>
    <w:p w:rsidR="00055C4D" w:rsidRDefault="00055C4D" w:rsidP="00F53A2C">
      <w:pPr>
        <w:pStyle w:val="NoSpacing"/>
      </w:pPr>
      <w:r>
        <w:t>table_name;</w:t>
      </w:r>
    </w:p>
    <w:p w:rsidR="00055C4D" w:rsidRDefault="00055C4D" w:rsidP="00F53A2C">
      <w:pPr>
        <w:pStyle w:val="NoSpacing"/>
      </w:pPr>
    </w:p>
    <w:p w:rsidR="00055C4D" w:rsidRDefault="00055C4D" w:rsidP="00F53A2C">
      <w:pPr>
        <w:pStyle w:val="NoSpacing"/>
      </w:pPr>
      <w:r>
        <w:t>Explain plan steps</w:t>
      </w:r>
    </w:p>
    <w:p w:rsidR="00055C4D" w:rsidRDefault="00055C4D" w:rsidP="00F53A2C">
      <w:pPr>
        <w:pStyle w:val="NoSpacing"/>
      </w:pPr>
      <w:r>
        <w:t>@$ORACLE_HOME/rdbms/admin/utlxplan.sql</w:t>
      </w:r>
    </w:p>
    <w:p w:rsidR="00055C4D" w:rsidRDefault="00055C4D" w:rsidP="00F53A2C">
      <w:pPr>
        <w:pStyle w:val="NoSpacing"/>
      </w:pPr>
      <w:r>
        <w:t xml:space="preserve">              explain plan for </w:t>
      </w:r>
    </w:p>
    <w:p w:rsidR="00055C4D" w:rsidRDefault="00055C4D" w:rsidP="00F53A2C">
      <w:pPr>
        <w:pStyle w:val="NoSpacing"/>
      </w:pPr>
      <w:r>
        <w:t xml:space="preserve">                select ............. or update..............</w:t>
      </w:r>
    </w:p>
    <w:p w:rsidR="00055C4D" w:rsidRDefault="00055C4D" w:rsidP="00F53A2C">
      <w:pPr>
        <w:pStyle w:val="NoSpacing"/>
      </w:pPr>
    </w:p>
    <w:p w:rsidR="00055C4D" w:rsidRDefault="00055C4D" w:rsidP="00F53A2C">
      <w:pPr>
        <w:pStyle w:val="NoSpacing"/>
      </w:pPr>
      <w:r>
        <w:t>SELECT * FROM TABLE(dbms_xplan.display);</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wait events</w:t>
      </w:r>
    </w:p>
    <w:p w:rsidR="00055C4D" w:rsidRDefault="00055C4D" w:rsidP="00F53A2C">
      <w:pPr>
        <w:pStyle w:val="NoSpacing"/>
      </w:pPr>
      <w:r>
        <w:t>select count(*),event from v$session_wait group by event;</w:t>
      </w:r>
    </w:p>
    <w:p w:rsidR="00055C4D" w:rsidRDefault="00055C4D" w:rsidP="00F53A2C">
      <w:pPr>
        <w:pStyle w:val="NoSpacing"/>
      </w:pPr>
    </w:p>
    <w:p w:rsidR="00055C4D" w:rsidRDefault="00055C4D" w:rsidP="00F53A2C">
      <w:pPr>
        <w:pStyle w:val="NoSpacing"/>
      </w:pPr>
      <w:r>
        <w:t>********Check long running queries</w:t>
      </w:r>
    </w:p>
    <w:p w:rsidR="00055C4D" w:rsidRDefault="00055C4D" w:rsidP="00F53A2C">
      <w:pPr>
        <w:pStyle w:val="NoSpacing"/>
      </w:pPr>
      <w:r>
        <w:t>v$longops</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********Memory utilization:</w:t>
      </w:r>
    </w:p>
    <w:p w:rsidR="00055C4D" w:rsidRDefault="00055C4D" w:rsidP="00F53A2C">
      <w:pPr>
        <w:pStyle w:val="NoSpacing"/>
      </w:pPr>
      <w:r>
        <w:t>gv$session means gridview session</w:t>
      </w:r>
    </w:p>
    <w:p w:rsidR="00055C4D" w:rsidRDefault="00055C4D" w:rsidP="00F53A2C">
      <w:pPr>
        <w:pStyle w:val="NoSpacing"/>
      </w:pPr>
      <w:r>
        <w:t>select inst_id,count(*) from gv$session where username is not null group by inst_id;</w:t>
      </w:r>
    </w:p>
    <w:p w:rsidR="00055C4D" w:rsidRDefault="00055C4D" w:rsidP="00F53A2C">
      <w:pPr>
        <w:pStyle w:val="NoSpacing"/>
      </w:pPr>
    </w:p>
    <w:p w:rsidR="00055C4D" w:rsidRDefault="00055C4D" w:rsidP="00F53A2C">
      <w:pPr>
        <w:pStyle w:val="NoSpacing"/>
      </w:pPr>
      <w:r>
        <w:t xml:space="preserve">   INST_ID   COUNT(*)</w:t>
      </w:r>
    </w:p>
    <w:p w:rsidR="00055C4D" w:rsidRDefault="00055C4D" w:rsidP="00F53A2C">
      <w:pPr>
        <w:pStyle w:val="NoSpacing"/>
      </w:pPr>
      <w:r>
        <w:t>---------- ----------</w:t>
      </w:r>
    </w:p>
    <w:p w:rsidR="00055C4D" w:rsidRDefault="00055C4D" w:rsidP="00F53A2C">
      <w:pPr>
        <w:pStyle w:val="NoSpacing"/>
      </w:pPr>
      <w:r>
        <w:t xml:space="preserve">         1         72</w:t>
      </w:r>
    </w:p>
    <w:p w:rsidR="00055C4D" w:rsidRDefault="00055C4D" w:rsidP="00F53A2C">
      <w:pPr>
        <w:pStyle w:val="NoSpacing"/>
      </w:pPr>
      <w:r>
        <w:t xml:space="preserve">         2         47</w:t>
      </w:r>
    </w:p>
    <w:p w:rsidR="00055C4D" w:rsidRDefault="00055C4D" w:rsidP="00F53A2C">
      <w:pPr>
        <w:pStyle w:val="NoSpacing"/>
      </w:pPr>
      <w:r>
        <w:t xml:space="preserve">         3         14</w:t>
      </w:r>
    </w:p>
    <w:p w:rsidR="00055C4D" w:rsidRDefault="00055C4D" w:rsidP="00F53A2C">
      <w:pPr>
        <w:pStyle w:val="NoSpacing"/>
      </w:pPr>
    </w:p>
    <w:p w:rsidR="00055C4D" w:rsidRDefault="00055C4D" w:rsidP="00F53A2C">
      <w:pPr>
        <w:pStyle w:val="NoSpacing"/>
      </w:pPr>
      <w:r>
        <w:t>Mahesh Shedage: so issue ye hai ki this distrubution is not proper</w:t>
      </w:r>
    </w:p>
    <w:p w:rsidR="00055C4D" w:rsidRDefault="00055C4D" w:rsidP="00F53A2C">
      <w:pPr>
        <w:pStyle w:val="NoSpacing"/>
      </w:pPr>
      <w:r>
        <w:t xml:space="preserve">1:36:18 PM: Mahesh Shedage: so one server is having high memory utilization and rest 2 are normal </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Resolution</w:t>
      </w:r>
    </w:p>
    <w:p w:rsidR="00055C4D" w:rsidRDefault="00055C4D" w:rsidP="00F53A2C">
      <w:pPr>
        <w:pStyle w:val="NoSpacing"/>
      </w:pPr>
      <w:r>
        <w:t>for time being the resolution is to ask application team to map tns as per load..</w:t>
      </w:r>
    </w:p>
    <w:p w:rsidR="00055C4D" w:rsidRDefault="00055C4D" w:rsidP="00F53A2C">
      <w:pPr>
        <w:pStyle w:val="NoSpacing"/>
      </w:pPr>
    </w:p>
    <w:p w:rsidR="00055C4D" w:rsidRDefault="00055C4D" w:rsidP="00F53A2C">
      <w:pPr>
        <w:pStyle w:val="NoSpacing"/>
      </w:pPr>
      <w:r>
        <w:t>********check who is accessing table</w:t>
      </w:r>
    </w:p>
    <w:p w:rsidR="00055C4D" w:rsidRDefault="00055C4D" w:rsidP="00F53A2C">
      <w:pPr>
        <w:pStyle w:val="NoSpacing"/>
      </w:pPr>
      <w:r>
        <w:t>select * from v$access where object like '%CBS_RPS_AOP_VCD%';</w:t>
      </w:r>
    </w:p>
    <w:p w:rsidR="00055C4D" w:rsidRDefault="00055C4D" w:rsidP="00F53A2C">
      <w:pPr>
        <w:pStyle w:val="NoSpacing"/>
      </w:pPr>
    </w:p>
    <w:p w:rsidR="00055C4D" w:rsidRDefault="00055C4D" w:rsidP="00F53A2C">
      <w:pPr>
        <w:pStyle w:val="NoSpacing"/>
      </w:pPr>
      <w:r>
        <w:t>use top command for memory utilization user templates</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Monitor running jobs using below command</w:t>
      </w:r>
    </w:p>
    <w:p w:rsidR="00055C4D" w:rsidRDefault="00055C4D" w:rsidP="00F53A2C">
      <w:pPr>
        <w:pStyle w:val="NoSpacing"/>
      </w:pPr>
    </w:p>
    <w:p w:rsidR="00055C4D" w:rsidRDefault="00055C4D" w:rsidP="00F53A2C">
      <w:pPr>
        <w:pStyle w:val="NoSpacing"/>
      </w:pPr>
      <w:r>
        <w:t>jobs</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 &amp; I Tickets - assign to ADSC-&gt; Configuration Management -&gt; Support CM</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********Alert log file</w:t>
      </w:r>
    </w:p>
    <w:p w:rsidR="00055C4D" w:rsidRDefault="00055C4D" w:rsidP="00F53A2C">
      <w:pPr>
        <w:pStyle w:val="NoSpacing"/>
      </w:pPr>
      <w:r>
        <w:t>show parameter dump</w:t>
      </w:r>
    </w:p>
    <w:p w:rsidR="00055C4D" w:rsidRDefault="00055C4D" w:rsidP="00F53A2C">
      <w:pPr>
        <w:pStyle w:val="NoSpacing"/>
      </w:pPr>
    </w:p>
    <w:p w:rsidR="00055C4D" w:rsidRDefault="00055C4D" w:rsidP="00F53A2C">
      <w:pPr>
        <w:pStyle w:val="NoSpacing"/>
      </w:pPr>
      <w:r>
        <w:t>NAME                                 TYPE        VALUE</w:t>
      </w:r>
    </w:p>
    <w:p w:rsidR="00055C4D" w:rsidRDefault="00055C4D" w:rsidP="00F53A2C">
      <w:pPr>
        <w:pStyle w:val="NoSpacing"/>
      </w:pPr>
      <w:r>
        <w:t>------------------------------------ ----------- ------------------------------</w:t>
      </w:r>
    </w:p>
    <w:p w:rsidR="00055C4D" w:rsidRDefault="00055C4D" w:rsidP="00F53A2C">
      <w:pPr>
        <w:pStyle w:val="NoSpacing"/>
      </w:pPr>
      <w:r>
        <w:t>background_core_dump                 string      partial</w:t>
      </w:r>
    </w:p>
    <w:p w:rsidR="00055C4D" w:rsidRDefault="00055C4D" w:rsidP="00F53A2C">
      <w:pPr>
        <w:pStyle w:val="NoSpacing"/>
      </w:pPr>
      <w:r>
        <w:t>background_dump_dest                 string      /u01/app/oracle/diag/rdbms/mdc</w:t>
      </w:r>
    </w:p>
    <w:p w:rsidR="00055C4D" w:rsidRDefault="00055C4D" w:rsidP="00F53A2C">
      <w:pPr>
        <w:pStyle w:val="NoSpacing"/>
      </w:pPr>
      <w:r>
        <w:t xml:space="preserve">                                                 rpp1/MDCRPP1/trace</w:t>
      </w:r>
    </w:p>
    <w:p w:rsidR="00055C4D" w:rsidRDefault="00055C4D" w:rsidP="00F53A2C">
      <w:pPr>
        <w:pStyle w:val="NoSpacing"/>
      </w:pPr>
      <w:r>
        <w:t>core_dump_dest                       string      /u01/app/oracle/admin/MDCRPP1/</w:t>
      </w:r>
    </w:p>
    <w:p w:rsidR="00055C4D" w:rsidRDefault="00055C4D" w:rsidP="00F53A2C">
      <w:pPr>
        <w:pStyle w:val="NoSpacing"/>
      </w:pPr>
      <w:r>
        <w:t xml:space="preserve">                                                 cdump</w:t>
      </w:r>
    </w:p>
    <w:p w:rsidR="00055C4D" w:rsidRDefault="00055C4D" w:rsidP="00F53A2C">
      <w:pPr>
        <w:pStyle w:val="NoSpacing"/>
      </w:pPr>
      <w:r>
        <w:t>max_dump_file_size                   string      unlimited</w:t>
      </w:r>
    </w:p>
    <w:p w:rsidR="00055C4D" w:rsidRDefault="00055C4D" w:rsidP="00F53A2C">
      <w:pPr>
        <w:pStyle w:val="NoSpacing"/>
      </w:pPr>
      <w:r>
        <w:t>shadow_core_dump                     string      partial</w:t>
      </w:r>
    </w:p>
    <w:p w:rsidR="00055C4D" w:rsidRDefault="00055C4D" w:rsidP="00F53A2C">
      <w:pPr>
        <w:pStyle w:val="NoSpacing"/>
      </w:pPr>
      <w:r>
        <w:t>user_dump_dest                       string      /u01/app/oracle/diag/rdbms/mdc</w:t>
      </w:r>
    </w:p>
    <w:p w:rsidR="00055C4D" w:rsidRDefault="00055C4D" w:rsidP="00F53A2C">
      <w:pPr>
        <w:pStyle w:val="NoSpacing"/>
      </w:pPr>
      <w:r>
        <w:t xml:space="preserve">                                                 rpp1/MDCRPP1/trace</w:t>
      </w:r>
    </w:p>
    <w:p w:rsidR="00055C4D" w:rsidRDefault="00055C4D" w:rsidP="00F53A2C">
      <w:pPr>
        <w:pStyle w:val="NoSpacing"/>
      </w:pPr>
    </w:p>
    <w:p w:rsidR="00055C4D" w:rsidRDefault="00055C4D" w:rsidP="00F53A2C">
      <w:pPr>
        <w:pStyle w:val="NoSpacing"/>
      </w:pPr>
      <w:r>
        <w:t>cd /u01/app/oracle/diag/rdbms/mdcrpp1/MDCRPP1/trace</w:t>
      </w:r>
    </w:p>
    <w:p w:rsidR="00055C4D" w:rsidRDefault="00055C4D" w:rsidP="00F53A2C">
      <w:pPr>
        <w:pStyle w:val="NoSpacing"/>
      </w:pPr>
    </w:p>
    <w:p w:rsidR="00055C4D" w:rsidRDefault="00055C4D" w:rsidP="00F53A2C">
      <w:pPr>
        <w:pStyle w:val="NoSpacing"/>
      </w:pPr>
      <w:r>
        <w:t>$ ls -lrth *alert*</w:t>
      </w:r>
    </w:p>
    <w:p w:rsidR="00055C4D" w:rsidRDefault="00055C4D" w:rsidP="00F53A2C">
      <w:pPr>
        <w:pStyle w:val="NoSpacing"/>
      </w:pPr>
      <w:r>
        <w:t>-rw-r--r--   1 oraware  dba         6.8M May  9  2013 alert_MDCRPP1.log.zip</w:t>
      </w:r>
    </w:p>
    <w:p w:rsidR="00055C4D" w:rsidRDefault="00055C4D" w:rsidP="00F53A2C">
      <w:pPr>
        <w:pStyle w:val="NoSpacing"/>
      </w:pPr>
      <w:r>
        <w:t>-rw-r--r--   1 oraware  dba         146M Feb 12 04:30 alert_MDCRPP1.log</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view File_name : is the command to view the file.</w:t>
      </w:r>
    </w:p>
    <w:p w:rsidR="00055C4D" w:rsidRDefault="00055C4D" w:rsidP="00F53A2C">
      <w:pPr>
        <w:pStyle w:val="NoSpacing"/>
      </w:pPr>
    </w:p>
    <w:p w:rsidR="00055C4D" w:rsidRDefault="00055C4D" w:rsidP="00F53A2C">
      <w:pPr>
        <w:pStyle w:val="NoSpacing"/>
      </w:pPr>
      <w:r>
        <w:t xml:space="preserve">SQLLDR CONTROL=load_users_data.ctl, LOG=load_users_data.log, DATA=Users.csv, USERID=zngq/prod </w:t>
      </w:r>
      <w:r>
        <w:cr/>
      </w:r>
    </w:p>
    <w:p w:rsidR="00055C4D" w:rsidRDefault="00055C4D" w:rsidP="00F53A2C">
      <w:pPr>
        <w:pStyle w:val="NoSpacing"/>
      </w:pPr>
      <w:r>
        <w:t>password@webizprd1154_qmsp1.world</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the db is up or not</w:t>
      </w:r>
    </w:p>
    <w:p w:rsidR="00055C4D" w:rsidRDefault="00055C4D" w:rsidP="00F53A2C">
      <w:pPr>
        <w:pStyle w:val="NoSpacing"/>
      </w:pPr>
      <w:r>
        <w:t>cat /var/opt/oracle/oratab</w:t>
      </w:r>
    </w:p>
    <w:p w:rsidR="00055C4D" w:rsidRDefault="00055C4D" w:rsidP="00F53A2C">
      <w:pPr>
        <w:pStyle w:val="NoSpacing"/>
      </w:pPr>
    </w:p>
    <w:p w:rsidR="00055C4D" w:rsidRDefault="00055C4D" w:rsidP="00F53A2C">
      <w:pPr>
        <w:pStyle w:val="NoSpacing"/>
      </w:pPr>
      <w:r>
        <w:t>check if there is # at the start of this db</w:t>
      </w:r>
    </w:p>
    <w:p w:rsidR="00055C4D" w:rsidRDefault="00055C4D" w:rsidP="00F53A2C">
      <w:pPr>
        <w:pStyle w:val="NoSpacing"/>
      </w:pPr>
      <w:r>
        <w:lastRenderedPageBreak/>
        <w:t>and if yes then that db is kept down.</w:t>
      </w:r>
    </w:p>
    <w:p w:rsidR="00055C4D" w:rsidRDefault="00055C4D" w:rsidP="00F53A2C">
      <w:pPr>
        <w:pStyle w:val="NoSpacing"/>
      </w:pPr>
    </w:p>
    <w:p w:rsidR="00055C4D" w:rsidRDefault="00055C4D" w:rsidP="00F53A2C">
      <w:pPr>
        <w:pStyle w:val="NoSpacing"/>
      </w:pPr>
      <w:r>
        <w:t>check DBA_policies for Security check exception error.</w:t>
      </w:r>
    </w:p>
    <w:p w:rsidR="00055C4D" w:rsidRDefault="00055C4D" w:rsidP="00F53A2C">
      <w:pPr>
        <w:pStyle w:val="NoSpacing"/>
      </w:pPr>
    </w:p>
    <w:p w:rsidR="00055C4D" w:rsidRDefault="00055C4D" w:rsidP="00F53A2C">
      <w:pPr>
        <w:pStyle w:val="NoSpacing"/>
      </w:pPr>
      <w:r>
        <w:t>********Performance issue</w:t>
      </w:r>
    </w:p>
    <w:p w:rsidR="00055C4D" w:rsidRDefault="00055C4D" w:rsidP="00F53A2C">
      <w:pPr>
        <w:pStyle w:val="NoSpacing"/>
      </w:pPr>
    </w:p>
    <w:p w:rsidR="00055C4D" w:rsidRDefault="00055C4D" w:rsidP="00F53A2C">
      <w:pPr>
        <w:pStyle w:val="NoSpacing"/>
      </w:pPr>
      <w:r>
        <w:t>Check top command</w:t>
      </w:r>
    </w:p>
    <w:p w:rsidR="00055C4D" w:rsidRDefault="00055C4D" w:rsidP="00F53A2C">
      <w:pPr>
        <w:pStyle w:val="NoSpacing"/>
      </w:pPr>
      <w:r>
        <w:t>check prstat</w:t>
      </w:r>
    </w:p>
    <w:p w:rsidR="00055C4D" w:rsidRDefault="00055C4D" w:rsidP="00F53A2C">
      <w:pPr>
        <w:pStyle w:val="NoSpacing"/>
      </w:pPr>
    </w:p>
    <w:p w:rsidR="00055C4D" w:rsidRDefault="00055C4D" w:rsidP="00F53A2C">
      <w:pPr>
        <w:pStyle w:val="NoSpacing"/>
      </w:pPr>
      <w:r>
        <w:t>Check ADWR/ADDM Report: Need to run script available on below specific path</w:t>
      </w:r>
    </w:p>
    <w:p w:rsidR="00055C4D" w:rsidRDefault="00055C4D" w:rsidP="00F53A2C">
      <w:pPr>
        <w:pStyle w:val="NoSpacing"/>
      </w:pPr>
      <w:r>
        <w:t>$ORACLE_HOME/rdbms/admin</w:t>
      </w:r>
    </w:p>
    <w:p w:rsidR="00055C4D" w:rsidRDefault="00055C4D" w:rsidP="00F53A2C">
      <w:pPr>
        <w:pStyle w:val="NoSpacing"/>
      </w:pPr>
    </w:p>
    <w:p w:rsidR="00055C4D" w:rsidRDefault="00055C4D" w:rsidP="00F53A2C">
      <w:pPr>
        <w:pStyle w:val="NoSpacing"/>
      </w:pPr>
      <w:r>
        <w:t>ADDM: @?/rdbms/admin/addmrpt.sql</w:t>
      </w:r>
    </w:p>
    <w:p w:rsidR="00055C4D" w:rsidRDefault="00055C4D" w:rsidP="00F53A2C">
      <w:pPr>
        <w:pStyle w:val="NoSpacing"/>
      </w:pPr>
      <w:r>
        <w:t>AWR: @?/rdbms/admin/awrrpt.sql</w:t>
      </w:r>
    </w:p>
    <w:p w:rsidR="00055C4D" w:rsidRDefault="00055C4D" w:rsidP="00F53A2C">
      <w:pPr>
        <w:pStyle w:val="NoSpacing"/>
      </w:pPr>
    </w:p>
    <w:p w:rsidR="00055C4D" w:rsidRDefault="00055C4D" w:rsidP="00F53A2C">
      <w:pPr>
        <w:pStyle w:val="NoSpacing"/>
      </w:pPr>
      <w:r>
        <w:t>inputs for that file</w:t>
      </w:r>
    </w:p>
    <w:p w:rsidR="00055C4D" w:rsidRDefault="00055C4D" w:rsidP="00F53A2C">
      <w:pPr>
        <w:pStyle w:val="NoSpacing"/>
      </w:pPr>
      <w:r>
        <w:t>1. format(HTML)</w:t>
      </w:r>
    </w:p>
    <w:p w:rsidR="00055C4D" w:rsidRDefault="00055C4D" w:rsidP="00F53A2C">
      <w:pPr>
        <w:pStyle w:val="NoSpacing"/>
      </w:pPr>
      <w:r>
        <w:t>2. report for how many days needed(1)</w:t>
      </w:r>
    </w:p>
    <w:p w:rsidR="00055C4D" w:rsidRDefault="00055C4D" w:rsidP="00F53A2C">
      <w:pPr>
        <w:pStyle w:val="NoSpacing"/>
      </w:pPr>
      <w:r>
        <w:t>3. Snapshots</w:t>
      </w:r>
    </w:p>
    <w:p w:rsidR="00055C4D" w:rsidRDefault="00055C4D" w:rsidP="00F53A2C">
      <w:pPr>
        <w:pStyle w:val="NoSpacing"/>
      </w:pPr>
    </w:p>
    <w:p w:rsidR="00055C4D" w:rsidRDefault="00055C4D" w:rsidP="00F53A2C">
      <w:pPr>
        <w:pStyle w:val="NoSpacing"/>
      </w:pPr>
      <w:r>
        <w:t>Path for files</w:t>
      </w:r>
    </w:p>
    <w:p w:rsidR="00055C4D" w:rsidRDefault="00055C4D" w:rsidP="00F53A2C">
      <w:pPr>
        <w:pStyle w:val="NoSpacing"/>
      </w:pPr>
      <w:r>
        <w:t>/pgedwp/app/oracle</w:t>
      </w:r>
    </w:p>
    <w:p w:rsidR="00055C4D" w:rsidRDefault="00055C4D" w:rsidP="00F53A2C">
      <w:pPr>
        <w:pStyle w:val="NoSpacing"/>
      </w:pPr>
    </w:p>
    <w:p w:rsidR="00055C4D" w:rsidRDefault="00055C4D" w:rsidP="00F53A2C">
      <w:pPr>
        <w:pStyle w:val="NoSpacing"/>
      </w:pPr>
      <w:r>
        <w:t xml:space="preserve">select FILE_NAME , sum(bytes)/1024/1024 from dba_data_files where TABLESPACE_NAME like 'PART' group by </w:t>
      </w:r>
      <w:r>
        <w:cr/>
      </w:r>
    </w:p>
    <w:p w:rsidR="00055C4D" w:rsidRDefault="00055C4D" w:rsidP="00F53A2C">
      <w:pPr>
        <w:pStyle w:val="NoSpacing"/>
      </w:pPr>
      <w:r>
        <w:t>FILE_NAME;</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********Run file in nohup mode</w:t>
      </w:r>
    </w:p>
    <w:p w:rsidR="00055C4D" w:rsidRDefault="00055C4D" w:rsidP="00F53A2C">
      <w:pPr>
        <w:pStyle w:val="NoSpacing"/>
      </w:pPr>
      <w:r>
        <w:t>Create WC_PEGGING_1.log</w:t>
      </w:r>
    </w:p>
    <w:p w:rsidR="00055C4D" w:rsidRDefault="00055C4D" w:rsidP="00F53A2C">
      <w:pPr>
        <w:pStyle w:val="NoSpacing"/>
      </w:pPr>
      <w:r>
        <w:t>sqlplus / as sysdba</w:t>
      </w:r>
    </w:p>
    <w:p w:rsidR="00055C4D" w:rsidRDefault="00055C4D" w:rsidP="00F53A2C">
      <w:pPr>
        <w:pStyle w:val="NoSpacing"/>
      </w:pPr>
    </w:p>
    <w:p w:rsidR="00055C4D" w:rsidRDefault="00055C4D" w:rsidP="00F53A2C">
      <w:pPr>
        <w:pStyle w:val="NoSpacing"/>
      </w:pPr>
      <w:r>
        <w:t>select name from v$database;</w:t>
      </w:r>
    </w:p>
    <w:p w:rsidR="00055C4D" w:rsidRDefault="00055C4D" w:rsidP="00F53A2C">
      <w:pPr>
        <w:pStyle w:val="NoSpacing"/>
      </w:pPr>
      <w:r>
        <w:t>Exec sox_owner.log_ticket_details_pg.log_ticket_details_pr('5503092','LF105');</w:t>
      </w:r>
    </w:p>
    <w:p w:rsidR="00055C4D" w:rsidRDefault="00055C4D" w:rsidP="00F53A2C">
      <w:pPr>
        <w:pStyle w:val="NoSpacing"/>
      </w:pPr>
    </w:p>
    <w:p w:rsidR="00055C4D" w:rsidRDefault="00055C4D" w:rsidP="00F53A2C">
      <w:pPr>
        <w:pStyle w:val="NoSpacing"/>
      </w:pPr>
      <w:r>
        <w:t>spool one.log</w:t>
      </w:r>
    </w:p>
    <w:p w:rsidR="00055C4D" w:rsidRDefault="00055C4D" w:rsidP="00F53A2C">
      <w:pPr>
        <w:pStyle w:val="NoSpacing"/>
      </w:pPr>
    </w:p>
    <w:p w:rsidR="00055C4D" w:rsidRDefault="00055C4D" w:rsidP="00F53A2C">
      <w:pPr>
        <w:pStyle w:val="NoSpacing"/>
      </w:pPr>
      <w:r>
        <w:t>Delete from obiee_cpg_data.WC_PEGGING_F where week_wid in (201323,201324,201325,201326);</w:t>
      </w:r>
    </w:p>
    <w:p w:rsidR="00055C4D" w:rsidRDefault="00055C4D" w:rsidP="00F53A2C">
      <w:pPr>
        <w:pStyle w:val="NoSpacing"/>
      </w:pPr>
      <w:r>
        <w:t xml:space="preserve">commit; </w:t>
      </w:r>
    </w:p>
    <w:p w:rsidR="00055C4D" w:rsidRDefault="00055C4D" w:rsidP="00F53A2C">
      <w:pPr>
        <w:pStyle w:val="NoSpacing"/>
      </w:pPr>
    </w:p>
    <w:p w:rsidR="00055C4D" w:rsidRDefault="00055C4D" w:rsidP="00F53A2C">
      <w:pPr>
        <w:pStyle w:val="NoSpacing"/>
      </w:pPr>
      <w:r>
        <w:t>spool off</w:t>
      </w:r>
    </w:p>
    <w:p w:rsidR="00055C4D" w:rsidRDefault="00055C4D" w:rsidP="00F53A2C">
      <w:pPr>
        <w:pStyle w:val="NoSpacing"/>
      </w:pPr>
    </w:p>
    <w:p w:rsidR="00055C4D" w:rsidRDefault="00055C4D" w:rsidP="00F53A2C">
      <w:pPr>
        <w:pStyle w:val="NoSpacing"/>
      </w:pPr>
      <w:r>
        <w:t>exit</w:t>
      </w:r>
    </w:p>
    <w:p w:rsidR="00055C4D" w:rsidRDefault="00055C4D" w:rsidP="00F53A2C">
      <w:pPr>
        <w:pStyle w:val="NoSpacing"/>
      </w:pPr>
    </w:p>
    <w:p w:rsidR="00055C4D" w:rsidRDefault="00055C4D" w:rsidP="00F53A2C">
      <w:pPr>
        <w:pStyle w:val="NoSpacing"/>
      </w:pPr>
      <w:r>
        <w:t>nohup sqlplus / as sysdba @master_file_edwp.log  &amp;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Exports on database</w:t>
      </w:r>
    </w:p>
    <w:p w:rsidR="00055C4D" w:rsidRDefault="00055C4D" w:rsidP="00F53A2C">
      <w:pPr>
        <w:pStyle w:val="NoSpacing"/>
      </w:pPr>
      <w:r>
        <w:t>/orabackup/exp/logs</w:t>
      </w:r>
    </w:p>
    <w:p w:rsidR="00055C4D" w:rsidRDefault="00055C4D" w:rsidP="00F53A2C">
      <w:pPr>
        <w:pStyle w:val="NoSpacing"/>
      </w:pPr>
      <w:r>
        <w:t>ls -lrth</w:t>
      </w:r>
    </w:p>
    <w:p w:rsidR="00055C4D" w:rsidRDefault="00055C4D" w:rsidP="00F53A2C">
      <w:pPr>
        <w:pStyle w:val="NoSpacing"/>
      </w:pPr>
      <w:r>
        <w:t>date</w:t>
      </w:r>
    </w:p>
    <w:p w:rsidR="00055C4D" w:rsidRDefault="00055C4D" w:rsidP="00F53A2C">
      <w:pPr>
        <w:pStyle w:val="NoSpacing"/>
      </w:pPr>
    </w:p>
    <w:p w:rsidR="00055C4D" w:rsidRDefault="00055C4D" w:rsidP="00F53A2C">
      <w:pPr>
        <w:pStyle w:val="NoSpacing"/>
      </w:pPr>
      <w:r>
        <w:t>ps -ef|grep jobs</w:t>
      </w:r>
    </w:p>
    <w:p w:rsidR="00055C4D" w:rsidRDefault="00055C4D" w:rsidP="00F53A2C">
      <w:pPr>
        <w:pStyle w:val="NoSpacing"/>
      </w:pPr>
    </w:p>
    <w:p w:rsidR="00055C4D" w:rsidRDefault="00055C4D" w:rsidP="00F53A2C">
      <w:pPr>
        <w:pStyle w:val="NoSpacing"/>
      </w:pPr>
      <w:r>
        <w:t>ps -ef|grep rman</w:t>
      </w:r>
    </w:p>
    <w:p w:rsidR="00055C4D" w:rsidRDefault="00055C4D" w:rsidP="00F53A2C">
      <w:pPr>
        <w:pStyle w:val="NoSpacing"/>
      </w:pPr>
    </w:p>
    <w:p w:rsidR="00055C4D" w:rsidRDefault="00055C4D" w:rsidP="00F53A2C">
      <w:pPr>
        <w:pStyle w:val="NoSpacing"/>
      </w:pPr>
      <w:r>
        <w:t>ps -ef|grep exp</w:t>
      </w:r>
    </w:p>
    <w:p w:rsidR="00055C4D" w:rsidRDefault="00055C4D" w:rsidP="00F53A2C">
      <w:pPr>
        <w:pStyle w:val="NoSpacing"/>
      </w:pPr>
    </w:p>
    <w:p w:rsidR="00055C4D" w:rsidRDefault="00055C4D" w:rsidP="00F53A2C">
      <w:pPr>
        <w:pStyle w:val="NoSpacing"/>
      </w:pPr>
      <w:r>
        <w:t>ps -ef|grep expdp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locations of Alert files:</w:t>
      </w:r>
    </w:p>
    <w:p w:rsidR="00055C4D" w:rsidRDefault="00055C4D" w:rsidP="00F53A2C">
      <w:pPr>
        <w:pStyle w:val="NoSpacing"/>
      </w:pPr>
      <w:r>
        <w:t>select name,value from v$spparameter where name like '%dest%';</w:t>
      </w:r>
    </w:p>
    <w:p w:rsidR="00055C4D" w:rsidRDefault="00055C4D" w:rsidP="00F53A2C">
      <w:pPr>
        <w:pStyle w:val="NoSpacing"/>
      </w:pPr>
    </w:p>
    <w:p w:rsidR="00055C4D" w:rsidRDefault="00055C4D" w:rsidP="00F53A2C">
      <w:pPr>
        <w:pStyle w:val="NoSpacing"/>
      </w:pPr>
      <w:r>
        <w:t>********Change database buffer cache</w:t>
      </w:r>
    </w:p>
    <w:p w:rsidR="00055C4D" w:rsidRDefault="00055C4D" w:rsidP="00F53A2C">
      <w:pPr>
        <w:pStyle w:val="NoSpacing"/>
      </w:pPr>
      <w:r>
        <w:t>alter system set db_cache_size=2516582;</w:t>
      </w:r>
    </w:p>
    <w:p w:rsidR="00055C4D" w:rsidRDefault="00055C4D" w:rsidP="00F53A2C">
      <w:pPr>
        <w:pStyle w:val="NoSpacing"/>
      </w:pPr>
    </w:p>
    <w:p w:rsidR="00055C4D" w:rsidRDefault="00055C4D" w:rsidP="00F53A2C">
      <w:pPr>
        <w:pStyle w:val="NoSpacing"/>
      </w:pPr>
      <w:r>
        <w:t>show parameter db_cache_size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*************BRIDGE DETAILS******************</w:t>
      </w:r>
    </w:p>
    <w:p w:rsidR="00055C4D" w:rsidRDefault="00055C4D" w:rsidP="00F53A2C">
      <w:pPr>
        <w:pStyle w:val="NoSpacing"/>
      </w:pPr>
      <w:r>
        <w:t>For making Bridge</w:t>
      </w:r>
    </w:p>
    <w:p w:rsidR="00055C4D" w:rsidRDefault="00055C4D" w:rsidP="00F53A2C">
      <w:pPr>
        <w:pStyle w:val="NoSpacing"/>
      </w:pPr>
      <w:r>
        <w:t>1) dial number 0000117(from mobile - 000117)</w:t>
      </w:r>
    </w:p>
    <w:p w:rsidR="00055C4D" w:rsidRDefault="00055C4D" w:rsidP="00F53A2C">
      <w:pPr>
        <w:pStyle w:val="NoSpacing"/>
      </w:pPr>
      <w:r>
        <w:t>2) After voice prompt dial number -  877-205-3152</w:t>
      </w:r>
    </w:p>
    <w:p w:rsidR="00055C4D" w:rsidRDefault="00055C4D" w:rsidP="00F53A2C">
      <w:pPr>
        <w:pStyle w:val="NoSpacing"/>
      </w:pPr>
      <w:r>
        <w:t xml:space="preserve">International-526805 </w:t>
      </w:r>
    </w:p>
    <w:p w:rsidR="00055C4D" w:rsidRDefault="00055C4D" w:rsidP="00F53A2C">
      <w:pPr>
        <w:pStyle w:val="NoSpacing"/>
      </w:pPr>
      <w:r>
        <w:t>Local -</w:t>
      </w:r>
    </w:p>
    <w:p w:rsidR="00055C4D" w:rsidRDefault="00055C4D" w:rsidP="00F53A2C">
      <w:pPr>
        <w:pStyle w:val="NoSpacing"/>
      </w:pPr>
      <w:r>
        <w:t>jd454a/intel12*</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***********STOP APPLICATIONS on WINDOWS*****************</w:t>
      </w:r>
    </w:p>
    <w:p w:rsidR="00055C4D" w:rsidRDefault="00055C4D" w:rsidP="00F53A2C">
      <w:pPr>
        <w:pStyle w:val="NoSpacing"/>
      </w:pPr>
      <w:r>
        <w:t>Click on Start, type Remote Desktop Connections</w:t>
      </w:r>
    </w:p>
    <w:p w:rsidR="00055C4D" w:rsidRDefault="00055C4D" w:rsidP="00F53A2C">
      <w:pPr>
        <w:pStyle w:val="NoSpacing"/>
      </w:pPr>
      <w:r>
        <w:t>Enter the server name</w:t>
      </w:r>
    </w:p>
    <w:p w:rsidR="00055C4D" w:rsidRDefault="00055C4D" w:rsidP="00F53A2C">
      <w:pPr>
        <w:pStyle w:val="NoSpacing"/>
      </w:pPr>
      <w:r>
        <w:t>Username - ced\US.COL.CISE_RPWMS</w:t>
      </w:r>
    </w:p>
    <w:p w:rsidR="00055C4D" w:rsidRDefault="00055C4D" w:rsidP="00F53A2C">
      <w:pPr>
        <w:pStyle w:val="NoSpacing"/>
      </w:pPr>
      <w:r>
        <w:t xml:space="preserve">Password - Z@d4fg%GH90 </w:t>
      </w:r>
    </w:p>
    <w:p w:rsidR="00055C4D" w:rsidRDefault="00055C4D" w:rsidP="00F53A2C">
      <w:pPr>
        <w:pStyle w:val="NoSpacing"/>
      </w:pPr>
    </w:p>
    <w:p w:rsidR="00055C4D" w:rsidRDefault="00055C4D" w:rsidP="00F53A2C">
      <w:pPr>
        <w:pStyle w:val="NoSpacing"/>
      </w:pPr>
      <w:r>
        <w:t>Click on Edit and Stop</w:t>
      </w:r>
    </w:p>
    <w:p w:rsidR="00055C4D" w:rsidRDefault="00055C4D" w:rsidP="00F53A2C">
      <w:pPr>
        <w:pStyle w:val="NoSpacing"/>
      </w:pPr>
    </w:p>
    <w:p w:rsidR="00055C4D" w:rsidRDefault="00055C4D" w:rsidP="00F53A2C">
      <w:pPr>
        <w:pStyle w:val="NoSpacing"/>
      </w:pPr>
      <w:r>
        <w:t>*****************check free memory****************</w:t>
      </w:r>
    </w:p>
    <w:p w:rsidR="00055C4D" w:rsidRDefault="00055C4D" w:rsidP="00F53A2C">
      <w:pPr>
        <w:pStyle w:val="NoSpacing"/>
      </w:pPr>
      <w:r>
        <w:t>free -m</w:t>
      </w:r>
    </w:p>
    <w:p w:rsidR="00055C4D" w:rsidRDefault="00055C4D" w:rsidP="00F53A2C">
      <w:pPr>
        <w:pStyle w:val="NoSpacing"/>
      </w:pPr>
    </w:p>
    <w:p w:rsidR="00055C4D" w:rsidRDefault="00055C4D" w:rsidP="00F53A2C">
      <w:pPr>
        <w:pStyle w:val="NoSpacing"/>
      </w:pPr>
      <w:r>
        <w:t>*******Helpdesk</w:t>
      </w:r>
    </w:p>
    <w:p w:rsidR="00055C4D" w:rsidRDefault="00055C4D" w:rsidP="00F53A2C">
      <w:pPr>
        <w:pStyle w:val="NoSpacing"/>
      </w:pPr>
      <w:r>
        <w:t>hv551</w:t>
      </w:r>
    </w:p>
    <w:p w:rsidR="00055C4D" w:rsidRDefault="00055C4D" w:rsidP="00F53A2C">
      <w:pPr>
        <w:pStyle w:val="NoSpacing"/>
      </w:pPr>
    </w:p>
    <w:p w:rsidR="00055C4D" w:rsidRDefault="00055C4D" w:rsidP="00F53A2C">
      <w:pPr>
        <w:pStyle w:val="NoSpacing"/>
      </w:pPr>
      <w:r>
        <w:lastRenderedPageBreak/>
        <w:t>***********************************</w:t>
      </w:r>
    </w:p>
    <w:p w:rsidR="00055C4D" w:rsidRDefault="00055C4D" w:rsidP="00F53A2C">
      <w:pPr>
        <w:pStyle w:val="NoSpacing"/>
      </w:pPr>
      <w:r>
        <w:t>select OPTIMAL_LOGFILE_SIZE from v$instance_recovery;</w:t>
      </w:r>
    </w:p>
    <w:p w:rsidR="00055C4D" w:rsidRDefault="00055C4D" w:rsidP="00F53A2C">
      <w:pPr>
        <w:pStyle w:val="NoSpacing"/>
      </w:pPr>
    </w:p>
    <w:p w:rsidR="00055C4D" w:rsidRDefault="00055C4D" w:rsidP="00F53A2C">
      <w:pPr>
        <w:pStyle w:val="NoSpacing"/>
      </w:pPr>
      <w:r>
        <w:t>select sum(bytes/1024/1024) from v$log;</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*********************Performance questions****************</w:t>
      </w:r>
    </w:p>
    <w:p w:rsidR="00055C4D" w:rsidRDefault="00055C4D" w:rsidP="00F53A2C">
      <w:pPr>
        <w:pStyle w:val="NoSpacing"/>
      </w:pPr>
      <w:r>
        <w:t>We would like to have more information for the Remedy Ticket INC000005361260. Please refer to the pointers below and do provide the relevant information. This would help us to continue finding an accurate resolution.</w:t>
      </w:r>
    </w:p>
    <w:p w:rsidR="00055C4D" w:rsidRDefault="00055C4D" w:rsidP="00F53A2C">
      <w:pPr>
        <w:pStyle w:val="NoSpacing"/>
      </w:pPr>
    </w:p>
    <w:p w:rsidR="00055C4D" w:rsidRDefault="00055C4D" w:rsidP="00F53A2C">
      <w:pPr>
        <w:pStyle w:val="NoSpacing"/>
      </w:pPr>
      <w:r>
        <w:t xml:space="preserve">1] Since when you are facing this slowness issue ? </w:t>
      </w:r>
    </w:p>
    <w:p w:rsidR="00055C4D" w:rsidRDefault="00055C4D" w:rsidP="00F53A2C">
      <w:pPr>
        <w:pStyle w:val="NoSpacing"/>
      </w:pPr>
      <w:r>
        <w:t xml:space="preserve">2] Is the slowness persistent or does it varies based on the time of the day? </w:t>
      </w:r>
    </w:p>
    <w:p w:rsidR="00055C4D" w:rsidRDefault="00055C4D" w:rsidP="00F53A2C">
      <w:pPr>
        <w:pStyle w:val="NoSpacing"/>
      </w:pPr>
      <w:r>
        <w:t xml:space="preserve">3] Is it happening with any specific user/s or across the globe ? </w:t>
      </w:r>
    </w:p>
    <w:p w:rsidR="00055C4D" w:rsidRDefault="00055C4D" w:rsidP="00F53A2C">
      <w:pPr>
        <w:pStyle w:val="NoSpacing"/>
      </w:pPr>
      <w:r>
        <w:t xml:space="preserve">4] Is the complete application slow or issue with any specific module/operation/job ? </w:t>
      </w:r>
    </w:p>
    <w:p w:rsidR="00055C4D" w:rsidRDefault="00055C4D" w:rsidP="00F53A2C">
      <w:pPr>
        <w:pStyle w:val="NoSpacing"/>
      </w:pPr>
      <w:r>
        <w:t xml:space="preserve">5] If it is with any specific module/operation/job then what queries are associated with this ? What actually </w:t>
      </w:r>
      <w:r>
        <w:cr/>
      </w:r>
    </w:p>
    <w:p w:rsidR="00055C4D" w:rsidRDefault="00055C4D" w:rsidP="00F53A2C">
      <w:pPr>
        <w:pStyle w:val="NoSpacing"/>
      </w:pPr>
      <w:r>
        <w:t xml:space="preserve">it does ? </w:t>
      </w:r>
    </w:p>
    <w:p w:rsidR="00055C4D" w:rsidRDefault="00055C4D" w:rsidP="00F53A2C">
      <w:pPr>
        <w:pStyle w:val="NoSpacing"/>
      </w:pPr>
      <w:r>
        <w:t xml:space="preserve">6] if its query specific, do we have the explain plan when it was working fine? </w:t>
      </w:r>
    </w:p>
    <w:p w:rsidR="00055C4D" w:rsidRDefault="00055C4D" w:rsidP="00F53A2C">
      <w:pPr>
        <w:pStyle w:val="NoSpacing"/>
      </w:pPr>
      <w:r>
        <w:t xml:space="preserve">7] Is it newly added or old module/operation/job ? </w:t>
      </w:r>
    </w:p>
    <w:p w:rsidR="00055C4D" w:rsidRDefault="00055C4D" w:rsidP="00F53A2C">
      <w:pPr>
        <w:pStyle w:val="NoSpacing"/>
      </w:pPr>
      <w:r>
        <w:t xml:space="preserve">8] What is its previous completion/response time ? </w:t>
      </w:r>
    </w:p>
    <w:p w:rsidR="00055C4D" w:rsidRDefault="00055C4D" w:rsidP="00F53A2C">
      <w:pPr>
        <w:pStyle w:val="NoSpacing"/>
      </w:pPr>
      <w:r>
        <w:t xml:space="preserve">9] What is the current completion/response time ? </w:t>
      </w:r>
    </w:p>
    <w:p w:rsidR="00055C4D" w:rsidRDefault="00055C4D" w:rsidP="00F53A2C">
      <w:pPr>
        <w:pStyle w:val="NoSpacing"/>
      </w:pPr>
      <w:r>
        <w:t xml:space="preserve">10] Is there any changes happened at application/database/server level in recent past? If yes what kind of </w:t>
      </w:r>
      <w:r>
        <w:cr/>
      </w:r>
    </w:p>
    <w:p w:rsidR="00055C4D" w:rsidRDefault="00055C4D" w:rsidP="00F53A2C">
      <w:pPr>
        <w:pStyle w:val="NoSpacing"/>
      </w:pPr>
      <w:r>
        <w:t xml:space="preserve">changes done ? </w:t>
      </w:r>
    </w:p>
    <w:p w:rsidR="00055C4D" w:rsidRDefault="00055C4D" w:rsidP="00F53A2C">
      <w:pPr>
        <w:pStyle w:val="NoSpacing"/>
      </w:pPr>
      <w:r>
        <w:t xml:space="preserve">11] Is only one job/query slow or the entire database slow: </w:t>
      </w:r>
    </w:p>
    <w:p w:rsidR="00055C4D" w:rsidRDefault="00055C4D" w:rsidP="00F53A2C">
      <w:pPr>
        <w:pStyle w:val="NoSpacing"/>
      </w:pPr>
      <w:r>
        <w:t xml:space="preserve">12] List of all tables used in your job: </w:t>
      </w:r>
    </w:p>
    <w:p w:rsidR="00055C4D" w:rsidRDefault="00055C4D" w:rsidP="00F53A2C">
      <w:pPr>
        <w:pStyle w:val="NoSpacing"/>
      </w:pPr>
      <w:r>
        <w:t xml:space="preserve">13] Good Time (1 hour duration when the job was running fine): </w:t>
      </w:r>
    </w:p>
    <w:p w:rsidR="00055C4D" w:rsidRDefault="00055C4D" w:rsidP="00F53A2C">
      <w:pPr>
        <w:pStyle w:val="NoSpacing"/>
      </w:pPr>
      <w:r>
        <w:t xml:space="preserve">14] Bad time (1 hour duration when the job was running the slowest): </w:t>
      </w:r>
    </w:p>
    <w:p w:rsidR="00055C4D" w:rsidRDefault="00055C4D" w:rsidP="00F53A2C">
      <w:pPr>
        <w:pStyle w:val="NoSpacing"/>
      </w:pPr>
      <w:r>
        <w:t xml:space="preserve">15] After when has the issue started occurring, any particular date or database change or event ? </w:t>
      </w:r>
    </w:p>
    <w:p w:rsidR="00055C4D" w:rsidRDefault="00055C4D" w:rsidP="00F53A2C">
      <w:pPr>
        <w:pStyle w:val="NoSpacing"/>
      </w:pPr>
      <w:r>
        <w:t xml:space="preserve">16] Will you be able to replicate the issue on the database at our will ? </w:t>
      </w:r>
    </w:p>
    <w:p w:rsidR="00055C4D" w:rsidRDefault="00055C4D" w:rsidP="00F53A2C">
      <w:pPr>
        <w:pStyle w:val="NoSpacing"/>
      </w:pPr>
      <w:r>
        <w:t xml:space="preserve">17] Any select queries you can provide which are running slow ? </w:t>
      </w:r>
    </w:p>
    <w:p w:rsidR="00055C4D" w:rsidRDefault="00055C4D" w:rsidP="00F53A2C">
      <w:pPr>
        <w:pStyle w:val="NoSpacing"/>
      </w:pPr>
      <w:r>
        <w:t>18] Have you connected with any other team. If yes, any findings from their side ?</w:t>
      </w:r>
    </w:p>
    <w:p w:rsidR="00055C4D" w:rsidRDefault="00055C4D" w:rsidP="00F53A2C">
      <w:pPr>
        <w:pStyle w:val="NoSpacing"/>
      </w:pPr>
    </w:p>
    <w:p w:rsidR="00055C4D" w:rsidRDefault="00055C4D" w:rsidP="00F53A2C">
      <w:pPr>
        <w:pStyle w:val="NoSpacing"/>
      </w:pPr>
      <w:r>
        <w:t>Note: Timings should be provided as like 10-JAN-2014@10:20:00 EST/CST etc.</w:t>
      </w:r>
    </w:p>
    <w:p w:rsidR="00055C4D" w:rsidRDefault="00055C4D" w:rsidP="00F53A2C">
      <w:pPr>
        <w:pStyle w:val="NoSpacing"/>
      </w:pPr>
    </w:p>
    <w:p w:rsidR="00055C4D" w:rsidRDefault="00055C4D" w:rsidP="00F53A2C">
      <w:pPr>
        <w:pStyle w:val="NoSpacing"/>
      </w:pPr>
      <w:r>
        <w:t>OR</w:t>
      </w:r>
    </w:p>
    <w:p w:rsidR="00055C4D" w:rsidRDefault="00055C4D" w:rsidP="00F53A2C">
      <w:pPr>
        <w:pStyle w:val="NoSpacing"/>
      </w:pPr>
    </w:p>
    <w:p w:rsidR="00055C4D" w:rsidRDefault="00055C4D" w:rsidP="00F53A2C">
      <w:pPr>
        <w:pStyle w:val="NoSpacing"/>
      </w:pPr>
      <w:r>
        <w:t>1. Is only one job/query slow or the entire database slow:</w:t>
      </w:r>
    </w:p>
    <w:p w:rsidR="00055C4D" w:rsidRDefault="00055C4D" w:rsidP="00F53A2C">
      <w:pPr>
        <w:pStyle w:val="NoSpacing"/>
      </w:pPr>
      <w:r>
        <w:t>2. List of all tables used in your job:</w:t>
      </w:r>
    </w:p>
    <w:p w:rsidR="00055C4D" w:rsidRDefault="00055C4D" w:rsidP="00F53A2C">
      <w:pPr>
        <w:pStyle w:val="NoSpacing"/>
      </w:pPr>
      <w:r>
        <w:t>3. Normal completion time of the job/query:</w:t>
      </w:r>
    </w:p>
    <w:p w:rsidR="00055C4D" w:rsidRDefault="00055C4D" w:rsidP="00F53A2C">
      <w:pPr>
        <w:pStyle w:val="NoSpacing"/>
      </w:pPr>
      <w:r>
        <w:t>4. Current completion time of the job/query:</w:t>
      </w:r>
    </w:p>
    <w:p w:rsidR="00055C4D" w:rsidRDefault="00055C4D" w:rsidP="00F53A2C">
      <w:pPr>
        <w:pStyle w:val="NoSpacing"/>
      </w:pPr>
      <w:r>
        <w:t xml:space="preserve">5. Good Time (1 hour duration when the job was running fine): </w:t>
      </w:r>
    </w:p>
    <w:p w:rsidR="00055C4D" w:rsidRDefault="00055C4D" w:rsidP="00F53A2C">
      <w:pPr>
        <w:pStyle w:val="NoSpacing"/>
      </w:pPr>
      <w:r>
        <w:t>6. Bad time (1 hour duration when the job was running the slowest):</w:t>
      </w:r>
    </w:p>
    <w:p w:rsidR="00055C4D" w:rsidRDefault="00055C4D" w:rsidP="00F53A2C">
      <w:pPr>
        <w:pStyle w:val="NoSpacing"/>
      </w:pPr>
      <w:r>
        <w:t>7. Is the job running slow even when it is run at different timing's ?</w:t>
      </w:r>
    </w:p>
    <w:p w:rsidR="00055C4D" w:rsidRDefault="00055C4D" w:rsidP="00F53A2C">
      <w:pPr>
        <w:pStyle w:val="NoSpacing"/>
      </w:pPr>
      <w:r>
        <w:t>8. After when has the issue started occurring, any particular date or database change or event ?</w:t>
      </w:r>
    </w:p>
    <w:p w:rsidR="00055C4D" w:rsidRDefault="00055C4D" w:rsidP="00F53A2C">
      <w:pPr>
        <w:pStyle w:val="NoSpacing"/>
      </w:pPr>
      <w:r>
        <w:lastRenderedPageBreak/>
        <w:t>9. Any recent change from the application side or code?</w:t>
      </w:r>
    </w:p>
    <w:p w:rsidR="00055C4D" w:rsidRDefault="00055C4D" w:rsidP="00F53A2C">
      <w:pPr>
        <w:pStyle w:val="NoSpacing"/>
      </w:pPr>
      <w:r>
        <w:t>10. Will you be able to replicate the issue on the database at our will ?</w:t>
      </w:r>
    </w:p>
    <w:p w:rsidR="00055C4D" w:rsidRDefault="00055C4D" w:rsidP="00F53A2C">
      <w:pPr>
        <w:pStyle w:val="NoSpacing"/>
      </w:pPr>
      <w:r>
        <w:t>11. Any select queries you can provide which are running slow ?</w:t>
      </w:r>
    </w:p>
    <w:p w:rsidR="00055C4D" w:rsidRDefault="00055C4D" w:rsidP="00F53A2C">
      <w:pPr>
        <w:pStyle w:val="NoSpacing"/>
      </w:pPr>
      <w:r>
        <w:t xml:space="preserve">12. Have you connected with any other team. If yes, any findings from their side </w:t>
      </w:r>
    </w:p>
    <w:p w:rsidR="00055C4D" w:rsidRDefault="00055C4D" w:rsidP="00F53A2C">
      <w:pPr>
        <w:pStyle w:val="NoSpacing"/>
      </w:pPr>
    </w:p>
    <w:p w:rsidR="00055C4D" w:rsidRDefault="00055C4D" w:rsidP="00F53A2C">
      <w:pPr>
        <w:pStyle w:val="NoSpacing"/>
      </w:pPr>
      <w:r>
        <w:t>**********************For query slowness***********************</w:t>
      </w:r>
    </w:p>
    <w:p w:rsidR="00055C4D" w:rsidRDefault="00055C4D" w:rsidP="00F53A2C">
      <w:pPr>
        <w:pStyle w:val="NoSpacing"/>
      </w:pPr>
      <w:r>
        <w:t>1. Is only one job/query slow or the entire database slow:</w:t>
      </w:r>
    </w:p>
    <w:p w:rsidR="00055C4D" w:rsidRDefault="00055C4D" w:rsidP="00F53A2C">
      <w:pPr>
        <w:pStyle w:val="NoSpacing"/>
      </w:pPr>
      <w:r>
        <w:t>2. Normal completion time of the query:</w:t>
      </w:r>
    </w:p>
    <w:p w:rsidR="00055C4D" w:rsidRDefault="00055C4D" w:rsidP="00F53A2C">
      <w:pPr>
        <w:pStyle w:val="NoSpacing"/>
      </w:pPr>
      <w:r>
        <w:t>3. Current completion time of the query:</w:t>
      </w:r>
    </w:p>
    <w:p w:rsidR="00055C4D" w:rsidRDefault="00055C4D" w:rsidP="00F53A2C">
      <w:pPr>
        <w:pStyle w:val="NoSpacing"/>
      </w:pPr>
      <w:r>
        <w:t xml:space="preserve">4. Good Time (1 hour duration when the query was running fine): </w:t>
      </w:r>
    </w:p>
    <w:p w:rsidR="00055C4D" w:rsidRDefault="00055C4D" w:rsidP="00F53A2C">
      <w:pPr>
        <w:pStyle w:val="NoSpacing"/>
      </w:pPr>
      <w:r>
        <w:t>5. Bad time (1 hour duration when the query was running the slowest):</w:t>
      </w:r>
    </w:p>
    <w:p w:rsidR="00055C4D" w:rsidRDefault="00055C4D" w:rsidP="00F53A2C">
      <w:pPr>
        <w:pStyle w:val="NoSpacing"/>
      </w:pPr>
      <w:r>
        <w:t>6. After when has the issue started occurring, any particular date or database change or event ?</w:t>
      </w:r>
    </w:p>
    <w:p w:rsidR="00055C4D" w:rsidRDefault="00055C4D" w:rsidP="00F53A2C">
      <w:pPr>
        <w:pStyle w:val="NoSpacing"/>
      </w:pPr>
      <w:r>
        <w:t>7. Any recent change from the application side or code?</w:t>
      </w:r>
    </w:p>
    <w:p w:rsidR="00055C4D" w:rsidRDefault="00055C4D" w:rsidP="00F53A2C">
      <w:pPr>
        <w:pStyle w:val="NoSpacing"/>
      </w:pPr>
      <w:r>
        <w:t>8. Kindly provide queries which are running slow ?</w:t>
      </w:r>
    </w:p>
    <w:p w:rsidR="00055C4D" w:rsidRDefault="00055C4D" w:rsidP="00F53A2C">
      <w:pPr>
        <w:pStyle w:val="NoSpacing"/>
      </w:pPr>
      <w:r>
        <w:t>9. Have you connected with any other team. If yes, any findings from their side ?</w:t>
      </w:r>
    </w:p>
    <w:p w:rsidR="00055C4D" w:rsidRDefault="00055C4D" w:rsidP="00F53A2C">
      <w:pPr>
        <w:pStyle w:val="NoSpacing"/>
      </w:pPr>
    </w:p>
    <w:p w:rsidR="00055C4D" w:rsidRDefault="00055C4D" w:rsidP="00F53A2C">
      <w:pPr>
        <w:pStyle w:val="NoSpacing"/>
      </w:pPr>
      <w:r>
        <w:t>Approch:</w:t>
      </w:r>
    </w:p>
    <w:p w:rsidR="00055C4D" w:rsidRDefault="00055C4D" w:rsidP="00F53A2C">
      <w:pPr>
        <w:pStyle w:val="NoSpacing"/>
      </w:pPr>
      <w:r>
        <w:t>--------</w:t>
      </w:r>
    </w:p>
    <w:p w:rsidR="00055C4D" w:rsidRDefault="00055C4D" w:rsidP="00F53A2C">
      <w:pPr>
        <w:pStyle w:val="NoSpacing"/>
      </w:pPr>
      <w:r>
        <w:t>1) Check the server load (top)</w:t>
      </w:r>
    </w:p>
    <w:p w:rsidR="00055C4D" w:rsidRDefault="00055C4D" w:rsidP="00F53A2C">
      <w:pPr>
        <w:pStyle w:val="NoSpacing"/>
      </w:pPr>
      <w:r>
        <w:t>2) Ask the username/servername/application name to user with which they are connected to the database.</w:t>
      </w:r>
    </w:p>
    <w:p w:rsidR="00055C4D" w:rsidRDefault="00055C4D" w:rsidP="00F53A2C">
      <w:pPr>
        <w:pStyle w:val="NoSpacing"/>
      </w:pPr>
      <w:r>
        <w:t>3) Check the blocking locks on the database.</w:t>
      </w:r>
    </w:p>
    <w:p w:rsidR="00055C4D" w:rsidRDefault="00055C4D" w:rsidP="00F53A2C">
      <w:pPr>
        <w:pStyle w:val="NoSpacing"/>
      </w:pPr>
      <w:r>
        <w:t>4) Check the gv$access for the current usage</w:t>
      </w:r>
    </w:p>
    <w:p w:rsidR="00055C4D" w:rsidRDefault="00055C4D" w:rsidP="00F53A2C">
      <w:pPr>
        <w:pStyle w:val="NoSpacing"/>
      </w:pPr>
      <w:r>
        <w:t>5) Check the explain plan</w:t>
      </w:r>
    </w:p>
    <w:p w:rsidR="00055C4D" w:rsidRDefault="00055C4D" w:rsidP="00F53A2C">
      <w:pPr>
        <w:pStyle w:val="NoSpacing"/>
      </w:pPr>
      <w:r>
        <w:t>6) Check the invalid objects per schema and validate the indexes used by the objects.</w:t>
      </w:r>
    </w:p>
    <w:p w:rsidR="00055C4D" w:rsidRDefault="00055C4D" w:rsidP="00F53A2C">
      <w:pPr>
        <w:pStyle w:val="NoSpacing"/>
      </w:pPr>
      <w:r>
        <w:t>7) Check if the last analyzed date of the tables &amp; indexes participating in the issue.</w:t>
      </w:r>
    </w:p>
    <w:p w:rsidR="00055C4D" w:rsidRDefault="00055C4D" w:rsidP="00F53A2C">
      <w:pPr>
        <w:pStyle w:val="NoSpacing"/>
      </w:pPr>
      <w:r>
        <w:t>8-) Check the B-Level of index.</w:t>
      </w:r>
    </w:p>
    <w:p w:rsidR="00055C4D" w:rsidRDefault="00055C4D" w:rsidP="00F53A2C">
      <w:pPr>
        <w:pStyle w:val="NoSpacing"/>
      </w:pPr>
      <w:r>
        <w:t>9) Check if the plan is flipped.(V$SESSION find sql_id, use this to find the current PHV from V$SQL_PLAN )</w:t>
      </w:r>
    </w:p>
    <w:p w:rsidR="00055C4D" w:rsidRDefault="00055C4D" w:rsidP="00F53A2C">
      <w:pPr>
        <w:pStyle w:val="NoSpacing"/>
      </w:pPr>
      <w:r>
        <w:t>10) Populate &amp; check the ASH report</w:t>
      </w:r>
    </w:p>
    <w:p w:rsidR="00055C4D" w:rsidRDefault="00055C4D" w:rsidP="00F53A2C">
      <w:pPr>
        <w:pStyle w:val="NoSpacing"/>
      </w:pPr>
      <w:r>
        <w:t>11) Populate &amp; check the AWR report.</w:t>
      </w:r>
    </w:p>
    <w:p w:rsidR="00055C4D" w:rsidRDefault="00055C4D" w:rsidP="00F53A2C">
      <w:pPr>
        <w:pStyle w:val="NoSpacing"/>
      </w:pPr>
      <w:r>
        <w:t>12) Check if any outline/Sql_profile/Baseline has been already created for the sql</w:t>
      </w:r>
    </w:p>
    <w:p w:rsidR="00055C4D" w:rsidRDefault="00055C4D" w:rsidP="00F53A2C">
      <w:pPr>
        <w:pStyle w:val="NoSpacing"/>
      </w:pPr>
      <w:r>
        <w:t xml:space="preserve">13) If required create a SQL_PROFILE/BASELINE </w:t>
      </w:r>
    </w:p>
    <w:p w:rsidR="00055C4D" w:rsidRDefault="00055C4D" w:rsidP="00F53A2C">
      <w:pPr>
        <w:pStyle w:val="NoSpacing"/>
      </w:pPr>
    </w:p>
    <w:p w:rsidR="00055C4D" w:rsidRDefault="00055C4D" w:rsidP="00F53A2C">
      <w:pPr>
        <w:pStyle w:val="NoSpacing"/>
      </w:pPr>
      <w:r>
        <w:t>********************Create SPFILe from PFILE*********************</w:t>
      </w:r>
    </w:p>
    <w:p w:rsidR="00055C4D" w:rsidRDefault="00055C4D" w:rsidP="00F53A2C">
      <w:pPr>
        <w:pStyle w:val="NoSpacing"/>
      </w:pPr>
      <w:r>
        <w:t>CREATE SPFILE='/u01/admin/prod/pfile/file_mydb.ora'</w:t>
      </w:r>
    </w:p>
    <w:p w:rsidR="00055C4D" w:rsidRDefault="00055C4D" w:rsidP="00F53A2C">
      <w:pPr>
        <w:pStyle w:val="NoSpacing"/>
      </w:pPr>
      <w:r>
        <w:t xml:space="preserve">FROM  </w:t>
      </w:r>
    </w:p>
    <w:p w:rsidR="00055C4D" w:rsidRDefault="00055C4D" w:rsidP="00F53A2C">
      <w:pPr>
        <w:pStyle w:val="NoSpacing"/>
      </w:pPr>
      <w:r>
        <w:t>PFILE=/u01/admin/prod/pfile/initprod.ora';</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********************Create tablespace example***********************</w:t>
      </w:r>
    </w:p>
    <w:p w:rsidR="00055C4D" w:rsidRDefault="00055C4D" w:rsidP="00F53A2C">
      <w:pPr>
        <w:pStyle w:val="NoSpacing"/>
      </w:pPr>
      <w:r>
        <w:t>It will create new tablespace as well as datafile.</w:t>
      </w:r>
    </w:p>
    <w:p w:rsidR="00055C4D" w:rsidRPr="00D13606" w:rsidRDefault="00055C4D" w:rsidP="00F53A2C">
      <w:pPr>
        <w:pStyle w:val="NoSpacing"/>
        <w:rPr>
          <w:lang w:val="it-IT"/>
        </w:rPr>
      </w:pPr>
      <w:r w:rsidRPr="00D13606">
        <w:rPr>
          <w:lang w:val="it-IT"/>
        </w:rPr>
        <w:t>CREATE TABLESPACE RMAN_Demo</w:t>
      </w:r>
    </w:p>
    <w:p w:rsidR="00055C4D" w:rsidRPr="00D13606" w:rsidRDefault="00055C4D" w:rsidP="00F53A2C">
      <w:pPr>
        <w:pStyle w:val="NoSpacing"/>
        <w:rPr>
          <w:lang w:val="it-IT"/>
        </w:rPr>
      </w:pPr>
      <w:r w:rsidRPr="00D13606">
        <w:rPr>
          <w:lang w:val="it-IT"/>
        </w:rPr>
        <w:t xml:space="preserve">  DATAFILE '/d02/app/oradata/smedb/rman_demo.dbf' </w:t>
      </w:r>
    </w:p>
    <w:p w:rsidR="00055C4D" w:rsidRDefault="00055C4D" w:rsidP="00F53A2C">
      <w:pPr>
        <w:pStyle w:val="NoSpacing"/>
      </w:pPr>
      <w:r w:rsidRPr="00D13606">
        <w:rPr>
          <w:lang w:val="it-IT"/>
        </w:rPr>
        <w:t xml:space="preserve">    </w:t>
      </w:r>
      <w:r>
        <w:t>SIZE 50M</w:t>
      </w:r>
    </w:p>
    <w:p w:rsidR="00055C4D" w:rsidRDefault="00055C4D" w:rsidP="00F53A2C">
      <w:pPr>
        <w:pStyle w:val="NoSpacing"/>
      </w:pPr>
      <w:r>
        <w:t xml:space="preserve">    REUSE</w:t>
      </w:r>
    </w:p>
    <w:p w:rsidR="00055C4D" w:rsidRDefault="00055C4D" w:rsidP="00F53A2C">
      <w:pPr>
        <w:pStyle w:val="NoSpacing"/>
      </w:pPr>
      <w:r>
        <w:t xml:space="preserve">    AUTOEXTEND ON NEXT 10M MAXSIZE 200M;</w:t>
      </w:r>
    </w:p>
    <w:p w:rsidR="00055C4D" w:rsidRDefault="00055C4D" w:rsidP="00F53A2C">
      <w:pPr>
        <w:pStyle w:val="NoSpacing"/>
      </w:pPr>
      <w:r>
        <w:tab/>
      </w:r>
    </w:p>
    <w:p w:rsidR="00055C4D" w:rsidRDefault="00055C4D" w:rsidP="00F53A2C">
      <w:pPr>
        <w:pStyle w:val="NoSpacing"/>
      </w:pPr>
      <w:r>
        <w:lastRenderedPageBreak/>
        <w:tab/>
      </w:r>
    </w:p>
    <w:p w:rsidR="00055C4D" w:rsidRDefault="00055C4D" w:rsidP="00F53A2C">
      <w:pPr>
        <w:pStyle w:val="NoSpacing"/>
      </w:pPr>
      <w:r>
        <w:tab/>
      </w:r>
    </w:p>
    <w:p w:rsidR="00055C4D" w:rsidRDefault="00055C4D" w:rsidP="00F53A2C">
      <w:pPr>
        <w:pStyle w:val="NoSpacing"/>
      </w:pPr>
      <w:r>
        <w:t>**********************CONTROL FILE DETAILS****************************</w:t>
      </w:r>
    </w:p>
    <w:p w:rsidR="00055C4D" w:rsidRDefault="00055C4D" w:rsidP="00F53A2C">
      <w:pPr>
        <w:pStyle w:val="NoSpacing"/>
      </w:pPr>
      <w:r>
        <w:t>select name, value from v$parameter where name = 'control_files';</w:t>
      </w:r>
    </w:p>
    <w:p w:rsidR="00055C4D" w:rsidRDefault="00055C4D" w:rsidP="00F53A2C">
      <w:pPr>
        <w:pStyle w:val="NoSpacing"/>
      </w:pPr>
    </w:p>
    <w:p w:rsidR="00055C4D" w:rsidRDefault="00055C4D" w:rsidP="00F53A2C">
      <w:pPr>
        <w:pStyle w:val="NoSpacing"/>
      </w:pPr>
      <w:r>
        <w:t>**********************CREATE CONTROL FILE*****************************</w:t>
      </w:r>
    </w:p>
    <w:p w:rsidR="00055C4D" w:rsidRDefault="00055C4D" w:rsidP="00F53A2C">
      <w:pPr>
        <w:pStyle w:val="NoSpacing"/>
      </w:pPr>
    </w:p>
    <w:p w:rsidR="00055C4D" w:rsidRDefault="00055C4D" w:rsidP="00F53A2C">
      <w:pPr>
        <w:pStyle w:val="NoSpacing"/>
      </w:pPr>
      <w:r>
        <w:t>alter database backup controlfile to trace as 'E:\Control_2904.ctl';</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**********************DBMS_CRYPTO*****************************************</w:t>
      </w:r>
    </w:p>
    <w:p w:rsidR="00055C4D" w:rsidRDefault="00055C4D" w:rsidP="00F53A2C">
      <w:pPr>
        <w:pStyle w:val="NoSpacing"/>
      </w:pPr>
      <w:r>
        <w:t>@/home/oracle/app/oracle/product/11.2.0/dbhome_1/rdbms/admin/dbmsobtk.sql</w:t>
      </w:r>
    </w:p>
    <w:p w:rsidR="00055C4D" w:rsidRDefault="00055C4D" w:rsidP="00F53A2C">
      <w:pPr>
        <w:pStyle w:val="NoSpacing"/>
      </w:pPr>
      <w:r>
        <w:t>@/home/oracle/app/oracle/product/11.2.0/dbhome_1/rdbms/admin/prvtobtk.plb</w:t>
      </w:r>
    </w:p>
    <w:p w:rsidR="00055C4D" w:rsidRDefault="00055C4D" w:rsidP="00F53A2C">
      <w:pPr>
        <w:pStyle w:val="NoSpacing"/>
      </w:pPr>
      <w:r>
        <w:t>Grant execute on dbms_crypto to public;</w:t>
      </w:r>
    </w:p>
    <w:p w:rsidR="00055C4D" w:rsidRDefault="00055C4D" w:rsidP="00F53A2C">
      <w:pPr>
        <w:pStyle w:val="NoSpacing"/>
      </w:pPr>
      <w:r>
        <w:t>Grant execute on dbms_sqlhash to public;</w:t>
      </w:r>
    </w:p>
    <w:p w:rsidR="00055C4D" w:rsidRDefault="00055C4D" w:rsidP="00F53A2C">
      <w:pPr>
        <w:pStyle w:val="NoSpacing"/>
      </w:pPr>
      <w:r>
        <w:t>Grant execute on dbms_obfuscation_toolkit to public;</w:t>
      </w:r>
    </w:p>
    <w:p w:rsidR="00055C4D" w:rsidRDefault="00055C4D" w:rsidP="00F53A2C">
      <w:pPr>
        <w:pStyle w:val="NoSpacing"/>
      </w:pPr>
      <w:r>
        <w:t>Grant execute on dbms_obfuscation_toolkit_ffi to public;</w:t>
      </w:r>
    </w:p>
    <w:p w:rsidR="00055C4D" w:rsidRDefault="00055C4D" w:rsidP="00F53A2C">
      <w:pPr>
        <w:pStyle w:val="NoSpacing"/>
      </w:pPr>
      <w:r>
        <w:t>Grant execute on dbms_crypto_ffi to public;</w:t>
      </w:r>
    </w:p>
    <w:p w:rsidR="00055C4D" w:rsidRDefault="00055C4D" w:rsidP="00F53A2C">
      <w:pPr>
        <w:pStyle w:val="NoSpacing"/>
      </w:pPr>
    </w:p>
    <w:p w:rsidR="00055C4D" w:rsidRDefault="00055C4D" w:rsidP="00F53A2C">
      <w:pPr>
        <w:pStyle w:val="NoSpacing"/>
      </w:pPr>
      <w:r>
        <w:t>select dbms_crypto.hash(utl_raw.cast_to_raw('zorg'), 3) from dual;</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********************RMAN ISSUE******************************************</w:t>
      </w:r>
    </w:p>
    <w:p w:rsidR="00055C4D" w:rsidRDefault="00055C4D" w:rsidP="00F53A2C">
      <w:pPr>
        <w:pStyle w:val="NoSpacing"/>
      </w:pPr>
      <w:r>
        <w:t xml:space="preserve">N/w Issue ( TCP/IP network error comes when rman backup fails ) and you need to ask network team to </w:t>
      </w:r>
      <w:r>
        <w:cr/>
      </w:r>
    </w:p>
    <w:p w:rsidR="00055C4D" w:rsidRDefault="00055C4D" w:rsidP="00F53A2C">
      <w:pPr>
        <w:pStyle w:val="NoSpacing"/>
      </w:pPr>
      <w:r>
        <w:t>investigate and as a dba - you have to rerun the backup</w:t>
      </w:r>
    </w:p>
    <w:p w:rsidR="00055C4D" w:rsidRDefault="00055C4D" w:rsidP="00F53A2C">
      <w:pPr>
        <w:pStyle w:val="NoSpacing"/>
      </w:pPr>
      <w:r>
        <w:t xml:space="preserve">Media issue -  its storage issue , where either tape is stuck or full  or rman is waiting for a new tape to </w:t>
      </w:r>
      <w:r>
        <w:cr/>
      </w:r>
    </w:p>
    <w:p w:rsidR="00055C4D" w:rsidRDefault="00055C4D" w:rsidP="00F53A2C">
      <w:pPr>
        <w:pStyle w:val="NoSpacing"/>
      </w:pPr>
      <w:r>
        <w:t>be inserted , Stoarage team has to investigate and you have to rerun the backup once tape is available</w:t>
      </w:r>
    </w:p>
    <w:p w:rsidR="00055C4D" w:rsidRDefault="00055C4D" w:rsidP="00F53A2C">
      <w:pPr>
        <w:pStyle w:val="NoSpacing"/>
      </w:pPr>
      <w:r>
        <w:t>Space issue -  that mount point , make sure enough space to accomodate backup</w:t>
      </w:r>
    </w:p>
    <w:p w:rsidR="00055C4D" w:rsidRDefault="00055C4D" w:rsidP="00F53A2C">
      <w:pPr>
        <w:pStyle w:val="NoSpacing"/>
      </w:pPr>
      <w:r>
        <w:t>user interupption - someone kill the backup process</w:t>
      </w:r>
    </w:p>
    <w:p w:rsidR="00055C4D" w:rsidRDefault="00055C4D" w:rsidP="00F53A2C">
      <w:pPr>
        <w:pStyle w:val="NoSpacing"/>
      </w:pPr>
      <w:r>
        <w:t xml:space="preserve">archive missing - if someone has deleted few archives and after that rman backup starts , it will faile with </w:t>
      </w:r>
      <w:r>
        <w:cr/>
      </w:r>
    </w:p>
    <w:p w:rsidR="00055C4D" w:rsidRDefault="00055C4D" w:rsidP="00F53A2C">
      <w:pPr>
        <w:pStyle w:val="NoSpacing"/>
      </w:pPr>
      <w:r>
        <w:t>missing archive error</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USED PORT***************</w:t>
      </w:r>
    </w:p>
    <w:p w:rsidR="00055C4D" w:rsidRDefault="00055C4D" w:rsidP="00F53A2C">
      <w:pPr>
        <w:pStyle w:val="NoSpacing"/>
      </w:pPr>
      <w:r>
        <w:t>netstat -ntulp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****************Reboot server******************</w:t>
      </w:r>
    </w:p>
    <w:p w:rsidR="00055C4D" w:rsidRDefault="00055C4D" w:rsidP="00F53A2C">
      <w:pPr>
        <w:pStyle w:val="NoSpacing"/>
      </w:pPr>
      <w:r>
        <w:t>reboot or shutdown -r</w:t>
      </w:r>
    </w:p>
    <w:p w:rsidR="00055C4D" w:rsidRDefault="00055C4D" w:rsidP="00F53A2C">
      <w:pPr>
        <w:pStyle w:val="NoSpacing"/>
      </w:pPr>
    </w:p>
    <w:p w:rsidR="00055C4D" w:rsidRDefault="00055C4D" w:rsidP="00F53A2C">
      <w:pPr>
        <w:pStyle w:val="NoSpacing"/>
      </w:pPr>
      <w:r>
        <w:t>****************ORAWARE user consumes more memory***************</w:t>
      </w:r>
    </w:p>
    <w:p w:rsidR="00055C4D" w:rsidRDefault="00055C4D" w:rsidP="00F53A2C">
      <w:pPr>
        <w:pStyle w:val="NoSpacing"/>
      </w:pPr>
      <w:r>
        <w:t>Check if any backup or jobs are running, check it through OEM.</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***************View the executed sql query***********************</w:t>
      </w:r>
    </w:p>
    <w:p w:rsidR="00055C4D" w:rsidRDefault="00055C4D" w:rsidP="00F53A2C">
      <w:pPr>
        <w:pStyle w:val="NoSpacing"/>
      </w:pPr>
      <w:r>
        <w:t>use sqltext view</w:t>
      </w:r>
    </w:p>
    <w:p w:rsidR="00055C4D" w:rsidRDefault="00055C4D" w:rsidP="00F53A2C">
      <w:pPr>
        <w:pStyle w:val="NoSpacing"/>
      </w:pPr>
    </w:p>
    <w:p w:rsidR="00055C4D" w:rsidRDefault="00055C4D" w:rsidP="00F53A2C">
      <w:pPr>
        <w:pStyle w:val="NoSpacing"/>
      </w:pPr>
      <w:r>
        <w:t>****************check swap and memory***************************</w:t>
      </w:r>
    </w:p>
    <w:p w:rsidR="00055C4D" w:rsidRDefault="00055C4D" w:rsidP="00F53A2C">
      <w:pPr>
        <w:pStyle w:val="NoSpacing"/>
      </w:pPr>
      <w:r>
        <w:t>grep SwapTotal /proc/meminfo</w:t>
      </w:r>
    </w:p>
    <w:p w:rsidR="00055C4D" w:rsidRDefault="00055C4D" w:rsidP="00F53A2C">
      <w:pPr>
        <w:pStyle w:val="NoSpacing"/>
      </w:pPr>
      <w:r>
        <w:t>grep MemTotal /proc/meminfo</w:t>
      </w:r>
    </w:p>
    <w:p w:rsidR="00055C4D" w:rsidRDefault="00055C4D" w:rsidP="00F53A2C">
      <w:pPr>
        <w:pStyle w:val="NoSpacing"/>
      </w:pPr>
      <w:r>
        <w:t>free -m</w:t>
      </w:r>
    </w:p>
    <w:p w:rsidR="00055C4D" w:rsidRDefault="00055C4D" w:rsidP="00F53A2C">
      <w:pPr>
        <w:pStyle w:val="NoSpacing"/>
      </w:pPr>
      <w:r>
        <w:t>vmstat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************Create /tmp directory on linux*****************</w:t>
      </w:r>
    </w:p>
    <w:p w:rsidR="00055C4D" w:rsidRDefault="00055C4D" w:rsidP="00F53A2C">
      <w:pPr>
        <w:pStyle w:val="NoSpacing"/>
      </w:pPr>
      <w:r>
        <w:t># mkdir /filesystems</w:t>
      </w:r>
    </w:p>
    <w:p w:rsidR="00055C4D" w:rsidRDefault="00055C4D" w:rsidP="00F53A2C">
      <w:pPr>
        <w:pStyle w:val="NoSpacing"/>
      </w:pPr>
      <w:r>
        <w:t># dd if=/dev/zero of=/filesystems/tmp_fs seek=512 count=512 bs=1M</w:t>
      </w:r>
    </w:p>
    <w:p w:rsidR="00055C4D" w:rsidRDefault="00055C4D" w:rsidP="00F53A2C">
      <w:pPr>
        <w:pStyle w:val="NoSpacing"/>
      </w:pPr>
      <w:r>
        <w:t># mkfs.ext3 /filesystems/tmp_fs</w:t>
      </w:r>
    </w:p>
    <w:p w:rsidR="00055C4D" w:rsidRDefault="00055C4D" w:rsidP="00F53A2C">
      <w:pPr>
        <w:pStyle w:val="NoSpacing"/>
      </w:pPr>
    </w:p>
    <w:p w:rsidR="00055C4D" w:rsidRDefault="00055C4D" w:rsidP="00F53A2C">
      <w:pPr>
        <w:pStyle w:val="NoSpacing"/>
      </w:pPr>
      <w:r>
        <w:t>Add the following line to /etc/fstab:</w:t>
      </w:r>
    </w:p>
    <w:p w:rsidR="00055C4D" w:rsidRDefault="00055C4D" w:rsidP="00F53A2C">
      <w:pPr>
        <w:pStyle w:val="NoSpacing"/>
      </w:pPr>
    </w:p>
    <w:p w:rsidR="00055C4D" w:rsidRDefault="00055C4D" w:rsidP="00F53A2C">
      <w:pPr>
        <w:pStyle w:val="NoSpacing"/>
      </w:pPr>
      <w:r>
        <w:t>/filesystems/tmp_fs /tmp ext3 noexec,nosuid,loop 1 1</w:t>
      </w:r>
    </w:p>
    <w:p w:rsidR="00055C4D" w:rsidRDefault="00055C4D" w:rsidP="00F53A2C">
      <w:pPr>
        <w:pStyle w:val="NoSpacing"/>
      </w:pPr>
    </w:p>
    <w:p w:rsidR="00055C4D" w:rsidRDefault="00055C4D" w:rsidP="00F53A2C">
      <w:pPr>
        <w:pStyle w:val="NoSpacing"/>
      </w:pPr>
      <w:r>
        <w:t>Then, mount the partition:</w:t>
      </w:r>
    </w:p>
    <w:p w:rsidR="00055C4D" w:rsidRDefault="00055C4D" w:rsidP="00F53A2C">
      <w:pPr>
        <w:pStyle w:val="NoSpacing"/>
      </w:pPr>
    </w:p>
    <w:p w:rsidR="00055C4D" w:rsidRDefault="00055C4D" w:rsidP="00F53A2C">
      <w:pPr>
        <w:pStyle w:val="NoSpacing"/>
      </w:pPr>
      <w:r>
        <w:t># mount /tmp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internet on server*************************</w:t>
      </w:r>
    </w:p>
    <w:p w:rsidR="00055C4D" w:rsidRDefault="00055C4D" w:rsidP="00F53A2C">
      <w:pPr>
        <w:pStyle w:val="NoSpacing"/>
      </w:pPr>
      <w:r>
        <w:t>wget http://google.com</w:t>
      </w:r>
    </w:p>
    <w:p w:rsidR="00055C4D" w:rsidRDefault="00055C4D" w:rsidP="00F53A2C">
      <w:pPr>
        <w:pStyle w:val="NoSpacing"/>
      </w:pPr>
    </w:p>
    <w:p w:rsidR="00055C4D" w:rsidRDefault="00055C4D" w:rsidP="00F53A2C">
      <w:pPr>
        <w:pStyle w:val="NoSpacing"/>
      </w:pPr>
      <w:r>
        <w:t>***************Compress tables*******************************</w:t>
      </w:r>
    </w:p>
    <w:p w:rsidR="00055C4D" w:rsidRDefault="00055C4D" w:rsidP="00F53A2C">
      <w:pPr>
        <w:pStyle w:val="NoSpacing"/>
      </w:pPr>
      <w:r>
        <w:t>alter table table_name compress for OLTP;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*************Power broker************************************</w:t>
      </w:r>
    </w:p>
    <w:p w:rsidR="00055C4D" w:rsidRDefault="00055C4D" w:rsidP="00F53A2C">
      <w:pPr>
        <w:pStyle w:val="NoSpacing"/>
      </w:pPr>
      <w:r>
        <w:t>Powerbroker</w:t>
      </w:r>
    </w:p>
    <w:p w:rsidR="00055C4D" w:rsidRDefault="00055C4D" w:rsidP="00F53A2C">
      <w:pPr>
        <w:pStyle w:val="NoSpacing"/>
      </w:pPr>
      <w:r>
        <w:t>cidcsutil02.cidc.cummins.com  wwid/ldappwd</w:t>
      </w:r>
    </w:p>
    <w:p w:rsidR="00055C4D" w:rsidRDefault="00055C4D" w:rsidP="00F53A2C">
      <w:pPr>
        <w:pStyle w:val="NoSpacing"/>
      </w:pPr>
      <w:r>
        <w:t>pbrun su - adscdba</w:t>
      </w:r>
    </w:p>
    <w:p w:rsidR="00055C4D" w:rsidRDefault="00055C4D" w:rsidP="00F53A2C">
      <w:pPr>
        <w:pStyle w:val="NoSpacing"/>
      </w:pPr>
      <w:r>
        <w:t>ssh sername</w:t>
      </w:r>
    </w:p>
    <w:p w:rsidR="00055C4D" w:rsidRDefault="00055C4D" w:rsidP="00F53A2C">
      <w:pPr>
        <w:pStyle w:val="NoSpacing"/>
      </w:pPr>
    </w:p>
    <w:p w:rsidR="00055C4D" w:rsidRDefault="00055C4D" w:rsidP="00F53A2C">
      <w:pPr>
        <w:pStyle w:val="NoSpacing"/>
      </w:pPr>
      <w:r>
        <w:t>*************Check Server is 32 bit/64 bit</w:t>
      </w:r>
    </w:p>
    <w:p w:rsidR="00055C4D" w:rsidRDefault="00055C4D" w:rsidP="00F53A2C">
      <w:pPr>
        <w:pStyle w:val="NoSpacing"/>
      </w:pPr>
      <w:r>
        <w:t>uanme -a</w:t>
      </w:r>
    </w:p>
    <w:p w:rsidR="00055C4D" w:rsidRDefault="00055C4D" w:rsidP="00F53A2C">
      <w:pPr>
        <w:pStyle w:val="NoSpacing"/>
      </w:pPr>
      <w:r>
        <w:t>or</w:t>
      </w:r>
    </w:p>
    <w:p w:rsidR="00055C4D" w:rsidRDefault="00055C4D" w:rsidP="00F53A2C">
      <w:pPr>
        <w:pStyle w:val="NoSpacing"/>
      </w:pPr>
      <w:r>
        <w:t>cat /proc/cpuinfo</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*************Install Packages on ubuntu*************</w:t>
      </w:r>
    </w:p>
    <w:p w:rsidR="00055C4D" w:rsidRDefault="00055C4D" w:rsidP="00F53A2C">
      <w:pPr>
        <w:pStyle w:val="NoSpacing"/>
      </w:pPr>
      <w:r>
        <w:t>sudo apt-get install package_name</w:t>
      </w:r>
    </w:p>
    <w:p w:rsidR="00055C4D" w:rsidRDefault="00055C4D" w:rsidP="00F53A2C">
      <w:pPr>
        <w:pStyle w:val="NoSpacing"/>
      </w:pPr>
    </w:p>
    <w:p w:rsidR="00055C4D" w:rsidRDefault="00055C4D" w:rsidP="00F53A2C">
      <w:pPr>
        <w:pStyle w:val="NoSpacing"/>
      </w:pPr>
      <w:r>
        <w:t>*************How to use BZ or BZ2 files*************</w:t>
      </w:r>
    </w:p>
    <w:p w:rsidR="00055C4D" w:rsidRDefault="00055C4D" w:rsidP="00F53A2C">
      <w:pPr>
        <w:pStyle w:val="NoSpacing"/>
      </w:pPr>
      <w:r>
        <w:lastRenderedPageBreak/>
        <w:t>tar xvjf pkg.tar.bz2</w:t>
      </w:r>
    </w:p>
    <w:p w:rsidR="00055C4D" w:rsidRDefault="00055C4D" w:rsidP="00F53A2C">
      <w:pPr>
        <w:pStyle w:val="NoSpacing"/>
      </w:pPr>
      <w:r>
        <w:t>tar xvzf pkg.tar.gz</w:t>
      </w:r>
    </w:p>
    <w:p w:rsidR="00055C4D" w:rsidRDefault="00055C4D" w:rsidP="00F53A2C">
      <w:pPr>
        <w:pStyle w:val="NoSpacing"/>
      </w:pPr>
    </w:p>
    <w:p w:rsidR="00055C4D" w:rsidRDefault="00055C4D" w:rsidP="00F53A2C">
      <w:pPr>
        <w:pStyle w:val="NoSpacing"/>
      </w:pPr>
      <w:r>
        <w:t>*************Steps to install Package in ubuntu******</w:t>
      </w:r>
    </w:p>
    <w:p w:rsidR="00055C4D" w:rsidRDefault="00055C4D" w:rsidP="00F53A2C">
      <w:pPr>
        <w:pStyle w:val="NoSpacing"/>
      </w:pPr>
      <w:r>
        <w:t>1. Download Package</w:t>
      </w:r>
    </w:p>
    <w:p w:rsidR="00055C4D" w:rsidRDefault="00055C4D" w:rsidP="00F53A2C">
      <w:pPr>
        <w:pStyle w:val="NoSpacing"/>
      </w:pPr>
      <w:r>
        <w:t>2. Untar it using above command. It will create directory in same location</w:t>
      </w:r>
    </w:p>
    <w:p w:rsidR="00055C4D" w:rsidRDefault="00055C4D" w:rsidP="00F53A2C">
      <w:pPr>
        <w:pStyle w:val="NoSpacing"/>
      </w:pPr>
      <w:r>
        <w:t>3. cd package_name</w:t>
      </w:r>
    </w:p>
    <w:p w:rsidR="00055C4D" w:rsidRDefault="00055C4D" w:rsidP="00F53A2C">
      <w:pPr>
        <w:pStyle w:val="NoSpacing"/>
      </w:pPr>
      <w:r>
        <w:t>4. sudo -s</w:t>
      </w:r>
    </w:p>
    <w:p w:rsidR="00055C4D" w:rsidRDefault="00055C4D" w:rsidP="00F53A2C">
      <w:pPr>
        <w:pStyle w:val="NoSpacing"/>
      </w:pPr>
      <w:r>
        <w:t>5. ./configure</w:t>
      </w:r>
    </w:p>
    <w:p w:rsidR="00055C4D" w:rsidRDefault="00055C4D" w:rsidP="00F53A2C">
      <w:pPr>
        <w:pStyle w:val="NoSpacing"/>
      </w:pPr>
      <w:r>
        <w:t>6. make</w:t>
      </w:r>
    </w:p>
    <w:p w:rsidR="00055C4D" w:rsidRDefault="00055C4D" w:rsidP="00F53A2C">
      <w:pPr>
        <w:pStyle w:val="NoSpacing"/>
      </w:pPr>
      <w:r>
        <w:t>7. make install</w:t>
      </w:r>
    </w:p>
    <w:p w:rsidR="00055C4D" w:rsidRDefault="00055C4D" w:rsidP="00F53A2C">
      <w:pPr>
        <w:pStyle w:val="NoSpacing"/>
      </w:pPr>
      <w:r>
        <w:t>8. make clean</w:t>
      </w:r>
    </w:p>
    <w:p w:rsidR="00055C4D" w:rsidRDefault="00055C4D" w:rsidP="00F53A2C">
      <w:pPr>
        <w:pStyle w:val="NoSpacing"/>
      </w:pPr>
    </w:p>
    <w:p w:rsidR="00055C4D" w:rsidRDefault="00055C4D" w:rsidP="00F53A2C">
      <w:pPr>
        <w:pStyle w:val="NoSpacing"/>
      </w:pPr>
      <w:r>
        <w:t>***********Install .deb package in ubuntu</w:t>
      </w:r>
    </w:p>
    <w:p w:rsidR="00055C4D" w:rsidRDefault="00055C4D" w:rsidP="00F53A2C">
      <w:pPr>
        <w:pStyle w:val="NoSpacing"/>
      </w:pPr>
      <w:r>
        <w:t>dpkg -i Package_name</w:t>
      </w:r>
    </w:p>
    <w:p w:rsidR="00055C4D" w:rsidRDefault="00055C4D" w:rsidP="00F53A2C">
      <w:pPr>
        <w:pStyle w:val="NoSpacing"/>
      </w:pPr>
    </w:p>
    <w:p w:rsidR="00055C4D" w:rsidRDefault="00055C4D" w:rsidP="00F53A2C">
      <w:pPr>
        <w:pStyle w:val="NoSpacing"/>
      </w:pPr>
      <w:r>
        <w:t>************check Blocks***************************</w:t>
      </w:r>
    </w:p>
    <w:p w:rsidR="00055C4D" w:rsidRDefault="00055C4D" w:rsidP="00F53A2C">
      <w:pPr>
        <w:pStyle w:val="NoSpacing"/>
      </w:pPr>
      <w:r>
        <w:t>select * from dba_blockers ;</w:t>
      </w:r>
    </w:p>
    <w:p w:rsidR="00055C4D" w:rsidRDefault="00055C4D" w:rsidP="00F53A2C">
      <w:pPr>
        <w:pStyle w:val="NoSpacing"/>
      </w:pPr>
    </w:p>
    <w:p w:rsidR="00055C4D" w:rsidRDefault="00055C4D" w:rsidP="00F53A2C">
      <w:pPr>
        <w:pStyle w:val="NoSpacing"/>
      </w:pPr>
      <w:r>
        <w:t>*************High water mark issue*****************</w:t>
      </w:r>
    </w:p>
    <w:p w:rsidR="00055C4D" w:rsidRDefault="00055C4D" w:rsidP="00F53A2C">
      <w:pPr>
        <w:pStyle w:val="NoSpacing"/>
      </w:pPr>
      <w:r>
        <w:t xml:space="preserve">High water mark is the maximum amount of database blocks used so far by a segment. This mark cannot be reset </w:t>
      </w:r>
      <w:r>
        <w:cr/>
      </w:r>
    </w:p>
    <w:p w:rsidR="00055C4D" w:rsidRDefault="00055C4D" w:rsidP="00F53A2C">
      <w:pPr>
        <w:pStyle w:val="NoSpacing"/>
      </w:pPr>
      <w:r>
        <w:t>by delete operations.</w:t>
      </w:r>
    </w:p>
    <w:p w:rsidR="00055C4D" w:rsidRDefault="00055C4D" w:rsidP="00F53A2C">
      <w:pPr>
        <w:pStyle w:val="NoSpacing"/>
      </w:pPr>
    </w:p>
    <w:p w:rsidR="00055C4D" w:rsidRDefault="00055C4D" w:rsidP="00F53A2C">
      <w:pPr>
        <w:pStyle w:val="NoSpacing"/>
      </w:pPr>
      <w:r>
        <w:t>*************VI Editor commands********************</w:t>
      </w:r>
    </w:p>
    <w:p w:rsidR="00055C4D" w:rsidRDefault="00055C4D" w:rsidP="00F53A2C">
      <w:pPr>
        <w:pStyle w:val="NoSpacing"/>
      </w:pPr>
      <w:r>
        <w:t>:/date to get logs of the date provided</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PGA_AGGREGATE_TARGET Parameter*******</w:t>
      </w:r>
    </w:p>
    <w:p w:rsidR="00055C4D" w:rsidRDefault="00055C4D" w:rsidP="00F53A2C">
      <w:pPr>
        <w:pStyle w:val="NoSpacing"/>
      </w:pPr>
      <w:r>
        <w:t xml:space="preserve">It is a global target for the Oracle instance, and Oracle tries to ensure that the total amount of PGA memory </w:t>
      </w:r>
      <w:r>
        <w:cr/>
      </w:r>
    </w:p>
    <w:p w:rsidR="00055C4D" w:rsidRDefault="00055C4D" w:rsidP="00F53A2C">
      <w:pPr>
        <w:pStyle w:val="NoSpacing"/>
      </w:pPr>
      <w:r>
        <w:t xml:space="preserve">allocated across all </w:t>
      </w:r>
    </w:p>
    <w:p w:rsidR="00055C4D" w:rsidRDefault="00055C4D" w:rsidP="00F53A2C">
      <w:pPr>
        <w:pStyle w:val="NoSpacing"/>
      </w:pPr>
      <w:r>
        <w:t>database server processes never exceeds this target. The key word in this statement is "tries".</w:t>
      </w:r>
    </w:p>
    <w:p w:rsidR="00055C4D" w:rsidRDefault="00055C4D" w:rsidP="00F53A2C">
      <w:pPr>
        <w:pStyle w:val="NoSpacing"/>
      </w:pPr>
    </w:p>
    <w:p w:rsidR="00055C4D" w:rsidRDefault="00055C4D" w:rsidP="00F53A2C">
      <w:pPr>
        <w:pStyle w:val="NoSpacing"/>
      </w:pPr>
      <w:r>
        <w:t>column name format a40</w:t>
      </w:r>
    </w:p>
    <w:p w:rsidR="00055C4D" w:rsidRDefault="00055C4D" w:rsidP="00F53A2C">
      <w:pPr>
        <w:pStyle w:val="NoSpacing"/>
      </w:pPr>
      <w:r>
        <w:t>column value format 999,999,999</w:t>
      </w:r>
    </w:p>
    <w:p w:rsidR="00055C4D" w:rsidRDefault="00055C4D" w:rsidP="00F53A2C">
      <w:pPr>
        <w:pStyle w:val="NoSpacing"/>
      </w:pPr>
    </w:p>
    <w:p w:rsidR="00055C4D" w:rsidRDefault="00055C4D" w:rsidP="00F53A2C">
      <w:pPr>
        <w:pStyle w:val="NoSpacing"/>
      </w:pPr>
      <w:r>
        <w:t>select name,value from v$pgastat order by value desc;</w:t>
      </w:r>
    </w:p>
    <w:p w:rsidR="00055C4D" w:rsidRDefault="00055C4D" w:rsidP="00F53A2C">
      <w:pPr>
        <w:pStyle w:val="NoSpacing"/>
      </w:pPr>
    </w:p>
    <w:p w:rsidR="00055C4D" w:rsidRDefault="00055C4D" w:rsidP="00F53A2C">
      <w:pPr>
        <w:pStyle w:val="NoSpacing"/>
      </w:pPr>
      <w:r>
        <w:t>alter system set pga_aggregate_target=&lt;size&gt; scope=both SID='*';</w:t>
      </w:r>
    </w:p>
    <w:p w:rsidR="00055C4D" w:rsidRDefault="00055C4D" w:rsidP="00F53A2C">
      <w:pPr>
        <w:pStyle w:val="NoSpacing"/>
      </w:pPr>
    </w:p>
    <w:p w:rsidR="00055C4D" w:rsidRDefault="00055C4D" w:rsidP="00F53A2C">
      <w:pPr>
        <w:pStyle w:val="NoSpacing"/>
      </w:pPr>
      <w:r>
        <w:t>************For clone request***************************</w:t>
      </w:r>
    </w:p>
    <w:p w:rsidR="00055C4D" w:rsidRDefault="00055C4D" w:rsidP="00F53A2C">
      <w:pPr>
        <w:pStyle w:val="NoSpacing"/>
      </w:pPr>
      <w:r>
        <w:t>1. Pre refresh activity: Take dblink, passwords &amp; other backup using backup script</w:t>
      </w:r>
    </w:p>
    <w:p w:rsidR="00055C4D" w:rsidRDefault="00055C4D" w:rsidP="00F53A2C">
      <w:pPr>
        <w:pStyle w:val="NoSpacing"/>
      </w:pPr>
    </w:p>
    <w:p w:rsidR="00055C4D" w:rsidRDefault="00055C4D" w:rsidP="00F53A2C">
      <w:pPr>
        <w:pStyle w:val="NoSpacing"/>
      </w:pPr>
      <w:r>
        <w:t>2. Communicate with ops.dba to proceed with cloning</w:t>
      </w:r>
    </w:p>
    <w:p w:rsidR="00055C4D" w:rsidRDefault="00055C4D" w:rsidP="00F53A2C">
      <w:pPr>
        <w:pStyle w:val="NoSpacing"/>
      </w:pPr>
    </w:p>
    <w:p w:rsidR="00055C4D" w:rsidRDefault="00055C4D" w:rsidP="00F53A2C">
      <w:pPr>
        <w:pStyle w:val="NoSpacing"/>
      </w:pPr>
      <w:r>
        <w:t>3. Post refresh activity: Execute the backup taken on Source database</w:t>
      </w:r>
    </w:p>
    <w:p w:rsidR="00055C4D" w:rsidRDefault="00055C4D" w:rsidP="00F53A2C">
      <w:pPr>
        <w:pStyle w:val="NoSpacing"/>
      </w:pPr>
    </w:p>
    <w:p w:rsidR="00055C4D" w:rsidRDefault="00055C4D" w:rsidP="00F53A2C">
      <w:pPr>
        <w:pStyle w:val="NoSpacing"/>
      </w:pPr>
      <w:r>
        <w:t>************Check Size of Flash Recovery Area*************</w:t>
      </w:r>
    </w:p>
    <w:p w:rsidR="00055C4D" w:rsidRDefault="00055C4D" w:rsidP="00F53A2C">
      <w:pPr>
        <w:pStyle w:val="NoSpacing"/>
      </w:pPr>
      <w:r>
        <w:t>sho parameter db_recovery_file;</w:t>
      </w:r>
    </w:p>
    <w:p w:rsidR="00055C4D" w:rsidRDefault="00055C4D" w:rsidP="00F53A2C">
      <w:pPr>
        <w:pStyle w:val="NoSpacing"/>
      </w:pPr>
    </w:p>
    <w:p w:rsidR="00055C4D" w:rsidRDefault="00055C4D" w:rsidP="00F53A2C">
      <w:pPr>
        <w:pStyle w:val="NoSpacing"/>
      </w:pPr>
      <w:r>
        <w:t>************Cloning**************************************</w:t>
      </w:r>
    </w:p>
    <w:p w:rsidR="00055C4D" w:rsidRDefault="00055C4D" w:rsidP="00F53A2C">
      <w:pPr>
        <w:pStyle w:val="NoSpacing"/>
      </w:pPr>
      <w:r>
        <w:t>Techniques:</w:t>
      </w:r>
    </w:p>
    <w:p w:rsidR="00055C4D" w:rsidRDefault="00055C4D" w:rsidP="00F53A2C">
      <w:pPr>
        <w:pStyle w:val="NoSpacing"/>
      </w:pPr>
      <w:r>
        <w:t>1. Hot backup</w:t>
      </w:r>
    </w:p>
    <w:p w:rsidR="00055C4D" w:rsidRDefault="00055C4D" w:rsidP="00F53A2C">
      <w:pPr>
        <w:pStyle w:val="NoSpacing"/>
      </w:pPr>
      <w:r>
        <w:t>2. Cold backup</w:t>
      </w:r>
    </w:p>
    <w:p w:rsidR="00055C4D" w:rsidRDefault="00055C4D" w:rsidP="00F53A2C">
      <w:pPr>
        <w:pStyle w:val="NoSpacing"/>
      </w:pPr>
      <w:r>
        <w:t>3. Rman cloning</w:t>
      </w:r>
    </w:p>
    <w:p w:rsidR="00055C4D" w:rsidRDefault="00055C4D" w:rsidP="00F53A2C">
      <w:pPr>
        <w:pStyle w:val="NoSpacing"/>
      </w:pPr>
      <w:r>
        <w:t xml:space="preserve"> a. From backup</w:t>
      </w:r>
    </w:p>
    <w:p w:rsidR="00055C4D" w:rsidRDefault="00055C4D" w:rsidP="00F53A2C">
      <w:pPr>
        <w:pStyle w:val="NoSpacing"/>
      </w:pPr>
      <w:r>
        <w:t xml:space="preserve"> b. Active database</w:t>
      </w:r>
    </w:p>
    <w:p w:rsidR="00055C4D" w:rsidRDefault="00055C4D" w:rsidP="00F53A2C">
      <w:pPr>
        <w:pStyle w:val="NoSpacing"/>
      </w:pPr>
      <w:r>
        <w:t xml:space="preserve"> </w:t>
      </w:r>
    </w:p>
    <w:p w:rsidR="00055C4D" w:rsidRDefault="00055C4D" w:rsidP="00F53A2C">
      <w:pPr>
        <w:pStyle w:val="NoSpacing"/>
      </w:pPr>
    </w:p>
    <w:p w:rsidR="00055C4D" w:rsidRDefault="00055C4D" w:rsidP="00F53A2C">
      <w:pPr>
        <w:pStyle w:val="NoSpacing"/>
      </w:pPr>
      <w:r>
        <w:t>*************Check archive mode and its location***********</w:t>
      </w:r>
    </w:p>
    <w:p w:rsidR="00055C4D" w:rsidRPr="00D13606" w:rsidRDefault="00055C4D" w:rsidP="00F53A2C">
      <w:pPr>
        <w:pStyle w:val="NoSpacing"/>
        <w:rPr>
          <w:lang w:val="it-IT"/>
        </w:rPr>
      </w:pPr>
      <w:r w:rsidRPr="00D13606">
        <w:rPr>
          <w:lang w:val="it-IT"/>
        </w:rPr>
        <w:t>SQL&gt; ARCHIVE LOG LIST</w:t>
      </w:r>
    </w:p>
    <w:p w:rsidR="00055C4D" w:rsidRPr="00D13606" w:rsidRDefault="00055C4D" w:rsidP="00F53A2C">
      <w:pPr>
        <w:pStyle w:val="NoSpacing"/>
        <w:rPr>
          <w:lang w:val="it-IT"/>
        </w:rPr>
      </w:pPr>
      <w:r w:rsidRPr="00D13606">
        <w:rPr>
          <w:lang w:val="it-IT"/>
        </w:rPr>
        <w:t>Database log mode              No Archive Mode</w:t>
      </w:r>
    </w:p>
    <w:p w:rsidR="00055C4D" w:rsidRDefault="00055C4D" w:rsidP="00F53A2C">
      <w:pPr>
        <w:pStyle w:val="NoSpacing"/>
      </w:pPr>
      <w:r>
        <w:t>Automatic archival             Disabled</w:t>
      </w:r>
    </w:p>
    <w:p w:rsidR="00055C4D" w:rsidRDefault="00055C4D" w:rsidP="00F53A2C">
      <w:pPr>
        <w:pStyle w:val="NoSpacing"/>
      </w:pPr>
      <w:r>
        <w:t>Archive destination            /pgbackup/app/edws/arch</w:t>
      </w:r>
    </w:p>
    <w:p w:rsidR="00055C4D" w:rsidRDefault="00055C4D" w:rsidP="00F53A2C">
      <w:pPr>
        <w:pStyle w:val="NoSpacing"/>
      </w:pPr>
      <w:r>
        <w:t>Oldest online log sequence     1899</w:t>
      </w:r>
    </w:p>
    <w:p w:rsidR="00055C4D" w:rsidRDefault="00055C4D" w:rsidP="00F53A2C">
      <w:pPr>
        <w:pStyle w:val="NoSpacing"/>
      </w:pPr>
      <w:r>
        <w:t>Current log sequence           1903</w:t>
      </w:r>
    </w:p>
    <w:p w:rsidR="00055C4D" w:rsidRDefault="00055C4D" w:rsidP="00F53A2C">
      <w:pPr>
        <w:pStyle w:val="NoSpacing"/>
      </w:pPr>
    </w:p>
    <w:p w:rsidR="00055C4D" w:rsidRDefault="00055C4D" w:rsidP="00F53A2C">
      <w:pPr>
        <w:pStyle w:val="NoSpacing"/>
      </w:pPr>
      <w:r>
        <w:t>******************Check users with sysdba privilege*************************************</w:t>
      </w:r>
    </w:p>
    <w:p w:rsidR="00055C4D" w:rsidRDefault="00055C4D" w:rsidP="00F53A2C">
      <w:pPr>
        <w:pStyle w:val="NoSpacing"/>
      </w:pPr>
      <w:r>
        <w:t>select * from V$PWFILE_USERS;</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********************Trace issues*********************************************************</w:t>
      </w:r>
    </w:p>
    <w:p w:rsidR="00055C4D" w:rsidRDefault="00055C4D" w:rsidP="00F53A2C">
      <w:pPr>
        <w:pStyle w:val="NoSpacing"/>
      </w:pPr>
      <w:r>
        <w:t>alter session set nls_date_format='DD-MM-YYYY HH24:MI:SS';</w:t>
      </w:r>
    </w:p>
    <w:p w:rsidR="00055C4D" w:rsidRDefault="00055C4D" w:rsidP="00F53A2C">
      <w:pPr>
        <w:pStyle w:val="NoSpacing"/>
      </w:pPr>
    </w:p>
    <w:p w:rsidR="00055C4D" w:rsidRDefault="00055C4D" w:rsidP="00F53A2C">
      <w:pPr>
        <w:pStyle w:val="NoSpacing"/>
      </w:pPr>
      <w:r>
        <w:t xml:space="preserve">select username,sid,serial#,status,logon_time from v$session where username='OMSINF'  order by logon_time </w:t>
      </w:r>
      <w:r>
        <w:cr/>
      </w:r>
    </w:p>
    <w:p w:rsidR="00055C4D" w:rsidRDefault="00055C4D" w:rsidP="00F53A2C">
      <w:pPr>
        <w:pStyle w:val="NoSpacing"/>
      </w:pPr>
      <w:r>
        <w:t xml:space="preserve">desc; </w:t>
      </w:r>
    </w:p>
    <w:p w:rsidR="00055C4D" w:rsidRDefault="00055C4D" w:rsidP="00F53A2C">
      <w:pPr>
        <w:pStyle w:val="NoSpacing"/>
      </w:pPr>
      <w:r>
        <w:t>or</w:t>
      </w:r>
    </w:p>
    <w:p w:rsidR="00055C4D" w:rsidRDefault="00055C4D" w:rsidP="00F53A2C">
      <w:pPr>
        <w:pStyle w:val="NoSpacing"/>
      </w:pPr>
    </w:p>
    <w:p w:rsidR="00055C4D" w:rsidRDefault="00055C4D" w:rsidP="00F53A2C">
      <w:pPr>
        <w:pStyle w:val="NoSpacing"/>
      </w:pPr>
      <w:r>
        <w:t xml:space="preserve"> select username,sid,serial#,status,logon_time ,sql_trace from v$session where username='OMSINF'  order by </w:t>
      </w:r>
      <w:r>
        <w:cr/>
      </w:r>
    </w:p>
    <w:p w:rsidR="00055C4D" w:rsidRDefault="00055C4D" w:rsidP="00F53A2C">
      <w:pPr>
        <w:pStyle w:val="NoSpacing"/>
      </w:pPr>
      <w:r>
        <w:t xml:space="preserve">logon_time desc; </w:t>
      </w:r>
    </w:p>
    <w:p w:rsidR="00055C4D" w:rsidRDefault="00055C4D" w:rsidP="00F53A2C">
      <w:pPr>
        <w:pStyle w:val="NoSpacing"/>
      </w:pPr>
      <w:r>
        <w:t xml:space="preserve"> </w:t>
      </w:r>
    </w:p>
    <w:p w:rsidR="00055C4D" w:rsidRDefault="00055C4D" w:rsidP="00F53A2C">
      <w:pPr>
        <w:pStyle w:val="NoSpacing"/>
      </w:pPr>
      <w:r>
        <w:t>********Steps to create Trace file</w:t>
      </w:r>
    </w:p>
    <w:p w:rsidR="00055C4D" w:rsidRDefault="00055C4D" w:rsidP="00F53A2C">
      <w:pPr>
        <w:pStyle w:val="NoSpacing"/>
      </w:pPr>
      <w:r>
        <w:t>Login as sysdba</w:t>
      </w:r>
    </w:p>
    <w:p w:rsidR="00055C4D" w:rsidRDefault="00055C4D" w:rsidP="00F53A2C">
      <w:pPr>
        <w:pStyle w:val="NoSpacing"/>
      </w:pPr>
      <w:r>
        <w:t>1. select sys_context('USERENV','SID') from dual;</w:t>
      </w:r>
    </w:p>
    <w:p w:rsidR="00055C4D" w:rsidRDefault="00055C4D" w:rsidP="00F53A2C">
      <w:pPr>
        <w:pStyle w:val="NoSpacing"/>
      </w:pPr>
    </w:p>
    <w:p w:rsidR="00055C4D" w:rsidRDefault="00055C4D" w:rsidP="00F53A2C">
      <w:pPr>
        <w:pStyle w:val="NoSpacing"/>
      </w:pPr>
      <w:r>
        <w:t>2. select sid,serial#,status from v$session where sid=259;</w:t>
      </w:r>
    </w:p>
    <w:p w:rsidR="00055C4D" w:rsidRDefault="00055C4D" w:rsidP="00F53A2C">
      <w:pPr>
        <w:pStyle w:val="NoSpacing"/>
      </w:pPr>
    </w:p>
    <w:p w:rsidR="00055C4D" w:rsidRDefault="00055C4D" w:rsidP="00F53A2C">
      <w:pPr>
        <w:pStyle w:val="NoSpacing"/>
      </w:pPr>
      <w:r>
        <w:lastRenderedPageBreak/>
        <w:t>3. exec DBMS_SYSTEM.SET_EV(259,5279,10046,8,'');</w:t>
      </w:r>
    </w:p>
    <w:p w:rsidR="00055C4D" w:rsidRDefault="00055C4D" w:rsidP="00F53A2C">
      <w:pPr>
        <w:pStyle w:val="NoSpacing"/>
      </w:pPr>
    </w:p>
    <w:p w:rsidR="00055C4D" w:rsidRDefault="00055C4D" w:rsidP="00F53A2C">
      <w:pPr>
        <w:pStyle w:val="NoSpacing"/>
      </w:pPr>
      <w:r>
        <w:t>4. To check location of trace file:</w:t>
      </w:r>
    </w:p>
    <w:p w:rsidR="00055C4D" w:rsidRDefault="00055C4D" w:rsidP="00F53A2C">
      <w:pPr>
        <w:pStyle w:val="NoSpacing"/>
      </w:pPr>
      <w:r>
        <w:t>select c.value || '/' || lower(d.value) || '_ora_' ||</w:t>
      </w:r>
    </w:p>
    <w:p w:rsidR="00055C4D" w:rsidRDefault="00055C4D" w:rsidP="00F53A2C">
      <w:pPr>
        <w:pStyle w:val="NoSpacing"/>
      </w:pPr>
      <w:r>
        <w:t>to_char(a.spid, 'fm00000') ||'.trc' "TRACE FILE"</w:t>
      </w:r>
    </w:p>
    <w:p w:rsidR="00055C4D" w:rsidRDefault="00055C4D" w:rsidP="00F53A2C">
      <w:pPr>
        <w:pStyle w:val="NoSpacing"/>
      </w:pPr>
      <w:r>
        <w:t>from v$process a, v$session b, v$parameter c, v$parameter d</w:t>
      </w:r>
    </w:p>
    <w:p w:rsidR="00055C4D" w:rsidRDefault="00055C4D" w:rsidP="00F53A2C">
      <w:pPr>
        <w:pStyle w:val="NoSpacing"/>
      </w:pPr>
      <w:r>
        <w:t>where a.addr = b.paddr</w:t>
      </w:r>
    </w:p>
    <w:p w:rsidR="00055C4D" w:rsidRDefault="00055C4D" w:rsidP="00F53A2C">
      <w:pPr>
        <w:pStyle w:val="NoSpacing"/>
      </w:pPr>
      <w:r>
        <w:t>and b.sid = &amp;SID</w:t>
      </w:r>
    </w:p>
    <w:p w:rsidR="00055C4D" w:rsidRDefault="00055C4D" w:rsidP="00F53A2C">
      <w:pPr>
        <w:pStyle w:val="NoSpacing"/>
      </w:pPr>
      <w:r>
        <w:t>and c.name = 'user_dump_dest'</w:t>
      </w:r>
    </w:p>
    <w:p w:rsidR="00055C4D" w:rsidRDefault="00055C4D" w:rsidP="00F53A2C">
      <w:pPr>
        <w:pStyle w:val="NoSpacing"/>
      </w:pPr>
      <w:r>
        <w:t xml:space="preserve">and d.name = 'db_name'; </w:t>
      </w:r>
    </w:p>
    <w:p w:rsidR="00055C4D" w:rsidRDefault="00055C4D" w:rsidP="00F53A2C">
      <w:pPr>
        <w:pStyle w:val="NoSpacing"/>
      </w:pPr>
    </w:p>
    <w:p w:rsidR="00055C4D" w:rsidRDefault="00055C4D" w:rsidP="00F53A2C">
      <w:pPr>
        <w:pStyle w:val="NoSpacing"/>
      </w:pPr>
      <w:r>
        <w:t>5. Extract output of trace using TKPROF</w:t>
      </w:r>
    </w:p>
    <w:p w:rsidR="00055C4D" w:rsidRDefault="00055C4D" w:rsidP="00F53A2C">
      <w:pPr>
        <w:pStyle w:val="NoSpacing"/>
      </w:pPr>
      <w:r>
        <w:t>tkprof &lt;file_name.trc&gt; &lt;new_file_name.txt&gt;</w:t>
      </w:r>
    </w:p>
    <w:p w:rsidR="00055C4D" w:rsidRDefault="00055C4D" w:rsidP="00F53A2C">
      <w:pPr>
        <w:pStyle w:val="NoSpacing"/>
      </w:pPr>
    </w:p>
    <w:p w:rsidR="00055C4D" w:rsidRDefault="00055C4D" w:rsidP="00F53A2C">
      <w:pPr>
        <w:pStyle w:val="NoSpacing"/>
      </w:pPr>
      <w:r>
        <w:t>********To start tracing:</w:t>
      </w:r>
    </w:p>
    <w:p w:rsidR="00055C4D" w:rsidRDefault="00055C4D" w:rsidP="00F53A2C">
      <w:pPr>
        <w:pStyle w:val="NoSpacing"/>
      </w:pPr>
    </w:p>
    <w:p w:rsidR="00055C4D" w:rsidRDefault="00055C4D" w:rsidP="00F53A2C">
      <w:pPr>
        <w:pStyle w:val="NoSpacing"/>
      </w:pPr>
      <w:r>
        <w:t>select 'EXEC DBMS_SUPPORT.start_trace_in_session(sid=&gt;'||sid||',serial=&gt;'||</w:t>
      </w:r>
      <w:r>
        <w:cr/>
      </w:r>
    </w:p>
    <w:p w:rsidR="00055C4D" w:rsidRDefault="00055C4D" w:rsidP="00F53A2C">
      <w:pPr>
        <w:pStyle w:val="NoSpacing"/>
      </w:pPr>
      <w:r>
        <w:t>serial#||',binds=&gt;true,waits=&gt;true);' from v$session where username='XXFUSN' order by LOGON_TIME desc;</w:t>
      </w:r>
    </w:p>
    <w:p w:rsidR="00055C4D" w:rsidRDefault="00055C4D" w:rsidP="00F53A2C">
      <w:pPr>
        <w:pStyle w:val="NoSpacing"/>
      </w:pPr>
    </w:p>
    <w:p w:rsidR="00055C4D" w:rsidRDefault="00055C4D" w:rsidP="00F53A2C">
      <w:pPr>
        <w:pStyle w:val="NoSpacing"/>
      </w:pPr>
      <w:r>
        <w:t>****************Stop tracing</w:t>
      </w:r>
    </w:p>
    <w:p w:rsidR="00055C4D" w:rsidRDefault="00055C4D" w:rsidP="00F53A2C">
      <w:pPr>
        <w:pStyle w:val="NoSpacing"/>
      </w:pPr>
      <w:r>
        <w:t xml:space="preserve">select 'EXEC DBMS_SUPPORT.stop_trace_in_session(sid=&gt;'||sid||',serial=&gt;'||serial#||');' from v$session where </w:t>
      </w:r>
      <w:r>
        <w:cr/>
      </w:r>
    </w:p>
    <w:p w:rsidR="00055C4D" w:rsidRDefault="00055C4D" w:rsidP="00F53A2C">
      <w:pPr>
        <w:pStyle w:val="NoSpacing"/>
      </w:pPr>
      <w:r>
        <w:t>username='XXFUSN' order by LOGON_TIME desc;</w:t>
      </w:r>
    </w:p>
    <w:p w:rsidR="00055C4D" w:rsidRDefault="00055C4D" w:rsidP="00F53A2C">
      <w:pPr>
        <w:pStyle w:val="NoSpacing"/>
      </w:pPr>
    </w:p>
    <w:p w:rsidR="00055C4D" w:rsidRDefault="00055C4D" w:rsidP="00F53A2C">
      <w:pPr>
        <w:pStyle w:val="NoSpacing"/>
      </w:pPr>
      <w:r>
        <w:t>EXECUTE DBMS_MONITOR.SESSION_TRACE_ENABLE(session_id =&gt; 844, serial_num =&gt;5801,waits =&gt; TRUE, binds =&gt; TRUE);</w:t>
      </w:r>
    </w:p>
    <w:p w:rsidR="00055C4D" w:rsidRDefault="00055C4D" w:rsidP="00F53A2C">
      <w:pPr>
        <w:pStyle w:val="NoSpacing"/>
      </w:pPr>
    </w:p>
    <w:p w:rsidR="00055C4D" w:rsidRDefault="00055C4D" w:rsidP="00F53A2C">
      <w:pPr>
        <w:pStyle w:val="NoSpacing"/>
      </w:pPr>
      <w:r>
        <w:t>EXEC DBMS_SUPPORT.start_trace_in_session(sid=&gt;'925',serial=&gt;'40801',binds=&gt;true,waits=&gt;true);</w:t>
      </w:r>
    </w:p>
    <w:p w:rsidR="00055C4D" w:rsidRDefault="00055C4D" w:rsidP="00F53A2C">
      <w:pPr>
        <w:pStyle w:val="NoSpacing"/>
      </w:pPr>
    </w:p>
    <w:p w:rsidR="00055C4D" w:rsidRDefault="00055C4D" w:rsidP="00F53A2C">
      <w:pPr>
        <w:pStyle w:val="NoSpacing"/>
      </w:pPr>
      <w:r>
        <w:t xml:space="preserve">exec SYS.DBMS_SYSTEM.SET_SQL_TRACE_IN_SESSION(925,40801,TRUE); </w:t>
      </w:r>
    </w:p>
    <w:p w:rsidR="00055C4D" w:rsidRDefault="00055C4D" w:rsidP="00F53A2C">
      <w:pPr>
        <w:pStyle w:val="NoSpacing"/>
      </w:pPr>
      <w:r>
        <w:t xml:space="preserve">                    925      41977 </w:t>
      </w:r>
    </w:p>
    <w:p w:rsidR="00055C4D" w:rsidRDefault="00055C4D" w:rsidP="00F53A2C">
      <w:pPr>
        <w:pStyle w:val="NoSpacing"/>
      </w:pPr>
    </w:p>
    <w:p w:rsidR="00055C4D" w:rsidRDefault="00055C4D" w:rsidP="00F53A2C">
      <w:pPr>
        <w:pStyle w:val="NoSpacing"/>
      </w:pPr>
      <w:r>
        <w:t>exec SYS.DBMS_SYSTEM.SET_SQL_TRACE_IN_SESSION(925,40801,TRUE);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for enabling</w:t>
      </w:r>
    </w:p>
    <w:p w:rsidR="00055C4D" w:rsidRDefault="00055C4D" w:rsidP="00F53A2C">
      <w:pPr>
        <w:pStyle w:val="NoSpacing"/>
      </w:pPr>
      <w:r>
        <w:t>============</w:t>
      </w:r>
    </w:p>
    <w:p w:rsidR="00055C4D" w:rsidRDefault="00055C4D" w:rsidP="00F53A2C">
      <w:pPr>
        <w:pStyle w:val="NoSpacing"/>
      </w:pPr>
      <w:r>
        <w:t>exec DBMS_SYSTEM.SET_EV(sid,serial#,10046,8,'');</w:t>
      </w:r>
    </w:p>
    <w:p w:rsidR="00055C4D" w:rsidRDefault="00055C4D" w:rsidP="00F53A2C">
      <w:pPr>
        <w:pStyle w:val="NoSpacing"/>
      </w:pPr>
    </w:p>
    <w:p w:rsidR="00055C4D" w:rsidRDefault="00055C4D" w:rsidP="00F53A2C">
      <w:pPr>
        <w:pStyle w:val="NoSpacing"/>
      </w:pPr>
      <w:r>
        <w:t>for disabling3</w:t>
      </w:r>
    </w:p>
    <w:p w:rsidR="00055C4D" w:rsidRDefault="00055C4D" w:rsidP="00F53A2C">
      <w:pPr>
        <w:pStyle w:val="NoSpacing"/>
      </w:pPr>
      <w:r>
        <w:t>=============</w:t>
      </w:r>
    </w:p>
    <w:p w:rsidR="00055C4D" w:rsidRDefault="00055C4D" w:rsidP="00F53A2C">
      <w:pPr>
        <w:pStyle w:val="NoSpacing"/>
      </w:pPr>
      <w:r>
        <w:t xml:space="preserve">exec DBMS_SYSTEM.SET_EV(sid,serial#,10046,0,''); </w:t>
      </w:r>
    </w:p>
    <w:p w:rsidR="00055C4D" w:rsidRDefault="00055C4D" w:rsidP="00F53A2C">
      <w:pPr>
        <w:pStyle w:val="NoSpacing"/>
      </w:pPr>
      <w:r>
        <w:t xml:space="preserve"> </w:t>
      </w:r>
    </w:p>
    <w:p w:rsidR="00055C4D" w:rsidRDefault="00055C4D" w:rsidP="00F53A2C">
      <w:pPr>
        <w:pStyle w:val="NoSpacing"/>
      </w:pPr>
    </w:p>
    <w:p w:rsidR="00055C4D" w:rsidRDefault="00055C4D" w:rsidP="00F53A2C">
      <w:pPr>
        <w:pStyle w:val="NoSpacing"/>
      </w:pPr>
      <w:r>
        <w:t>select c.value || '/' || lower(d.value) || '_ora_' ||</w:t>
      </w:r>
    </w:p>
    <w:p w:rsidR="00055C4D" w:rsidRDefault="00055C4D" w:rsidP="00F53A2C">
      <w:pPr>
        <w:pStyle w:val="NoSpacing"/>
      </w:pPr>
      <w:r>
        <w:lastRenderedPageBreak/>
        <w:t>to_char(a.spid, 'fm00000') ||'.trc' "TRACE FILE"</w:t>
      </w:r>
    </w:p>
    <w:p w:rsidR="00055C4D" w:rsidRDefault="00055C4D" w:rsidP="00F53A2C">
      <w:pPr>
        <w:pStyle w:val="NoSpacing"/>
      </w:pPr>
      <w:r>
        <w:t>from v$process a, v$session b, v$parameter c, v$parameter d</w:t>
      </w:r>
    </w:p>
    <w:p w:rsidR="00055C4D" w:rsidRDefault="00055C4D" w:rsidP="00F53A2C">
      <w:pPr>
        <w:pStyle w:val="NoSpacing"/>
      </w:pPr>
      <w:r>
        <w:t>where a.addr = b.paddr</w:t>
      </w:r>
    </w:p>
    <w:p w:rsidR="00055C4D" w:rsidRDefault="00055C4D" w:rsidP="00F53A2C">
      <w:pPr>
        <w:pStyle w:val="NoSpacing"/>
      </w:pPr>
      <w:r>
        <w:t>and b.sid = &amp;SID</w:t>
      </w:r>
    </w:p>
    <w:p w:rsidR="00055C4D" w:rsidRDefault="00055C4D" w:rsidP="00F53A2C">
      <w:pPr>
        <w:pStyle w:val="NoSpacing"/>
      </w:pPr>
      <w:r>
        <w:t>and c.name = 'user_dump_dest'</w:t>
      </w:r>
    </w:p>
    <w:p w:rsidR="00055C4D" w:rsidRDefault="00055C4D" w:rsidP="00F53A2C">
      <w:pPr>
        <w:pStyle w:val="NoSpacing"/>
      </w:pPr>
      <w:r>
        <w:t>and d.name = 'db_name';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 xml:space="preserve">select nvl(s.username, '(oracle)') AS </w:t>
      </w:r>
      <w:r>
        <w:cr/>
      </w:r>
    </w:p>
    <w:p w:rsidR="00055C4D" w:rsidRDefault="00055C4D" w:rsidP="00F53A2C">
      <w:pPr>
        <w:pStyle w:val="NoSpacing"/>
      </w:pPr>
      <w:r>
        <w:t xml:space="preserve">username,s.sid,s.serial#,sw.event,sw.wait_time,sw.seconds_in_wait,sw.state from v$session_wait sw,v$session s </w:t>
      </w:r>
      <w:r>
        <w:cr/>
      </w:r>
    </w:p>
    <w:p w:rsidR="00055C4D" w:rsidRDefault="00055C4D" w:rsidP="00F53A2C">
      <w:pPr>
        <w:pStyle w:val="NoSpacing"/>
      </w:pPr>
      <w:r>
        <w:t>where s.sid=sw.sid order by seconds_in_wait;</w:t>
      </w:r>
    </w:p>
    <w:p w:rsidR="00055C4D" w:rsidRDefault="00055C4D" w:rsidP="00F53A2C">
      <w:pPr>
        <w:pStyle w:val="NoSpacing"/>
      </w:pPr>
    </w:p>
    <w:p w:rsidR="00055C4D" w:rsidRDefault="00055C4D" w:rsidP="00F53A2C">
      <w:pPr>
        <w:pStyle w:val="NoSpacing"/>
      </w:pPr>
      <w:r>
        <w:t>select sid,serial#,event,wait_time,seconds_in_wait,state from v$session where sid=776 and state like'%WAIT%'</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u_dump.value || '/' || instance.value || '_ora_' || v$process.spid</w:t>
      </w:r>
    </w:p>
    <w:p w:rsidR="00055C4D" w:rsidRDefault="00055C4D" w:rsidP="00F53A2C">
      <w:pPr>
        <w:pStyle w:val="NoSpacing"/>
      </w:pPr>
      <w:r>
        <w:t>|| nvl2(v$process.traceid, '_' || v$process.traceid, null ) || '.trc'"Trace File"</w:t>
      </w:r>
    </w:p>
    <w:p w:rsidR="00055C4D" w:rsidRDefault="00055C4D" w:rsidP="00F53A2C">
      <w:pPr>
        <w:pStyle w:val="NoSpacing"/>
      </w:pPr>
      <w:r>
        <w:t>from V$PARAMETER u_dump</w:t>
      </w:r>
    </w:p>
    <w:p w:rsidR="00055C4D" w:rsidRDefault="00055C4D" w:rsidP="00F53A2C">
      <w:pPr>
        <w:pStyle w:val="NoSpacing"/>
      </w:pPr>
      <w:r>
        <w:t>cross join V$PARAMETER instance</w:t>
      </w:r>
    </w:p>
    <w:p w:rsidR="00055C4D" w:rsidRDefault="00055C4D" w:rsidP="00F53A2C">
      <w:pPr>
        <w:pStyle w:val="NoSpacing"/>
      </w:pPr>
      <w:r>
        <w:t>cross join V$PROCESS</w:t>
      </w:r>
    </w:p>
    <w:p w:rsidR="00055C4D" w:rsidRDefault="00055C4D" w:rsidP="00F53A2C">
      <w:pPr>
        <w:pStyle w:val="NoSpacing"/>
      </w:pPr>
      <w:r>
        <w:t>join V$SESSION on v$process.addr = V$SESSION.paddr</w:t>
      </w:r>
    </w:p>
    <w:p w:rsidR="00055C4D" w:rsidRDefault="00055C4D" w:rsidP="00F53A2C">
      <w:pPr>
        <w:pStyle w:val="NoSpacing"/>
      </w:pPr>
      <w:r>
        <w:t>where u_dump.name = 'user_dump_dest'</w:t>
      </w:r>
    </w:p>
    <w:p w:rsidR="00055C4D" w:rsidRDefault="00055C4D" w:rsidP="00F53A2C">
      <w:pPr>
        <w:pStyle w:val="NoSpacing"/>
      </w:pPr>
      <w:r>
        <w:t>and instance.name = 'instance_name'</w:t>
      </w:r>
    </w:p>
    <w:p w:rsidR="00055C4D" w:rsidRDefault="00055C4D" w:rsidP="00F53A2C">
      <w:pPr>
        <w:pStyle w:val="NoSpacing"/>
      </w:pPr>
      <w:r>
        <w:t>and V$SESSION.audsid=sys_context('userenv','sessionid');</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**************************GET MTD SLA Report************</w:t>
      </w:r>
    </w:p>
    <w:p w:rsidR="00055C4D" w:rsidRDefault="00055C4D" w:rsidP="00F53A2C">
      <w:pPr>
        <w:pStyle w:val="NoSpacing"/>
      </w:pPr>
      <w:r>
        <w:t>Steps:</w:t>
      </w:r>
    </w:p>
    <w:p w:rsidR="00055C4D" w:rsidRDefault="00055C4D" w:rsidP="00F53A2C">
      <w:pPr>
        <w:pStyle w:val="NoSpacing"/>
      </w:pPr>
      <w:r>
        <w:t>1. Go to KPMS till we get ticket details screen.</w:t>
      </w:r>
    </w:p>
    <w:p w:rsidR="00055C4D" w:rsidRDefault="00055C4D" w:rsidP="00F53A2C">
      <w:pPr>
        <w:pStyle w:val="NoSpacing"/>
      </w:pPr>
      <w:r>
        <w:t xml:space="preserve">2. Click on View -&gt; Requests -&gt; Submit a new Request -&gt; Single Request -&gt; MTD SLA Report -&gt; </w:t>
      </w:r>
    </w:p>
    <w:p w:rsidR="00055C4D" w:rsidRDefault="00055C4D" w:rsidP="00F53A2C">
      <w:pPr>
        <w:pStyle w:val="NoSpacing"/>
      </w:pPr>
      <w:r>
        <w:t>3. Group Name -&gt; OR2500</w:t>
      </w:r>
    </w:p>
    <w:p w:rsidR="00055C4D" w:rsidRDefault="00055C4D" w:rsidP="00F53A2C">
      <w:pPr>
        <w:pStyle w:val="NoSpacing"/>
      </w:pPr>
      <w:r>
        <w:tab/>
        <w:t>Track -&gt; ALL</w:t>
      </w:r>
    </w:p>
    <w:p w:rsidR="00055C4D" w:rsidRDefault="00055C4D" w:rsidP="00F53A2C">
      <w:pPr>
        <w:pStyle w:val="NoSpacing"/>
      </w:pPr>
      <w:r>
        <w:tab/>
        <w:t>Start_date -&gt; 01-JUL-2014</w:t>
      </w:r>
    </w:p>
    <w:p w:rsidR="00055C4D" w:rsidRDefault="00055C4D" w:rsidP="00F53A2C">
      <w:pPr>
        <w:pStyle w:val="NoSpacing"/>
      </w:pPr>
      <w:r>
        <w:tab/>
        <w:t>End date -&gt; 31-AUG-2014</w:t>
      </w:r>
    </w:p>
    <w:p w:rsidR="00055C4D" w:rsidRDefault="00055C4D" w:rsidP="00F53A2C">
      <w:pPr>
        <w:pStyle w:val="NoSpacing"/>
      </w:pPr>
      <w:r>
        <w:tab/>
        <w:t>Assigned Group -&gt; DBA - Standard Oracle Production Support</w:t>
      </w:r>
    </w:p>
    <w:p w:rsidR="00055C4D" w:rsidRDefault="00055C4D" w:rsidP="00F53A2C">
      <w:pPr>
        <w:pStyle w:val="NoSpacing"/>
      </w:pPr>
      <w:r>
        <w:tab/>
      </w:r>
    </w:p>
    <w:p w:rsidR="00055C4D" w:rsidRDefault="00055C4D" w:rsidP="00F53A2C">
      <w:pPr>
        <w:pStyle w:val="NoSpacing"/>
      </w:pPr>
      <w:r>
        <w:tab/>
      </w:r>
    </w:p>
    <w:p w:rsidR="00055C4D" w:rsidRDefault="00055C4D" w:rsidP="00F53A2C">
      <w:pPr>
        <w:pStyle w:val="NoSpacing"/>
      </w:pPr>
      <w:r>
        <w:t>**************************Check undo retention perid**************</w:t>
      </w:r>
    </w:p>
    <w:p w:rsidR="00055C4D" w:rsidRDefault="00055C4D" w:rsidP="00F53A2C">
      <w:pPr>
        <w:pStyle w:val="NoSpacing"/>
      </w:pPr>
      <w:r>
        <w:t>SHOW PARAMETER UNDO_RETENTION;</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**************************Connect Exadata db using toad**********</w:t>
      </w:r>
    </w:p>
    <w:p w:rsidR="00055C4D" w:rsidRDefault="00055C4D" w:rsidP="00F53A2C">
      <w:pPr>
        <w:pStyle w:val="NoSpacing"/>
      </w:pPr>
      <w:r>
        <w:lastRenderedPageBreak/>
        <w:t>username: kx460/zxc_123</w:t>
      </w:r>
    </w:p>
    <w:p w:rsidR="00055C4D" w:rsidRDefault="00055C4D" w:rsidP="00F53A2C">
      <w:pPr>
        <w:pStyle w:val="NoSpacing"/>
      </w:pPr>
    </w:p>
    <w:p w:rsidR="00055C4D" w:rsidRDefault="00055C4D" w:rsidP="00F53A2C">
      <w:pPr>
        <w:pStyle w:val="NoSpacing"/>
      </w:pPr>
      <w:r>
        <w:t>Use TNS as MDCODSP_EXA_APP/ CMIEDWP_EXA</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fragmented table********************</w:t>
      </w:r>
    </w:p>
    <w:p w:rsidR="00055C4D" w:rsidRDefault="00055C4D" w:rsidP="00F53A2C">
      <w:pPr>
        <w:pStyle w:val="NoSpacing"/>
      </w:pPr>
      <w:r>
        <w:t>col FRAGMENTED_SPACE for a20</w:t>
      </w:r>
    </w:p>
    <w:p w:rsidR="00055C4D" w:rsidRDefault="00055C4D" w:rsidP="00F53A2C">
      <w:pPr>
        <w:pStyle w:val="NoSpacing"/>
      </w:pPr>
      <w:r>
        <w:t>col TOTAL_SIZE for a20</w:t>
      </w:r>
    </w:p>
    <w:p w:rsidR="00055C4D" w:rsidRDefault="00055C4D" w:rsidP="00F53A2C">
      <w:pPr>
        <w:pStyle w:val="NoSpacing"/>
      </w:pPr>
      <w:r>
        <w:t>col ACTUAL_SIZE for a20</w:t>
      </w:r>
    </w:p>
    <w:p w:rsidR="00055C4D" w:rsidRDefault="00055C4D" w:rsidP="00F53A2C">
      <w:pPr>
        <w:pStyle w:val="NoSpacing"/>
      </w:pPr>
      <w:r>
        <w:t>set pages 132 lines 200</w:t>
      </w:r>
    </w:p>
    <w:p w:rsidR="00055C4D" w:rsidRDefault="00055C4D" w:rsidP="00F53A2C">
      <w:pPr>
        <w:pStyle w:val="NoSpacing"/>
      </w:pPr>
      <w:r>
        <w:t>column table_name for a30</w:t>
      </w:r>
    </w:p>
    <w:p w:rsidR="00055C4D" w:rsidRDefault="00055C4D" w:rsidP="00F53A2C">
      <w:pPr>
        <w:pStyle w:val="NoSpacing"/>
      </w:pPr>
      <w:r>
        <w:t>col owner for a15</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select owner,table_name,num_rows,round(((blocks*8/1024)),2)||' MB' "TOTAL_SIZE", round</w:t>
      </w:r>
      <w:r>
        <w:cr/>
      </w:r>
    </w:p>
    <w:p w:rsidR="00055C4D" w:rsidRDefault="00055C4D" w:rsidP="00F53A2C">
      <w:pPr>
        <w:pStyle w:val="NoSpacing"/>
      </w:pPr>
      <w:r>
        <w:t xml:space="preserve">((num_rows*avg_row_len/1024/1024),2)||' MB' "ACTUAL_SIZE", </w:t>
      </w:r>
    </w:p>
    <w:p w:rsidR="00055C4D" w:rsidRDefault="00055C4D" w:rsidP="00F53A2C">
      <w:pPr>
        <w:pStyle w:val="NoSpacing"/>
      </w:pPr>
      <w:r>
        <w:t>round(((blocks*8/1024)-(num_rows*avg_row_len/1024/1024)),2)  "FRAGMENTED_SPACE(MB)", round(100 * (round</w:t>
      </w:r>
      <w:r>
        <w:cr/>
      </w:r>
    </w:p>
    <w:p w:rsidR="00055C4D" w:rsidRDefault="00055C4D" w:rsidP="00F53A2C">
      <w:pPr>
        <w:pStyle w:val="NoSpacing"/>
      </w:pPr>
      <w:r>
        <w:t>(((blocks*8/1024)-(num_rows*avg_row_len/1024/1024)),2) / round(((blocks*8/1024)),2))) "FRAGMENTATION (%)"</w:t>
      </w:r>
    </w:p>
    <w:p w:rsidR="00055C4D" w:rsidRDefault="00055C4D" w:rsidP="00F53A2C">
      <w:pPr>
        <w:pStyle w:val="NoSpacing"/>
      </w:pPr>
      <w:r>
        <w:t>from dba_tables</w:t>
      </w:r>
    </w:p>
    <w:p w:rsidR="00055C4D" w:rsidRDefault="00055C4D" w:rsidP="00F53A2C">
      <w:pPr>
        <w:pStyle w:val="NoSpacing"/>
      </w:pPr>
      <w:r>
        <w:t xml:space="preserve">where table_name in (select table_name from dba_tables </w:t>
      </w:r>
    </w:p>
    <w:p w:rsidR="00055C4D" w:rsidRDefault="00055C4D" w:rsidP="00F53A2C">
      <w:pPr>
        <w:pStyle w:val="NoSpacing"/>
      </w:pPr>
      <w:r>
        <w:t>where owner in (select distinct(owner) from dba_tables where owner not in('SYS','SYSTEM'))) and round</w:t>
      </w:r>
      <w:r>
        <w:cr/>
      </w:r>
    </w:p>
    <w:p w:rsidR="00055C4D" w:rsidRDefault="00055C4D" w:rsidP="00F53A2C">
      <w:pPr>
        <w:pStyle w:val="NoSpacing"/>
      </w:pPr>
      <w:r>
        <w:t>(((blocks*8/1024)-(num_rows*avg_row_len/1024/1024)),2)</w:t>
      </w:r>
    </w:p>
    <w:p w:rsidR="00055C4D" w:rsidRDefault="00055C4D" w:rsidP="00F53A2C">
      <w:pPr>
        <w:pStyle w:val="NoSpacing"/>
      </w:pPr>
      <w:r>
        <w:t xml:space="preserve">&gt;100 order by 6 desc; </w:t>
      </w:r>
    </w:p>
    <w:p w:rsidR="00055C4D" w:rsidRDefault="00055C4D" w:rsidP="00F53A2C">
      <w:pPr>
        <w:pStyle w:val="NoSpacing"/>
      </w:pPr>
    </w:p>
    <w:p w:rsidR="00055C4D" w:rsidRDefault="00055C4D" w:rsidP="00F53A2C">
      <w:pPr>
        <w:pStyle w:val="NoSpacing"/>
      </w:pPr>
      <w:r>
        <w:t>OR</w:t>
      </w:r>
    </w:p>
    <w:p w:rsidR="00055C4D" w:rsidRDefault="00055C4D" w:rsidP="00F53A2C">
      <w:pPr>
        <w:pStyle w:val="NoSpacing"/>
      </w:pPr>
    </w:p>
    <w:p w:rsidR="00055C4D" w:rsidRDefault="00055C4D" w:rsidP="00F53A2C">
      <w:pPr>
        <w:pStyle w:val="NoSpacing"/>
      </w:pPr>
      <w:r>
        <w:t xml:space="preserve">select table_name,round((blocks*8),2) "size (kb)" , </w:t>
      </w:r>
    </w:p>
    <w:p w:rsidR="00055C4D" w:rsidRDefault="00055C4D" w:rsidP="00F53A2C">
      <w:pPr>
        <w:pStyle w:val="NoSpacing"/>
      </w:pPr>
      <w:r>
        <w:t xml:space="preserve">                            round((num_rows*avg_row_len/1024),2) "actual_data (kb)",</w:t>
      </w:r>
    </w:p>
    <w:p w:rsidR="00055C4D" w:rsidRDefault="00055C4D" w:rsidP="00F53A2C">
      <w:pPr>
        <w:pStyle w:val="NoSpacing"/>
      </w:pPr>
      <w:r>
        <w:t xml:space="preserve">                            (round((blocks*8),2) - round((num_rows*avg_row_len/1024),2)) "wasted_space (kb)"</w:t>
      </w:r>
    </w:p>
    <w:p w:rsidR="00055C4D" w:rsidRDefault="00055C4D" w:rsidP="00F53A2C">
      <w:pPr>
        <w:pStyle w:val="NoSpacing"/>
      </w:pPr>
      <w:r>
        <w:t>from dba_tables</w:t>
      </w:r>
    </w:p>
    <w:p w:rsidR="00055C4D" w:rsidRDefault="00055C4D" w:rsidP="00F53A2C">
      <w:pPr>
        <w:pStyle w:val="NoSpacing"/>
      </w:pPr>
      <w:r>
        <w:t>where (round((blocks*8),2) &gt; round((num_rows*avg_row_len/1024),2))</w:t>
      </w:r>
    </w:p>
    <w:p w:rsidR="00055C4D" w:rsidRDefault="00055C4D" w:rsidP="00F53A2C">
      <w:pPr>
        <w:pStyle w:val="NoSpacing"/>
      </w:pPr>
      <w:r>
        <w:t>order by 4 desc</w:t>
      </w:r>
    </w:p>
    <w:p w:rsidR="00055C4D" w:rsidRDefault="00055C4D" w:rsidP="00F53A2C">
      <w:pPr>
        <w:pStyle w:val="NoSpacing"/>
      </w:pPr>
    </w:p>
    <w:p w:rsidR="001425FC" w:rsidRDefault="001425FC" w:rsidP="00F53A2C">
      <w:pPr>
        <w:pStyle w:val="NoSpacing"/>
      </w:pPr>
      <w:r>
        <w:t>OR</w:t>
      </w:r>
    </w:p>
    <w:p w:rsidR="001425FC" w:rsidRDefault="001425FC" w:rsidP="001425FC">
      <w:pPr>
        <w:pStyle w:val="NoSpacing"/>
      </w:pPr>
      <w:r>
        <w:t>SELECT * FROM</w:t>
      </w:r>
    </w:p>
    <w:p w:rsidR="001425FC" w:rsidRDefault="001425FC" w:rsidP="001425FC">
      <w:pPr>
        <w:pStyle w:val="NoSpacing"/>
      </w:pPr>
      <w:r>
        <w:t>(SELECT</w:t>
      </w:r>
    </w:p>
    <w:p w:rsidR="001425FC" w:rsidRDefault="001425FC" w:rsidP="001425FC">
      <w:pPr>
        <w:pStyle w:val="NoSpacing"/>
      </w:pPr>
      <w:r>
        <w:t>SUBSTR(TABLE_NAME, 1, 21) TABLE_NAME,</w:t>
      </w:r>
    </w:p>
    <w:p w:rsidR="001425FC" w:rsidRDefault="001425FC" w:rsidP="001425FC">
      <w:pPr>
        <w:pStyle w:val="NoSpacing"/>
      </w:pPr>
      <w:r>
        <w:t>NUM_ROWS,</w:t>
      </w:r>
    </w:p>
    <w:p w:rsidR="001425FC" w:rsidRDefault="001425FC" w:rsidP="001425FC">
      <w:pPr>
        <w:pStyle w:val="NoSpacing"/>
      </w:pPr>
      <w:r>
        <w:t>AVG_ROW_LEN ROWLEN,</w:t>
      </w:r>
    </w:p>
    <w:p w:rsidR="001425FC" w:rsidRDefault="001425FC" w:rsidP="001425FC">
      <w:pPr>
        <w:pStyle w:val="NoSpacing"/>
      </w:pPr>
      <w:r>
        <w:t>BLOCKS,</w:t>
      </w:r>
    </w:p>
    <w:p w:rsidR="001425FC" w:rsidRDefault="001425FC" w:rsidP="001425FC">
      <w:pPr>
        <w:pStyle w:val="NoSpacing"/>
      </w:pPr>
      <w:r>
        <w:t>ROUND((AVG_ROW_LEN + 1) * NUM_ROWS / 1000000, 0) NET_MB,</w:t>
      </w:r>
    </w:p>
    <w:p w:rsidR="001425FC" w:rsidRDefault="001425FC" w:rsidP="001425FC">
      <w:pPr>
        <w:pStyle w:val="NoSpacing"/>
      </w:pPr>
      <w:r>
        <w:t>ROUND(BLOCKS * (8000 - 23 * INI_TRANS) *</w:t>
      </w:r>
    </w:p>
    <w:p w:rsidR="001425FC" w:rsidRDefault="001425FC" w:rsidP="001425FC">
      <w:pPr>
        <w:pStyle w:val="NoSpacing"/>
      </w:pPr>
      <w:r>
        <w:t>(1 - PCT_FREE / 100) / 1000000, 0) GROSS_MB,</w:t>
      </w:r>
    </w:p>
    <w:p w:rsidR="001425FC" w:rsidRDefault="001425FC" w:rsidP="001425FC">
      <w:pPr>
        <w:pStyle w:val="NoSpacing"/>
      </w:pPr>
      <w:r>
        <w:lastRenderedPageBreak/>
        <w:t>ROUND((BLOCKS * (8000 - 23 * INI_TRANS) * (1 - PCT_FREE / 100) -</w:t>
      </w:r>
    </w:p>
    <w:p w:rsidR="001425FC" w:rsidRDefault="001425FC" w:rsidP="001425FC">
      <w:pPr>
        <w:pStyle w:val="NoSpacing"/>
      </w:pPr>
      <w:r>
        <w:t>(AVG_ROW_LEN + 1) * NUM_ROWS) / 1000000) "WASTED_MB"</w:t>
      </w:r>
    </w:p>
    <w:p w:rsidR="001425FC" w:rsidRDefault="001425FC" w:rsidP="001425FC">
      <w:pPr>
        <w:pStyle w:val="NoSpacing"/>
      </w:pPr>
      <w:r>
        <w:t>FROM DBA_TABLES</w:t>
      </w:r>
    </w:p>
    <w:p w:rsidR="001425FC" w:rsidRDefault="001425FC" w:rsidP="001425FC">
      <w:pPr>
        <w:pStyle w:val="NoSpacing"/>
      </w:pPr>
      <w:r>
        <w:t>WHERE</w:t>
      </w:r>
    </w:p>
    <w:p w:rsidR="001425FC" w:rsidRDefault="001425FC" w:rsidP="001425FC">
      <w:pPr>
        <w:pStyle w:val="NoSpacing"/>
      </w:pPr>
      <w:r>
        <w:t>NUM_ROWS IS NOT NULL AND</w:t>
      </w:r>
    </w:p>
    <w:p w:rsidR="001425FC" w:rsidRDefault="001425FC" w:rsidP="001425FC">
      <w:pPr>
        <w:pStyle w:val="NoSpacing"/>
      </w:pPr>
      <w:r>
        <w:t>OWNER LIKE 'PROTECT%' AND</w:t>
      </w:r>
    </w:p>
    <w:p w:rsidR="001425FC" w:rsidRDefault="001425FC" w:rsidP="001425FC">
      <w:pPr>
        <w:pStyle w:val="NoSpacing"/>
      </w:pPr>
      <w:r>
        <w:t>PARTITIONED = 'NO' AND</w:t>
      </w:r>
    </w:p>
    <w:p w:rsidR="001425FC" w:rsidRDefault="001425FC" w:rsidP="001425FC">
      <w:pPr>
        <w:pStyle w:val="NoSpacing"/>
      </w:pPr>
      <w:r>
        <w:t>(IOT_TYPE != 'IOT' OR IOT_TYPE IS NULL)</w:t>
      </w:r>
    </w:p>
    <w:p w:rsidR="001425FC" w:rsidRDefault="001425FC" w:rsidP="001425FC">
      <w:pPr>
        <w:pStyle w:val="NoSpacing"/>
      </w:pPr>
      <w:r>
        <w:t>ORDER BY 7 DESC)</w:t>
      </w:r>
    </w:p>
    <w:p w:rsidR="001425FC" w:rsidRDefault="001425FC" w:rsidP="001425FC">
      <w:pPr>
        <w:pStyle w:val="NoSpacing"/>
      </w:pPr>
      <w:r>
        <w:t>WHERE ROWNUM &lt;=50;</w:t>
      </w:r>
    </w:p>
    <w:p w:rsidR="00055C4D" w:rsidRDefault="00055C4D" w:rsidP="00F53A2C">
      <w:pPr>
        <w:pStyle w:val="NoSpacing"/>
      </w:pPr>
    </w:p>
    <w:p w:rsidR="00055C4D" w:rsidRDefault="00055C4D" w:rsidP="00F53A2C">
      <w:pPr>
        <w:pStyle w:val="NoSpacing"/>
      </w:pPr>
      <w:r>
        <w:t>****************************Check applied patch***************</w:t>
      </w:r>
    </w:p>
    <w:p w:rsidR="00055C4D" w:rsidRDefault="00055C4D" w:rsidP="00F53A2C">
      <w:pPr>
        <w:pStyle w:val="NoSpacing"/>
      </w:pPr>
      <w:r>
        <w:t>select * from registry$history;</w:t>
      </w:r>
    </w:p>
    <w:p w:rsidR="00055C4D" w:rsidRDefault="00055C4D" w:rsidP="00F53A2C">
      <w:pPr>
        <w:pStyle w:val="NoSpacing"/>
      </w:pPr>
    </w:p>
    <w:p w:rsidR="00055C4D" w:rsidRDefault="00055C4D" w:rsidP="00F53A2C">
      <w:pPr>
        <w:pStyle w:val="NoSpacing"/>
      </w:pPr>
      <w:r>
        <w:t>opatch -apply (Standalone/Single Patch)</w:t>
      </w:r>
    </w:p>
    <w:p w:rsidR="00055C4D" w:rsidRDefault="00055C4D" w:rsidP="00F53A2C">
      <w:pPr>
        <w:pStyle w:val="NoSpacing"/>
      </w:pPr>
    </w:p>
    <w:p w:rsidR="00055C4D" w:rsidRDefault="00055C4D" w:rsidP="00F53A2C">
      <w:pPr>
        <w:pStyle w:val="NoSpacing"/>
      </w:pPr>
      <w:r>
        <w:t>opatch -napply (Multiple patches)</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****************************Copy files from Power broker to Exadata**********</w:t>
      </w:r>
    </w:p>
    <w:p w:rsidR="00055C4D" w:rsidRDefault="00055C4D" w:rsidP="00F53A2C">
      <w:pPr>
        <w:pStyle w:val="NoSpacing"/>
      </w:pPr>
      <w:r>
        <w:t xml:space="preserve">1. Copy file to power </w:t>
      </w:r>
      <w:r>
        <w:tab/>
        <w:t>broker server</w:t>
      </w:r>
    </w:p>
    <w:p w:rsidR="00055C4D" w:rsidRDefault="00055C4D" w:rsidP="00F53A2C">
      <w:pPr>
        <w:pStyle w:val="NoSpacing"/>
      </w:pPr>
      <w:r>
        <w:t>2. put that file into /usr/users/adscdba and change the permission as 777</w:t>
      </w:r>
    </w:p>
    <w:p w:rsidR="00055C4D" w:rsidRDefault="00055C4D" w:rsidP="00F53A2C">
      <w:pPr>
        <w:pStyle w:val="NoSpacing"/>
      </w:pPr>
      <w:r>
        <w:t xml:space="preserve">3. Use: scp -r PROC_CLAIM_DATA_CORRECTION.sql </w:t>
      </w:r>
      <w:r>
        <w:cr/>
      </w:r>
    </w:p>
    <w:p w:rsidR="00055C4D" w:rsidRDefault="00055C4D" w:rsidP="00F53A2C">
      <w:pPr>
        <w:pStyle w:val="NoSpacing"/>
      </w:pPr>
      <w:r>
        <w:t>kx460@ftdcsssdb020.ftdc.cummins.com:/usr/users/adscdba/INC000001594112/</w:t>
      </w:r>
    </w:p>
    <w:p w:rsidR="00055C4D" w:rsidRDefault="00055C4D" w:rsidP="00F53A2C">
      <w:pPr>
        <w:pStyle w:val="NoSpacing"/>
      </w:pPr>
    </w:p>
    <w:p w:rsidR="00055C4D" w:rsidRDefault="00055C4D" w:rsidP="00F53A2C">
      <w:pPr>
        <w:pStyle w:val="NoSpacing"/>
      </w:pPr>
      <w:r>
        <w:t>Go to the location of the file:(TST40)</w:t>
      </w:r>
    </w:p>
    <w:p w:rsidR="00055C4D" w:rsidRDefault="00055C4D" w:rsidP="00F53A2C">
      <w:pPr>
        <w:pStyle w:val="NoSpacing"/>
      </w:pPr>
      <w:r>
        <w:t>sftp kx460@cidcsora13</w:t>
      </w:r>
    </w:p>
    <w:p w:rsidR="00055C4D" w:rsidRDefault="00055C4D" w:rsidP="00F53A2C">
      <w:pPr>
        <w:pStyle w:val="NoSpacing"/>
      </w:pPr>
      <w:r>
        <w:t>put /dbfs/STAGING_AREA/INC000001740742/EXPDP_FROM_TST40_EDW_DTL_SHIP_FACT.dmp /orabackup/special</w:t>
      </w:r>
    </w:p>
    <w:p w:rsidR="00055C4D" w:rsidRDefault="00055C4D" w:rsidP="00F53A2C">
      <w:pPr>
        <w:pStyle w:val="NoSpacing"/>
      </w:pPr>
    </w:p>
    <w:p w:rsidR="00055C4D" w:rsidRDefault="00055C4D" w:rsidP="00F53A2C">
      <w:pPr>
        <w:pStyle w:val="NoSpacing"/>
      </w:pPr>
      <w:r>
        <w:t>and on destination(PRD40)</w:t>
      </w:r>
    </w:p>
    <w:p w:rsidR="00055C4D" w:rsidRDefault="00055C4D" w:rsidP="00F53A2C">
      <w:pPr>
        <w:pStyle w:val="NoSpacing"/>
      </w:pPr>
      <w:r>
        <w:t>sftp kx460@cidcsora13</w:t>
      </w:r>
    </w:p>
    <w:p w:rsidR="00055C4D" w:rsidRDefault="00055C4D" w:rsidP="00F53A2C">
      <w:pPr>
        <w:pStyle w:val="NoSpacing"/>
      </w:pPr>
      <w:r>
        <w:t>get /orabackup/special/EXPDP_FROM_TST40_EDW_DTL_SHIP_FACT.dmp /dbfs_backup/orabackup/special/INC000001740742</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For transfering files from Exadata to Power broker and use pbrun - su adscdba</w:t>
      </w:r>
    </w:p>
    <w:p w:rsidR="00055C4D" w:rsidRDefault="00055C4D" w:rsidP="00F53A2C">
      <w:pPr>
        <w:pStyle w:val="NoSpacing"/>
      </w:pPr>
      <w:r>
        <w:t>Login to power broker and execute below command, it will put the files on /usr/users/adscdba</w:t>
      </w:r>
    </w:p>
    <w:p w:rsidR="00055C4D" w:rsidRDefault="00055C4D" w:rsidP="00F53A2C">
      <w:pPr>
        <w:pStyle w:val="NoSpacing"/>
      </w:pPr>
      <w:r>
        <w:t>scp cidcsutil02.cidc.cummins.com:/usr/users/adscdba/PROC_CLAIM_DATA_CORRECTION.sql .</w:t>
      </w:r>
    </w:p>
    <w:p w:rsidR="00055C4D" w:rsidRDefault="00055C4D" w:rsidP="00F53A2C">
      <w:pPr>
        <w:pStyle w:val="NoSpacing"/>
      </w:pPr>
    </w:p>
    <w:p w:rsidR="00055C4D" w:rsidRDefault="00055C4D" w:rsidP="00F53A2C">
      <w:pPr>
        <w:pStyle w:val="NoSpacing"/>
      </w:pPr>
      <w:r>
        <w:t>****************************Listener configuration****************************</w:t>
      </w:r>
    </w:p>
    <w:p w:rsidR="00055C4D" w:rsidRDefault="00055C4D" w:rsidP="00F53A2C">
      <w:pPr>
        <w:pStyle w:val="NoSpacing"/>
      </w:pPr>
      <w:r>
        <w:t>Go to $ORACLE_HOME/bin</w:t>
      </w:r>
    </w:p>
    <w:p w:rsidR="00055C4D" w:rsidRDefault="00055C4D" w:rsidP="00F53A2C">
      <w:pPr>
        <w:pStyle w:val="NoSpacing"/>
      </w:pPr>
    </w:p>
    <w:p w:rsidR="00055C4D" w:rsidRDefault="00055C4D" w:rsidP="00F53A2C">
      <w:pPr>
        <w:pStyle w:val="NoSpacing"/>
      </w:pPr>
      <w:r>
        <w:t>run netca using ./netca</w:t>
      </w:r>
    </w:p>
    <w:p w:rsidR="00055C4D" w:rsidRDefault="00055C4D" w:rsidP="00F53A2C">
      <w:pPr>
        <w:pStyle w:val="NoSpacing"/>
      </w:pPr>
    </w:p>
    <w:p w:rsidR="00055C4D" w:rsidRDefault="00055C4D" w:rsidP="00F53A2C">
      <w:pPr>
        <w:pStyle w:val="NoSpacing"/>
      </w:pPr>
      <w:r>
        <w:t>Follow the wizard which will add listener entry in your listener.ora</w:t>
      </w:r>
    </w:p>
    <w:p w:rsidR="00055C4D" w:rsidRDefault="00055C4D" w:rsidP="00F53A2C">
      <w:pPr>
        <w:pStyle w:val="NoSpacing"/>
      </w:pPr>
    </w:p>
    <w:p w:rsidR="00055C4D" w:rsidRDefault="00055C4D" w:rsidP="00F53A2C">
      <w:pPr>
        <w:pStyle w:val="NoSpacing"/>
      </w:pPr>
      <w:r>
        <w:lastRenderedPageBreak/>
        <w:t xml:space="preserve">alter system set local_listener=LISTENER_PROD1 scope=both sid='*'; </w:t>
      </w:r>
    </w:p>
    <w:p w:rsidR="00055C4D" w:rsidRDefault="00055C4D" w:rsidP="00F53A2C">
      <w:pPr>
        <w:pStyle w:val="NoSpacing"/>
      </w:pPr>
    </w:p>
    <w:p w:rsidR="00055C4D" w:rsidRDefault="00055C4D" w:rsidP="00F53A2C">
      <w:pPr>
        <w:pStyle w:val="NoSpacing"/>
      </w:pPr>
      <w:r>
        <w:t>****************************To check last 5 files added************************</w:t>
      </w:r>
    </w:p>
    <w:p w:rsidR="00055C4D" w:rsidRDefault="00055C4D" w:rsidP="00F53A2C">
      <w:pPr>
        <w:pStyle w:val="NoSpacing"/>
      </w:pPr>
      <w:r>
        <w:t>ls -lrth|tail -5</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*****************************Remote desktop connection************************</w:t>
      </w:r>
    </w:p>
    <w:p w:rsidR="00055C4D" w:rsidRDefault="00055C4D" w:rsidP="00F53A2C">
      <w:pPr>
        <w:pStyle w:val="NoSpacing"/>
      </w:pPr>
    </w:p>
    <w:p w:rsidR="00055C4D" w:rsidRDefault="00055C4D" w:rsidP="00F53A2C">
      <w:pPr>
        <w:pStyle w:val="NoSpacing"/>
      </w:pPr>
      <w:r>
        <w:t>Go to Computer -&gt; Properties -&gt; Remote Settings -&gt; Remote -&gt; Allow Connections</w:t>
      </w:r>
    </w:p>
    <w:p w:rsidR="00055C4D" w:rsidRDefault="00055C4D" w:rsidP="00F53A2C">
      <w:pPr>
        <w:pStyle w:val="NoSpacing"/>
      </w:pPr>
    </w:p>
    <w:p w:rsidR="00055C4D" w:rsidRDefault="00055C4D" w:rsidP="00F53A2C">
      <w:pPr>
        <w:pStyle w:val="NoSpacing"/>
      </w:pPr>
      <w:r>
        <w:t>On any machine, type remote desktop on startup and enter ip as 160.95.158.23</w:t>
      </w:r>
    </w:p>
    <w:p w:rsidR="00055C4D" w:rsidRDefault="00055C4D" w:rsidP="00F53A2C">
      <w:pPr>
        <w:pStyle w:val="NoSpacing"/>
      </w:pPr>
    </w:p>
    <w:p w:rsidR="00055C4D" w:rsidRDefault="00055C4D" w:rsidP="00F53A2C">
      <w:pPr>
        <w:pStyle w:val="NoSpacing"/>
      </w:pPr>
      <w:r>
        <w:t>*****************************Unset existing Oracle_home**********************</w:t>
      </w:r>
    </w:p>
    <w:p w:rsidR="00055C4D" w:rsidRDefault="00055C4D" w:rsidP="00F53A2C">
      <w:pPr>
        <w:pStyle w:val="NoSpacing"/>
      </w:pPr>
      <w:r>
        <w:t>unset ORACLE_HOME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******************************Update Profie**********************************</w:t>
      </w:r>
    </w:p>
    <w:p w:rsidR="00055C4D" w:rsidRDefault="00055C4D" w:rsidP="00F53A2C">
      <w:pPr>
        <w:pStyle w:val="NoSpacing"/>
      </w:pPr>
      <w:r>
        <w:t>select username, profile from dba_users;</w:t>
      </w:r>
    </w:p>
    <w:p w:rsidR="00055C4D" w:rsidRDefault="00055C4D" w:rsidP="00F53A2C">
      <w:pPr>
        <w:pStyle w:val="NoSpacing"/>
      </w:pPr>
    </w:p>
    <w:p w:rsidR="00055C4D" w:rsidRDefault="00055C4D" w:rsidP="00F53A2C">
      <w:pPr>
        <w:pStyle w:val="NoSpacing"/>
      </w:pPr>
      <w:r>
        <w:t>select * from dba_profiles where resource_name = 'MIS_CORE_LINK.WORLD';</w:t>
      </w:r>
    </w:p>
    <w:p w:rsidR="00055C4D" w:rsidRDefault="00055C4D" w:rsidP="00F53A2C">
      <w:pPr>
        <w:pStyle w:val="NoSpacing"/>
      </w:pPr>
    </w:p>
    <w:p w:rsidR="00055C4D" w:rsidRDefault="00055C4D" w:rsidP="00F53A2C">
      <w:pPr>
        <w:pStyle w:val="NoSpacing"/>
      </w:pPr>
      <w:r>
        <w:t>select username, status from v$session;</w:t>
      </w:r>
    </w:p>
    <w:p w:rsidR="00055C4D" w:rsidRDefault="00055C4D" w:rsidP="00F53A2C">
      <w:pPr>
        <w:pStyle w:val="NoSpacing"/>
      </w:pPr>
    </w:p>
    <w:p w:rsidR="00055C4D" w:rsidRDefault="00055C4D" w:rsidP="00F53A2C">
      <w:pPr>
        <w:pStyle w:val="NoSpacing"/>
      </w:pPr>
      <w:r>
        <w:t>select profile from dba_users where username ='QUERY_USER';</w:t>
      </w:r>
    </w:p>
    <w:p w:rsidR="00055C4D" w:rsidRDefault="00055C4D" w:rsidP="00F53A2C">
      <w:pPr>
        <w:pStyle w:val="NoSpacing"/>
      </w:pPr>
    </w:p>
    <w:p w:rsidR="00055C4D" w:rsidRDefault="00055C4D" w:rsidP="00F53A2C">
      <w:pPr>
        <w:pStyle w:val="NoSpacing"/>
      </w:pPr>
      <w:r>
        <w:t>select * from dba_profiles where profile='&amp;profile_name';</w:t>
      </w:r>
    </w:p>
    <w:p w:rsidR="00055C4D" w:rsidRDefault="00055C4D" w:rsidP="00F53A2C">
      <w:pPr>
        <w:pStyle w:val="NoSpacing"/>
      </w:pPr>
    </w:p>
    <w:p w:rsidR="00055C4D" w:rsidRDefault="00055C4D" w:rsidP="00F53A2C">
      <w:pPr>
        <w:pStyle w:val="NoSpacing"/>
      </w:pPr>
      <w:r>
        <w:t>check the value of the parameter 'SESSIONS_PER_USER' in output.</w:t>
      </w:r>
    </w:p>
    <w:p w:rsidR="00055C4D" w:rsidRDefault="00055C4D" w:rsidP="00F53A2C">
      <w:pPr>
        <w:pStyle w:val="NoSpacing"/>
      </w:pPr>
    </w:p>
    <w:p w:rsidR="00055C4D" w:rsidRDefault="00055C4D" w:rsidP="00F53A2C">
      <w:pPr>
        <w:pStyle w:val="NoSpacing"/>
      </w:pPr>
      <w:r>
        <w:t>check the no of sessions user is running</w:t>
      </w:r>
    </w:p>
    <w:p w:rsidR="00055C4D" w:rsidRDefault="00055C4D" w:rsidP="00F53A2C">
      <w:pPr>
        <w:pStyle w:val="NoSpacing"/>
      </w:pPr>
    </w:p>
    <w:p w:rsidR="00055C4D" w:rsidRDefault="00055C4D" w:rsidP="00F53A2C">
      <w:pPr>
        <w:pStyle w:val="NoSpacing"/>
      </w:pPr>
      <w:r>
        <w:t>select count(*) from v$session where username='&amp;username';</w:t>
      </w:r>
    </w:p>
    <w:p w:rsidR="00055C4D" w:rsidRDefault="00055C4D" w:rsidP="00F53A2C">
      <w:pPr>
        <w:pStyle w:val="NoSpacing"/>
      </w:pPr>
    </w:p>
    <w:p w:rsidR="00055C4D" w:rsidRDefault="00055C4D" w:rsidP="00F53A2C">
      <w:pPr>
        <w:pStyle w:val="NoSpacing"/>
      </w:pPr>
      <w:r>
        <w:t>Alter profile &lt;Profile_name&gt;  limit sessions per user 100;</w:t>
      </w:r>
    </w:p>
    <w:p w:rsidR="00055C4D" w:rsidRDefault="00055C4D" w:rsidP="00F53A2C">
      <w:pPr>
        <w:pStyle w:val="NoSpacing"/>
      </w:pPr>
    </w:p>
    <w:p w:rsidR="00055C4D" w:rsidRDefault="00055C4D" w:rsidP="00F53A2C">
      <w:pPr>
        <w:pStyle w:val="NoSpacing"/>
      </w:pPr>
      <w:r>
        <w:t>****************************GOMS database names******************************</w:t>
      </w:r>
    </w:p>
    <w:p w:rsidR="00055C4D" w:rsidRDefault="00055C4D" w:rsidP="00F53A2C">
      <w:pPr>
        <w:pStyle w:val="NoSpacing"/>
      </w:pPr>
      <w:r>
        <w:t>China Goms - chnomsp1</w:t>
      </w:r>
    </w:p>
    <w:p w:rsidR="00055C4D" w:rsidRDefault="00055C4D" w:rsidP="00F53A2C">
      <w:pPr>
        <w:pStyle w:val="NoSpacing"/>
      </w:pPr>
      <w:r>
        <w:t>Ghana Goms - ghnomsp1</w:t>
      </w:r>
    </w:p>
    <w:p w:rsidR="00055C4D" w:rsidRDefault="00055C4D" w:rsidP="00F53A2C">
      <w:pPr>
        <w:pStyle w:val="NoSpacing"/>
      </w:pPr>
    </w:p>
    <w:p w:rsidR="00055C4D" w:rsidRDefault="00055C4D" w:rsidP="00F53A2C">
      <w:pPr>
        <w:pStyle w:val="NoSpacing"/>
      </w:pPr>
      <w:r>
        <w:t>****************************Check port is open or not************************</w:t>
      </w:r>
    </w:p>
    <w:p w:rsidR="00055C4D" w:rsidRDefault="00055C4D" w:rsidP="00F53A2C">
      <w:pPr>
        <w:pStyle w:val="NoSpacing"/>
      </w:pPr>
      <w:r>
        <w:t xml:space="preserve">SELECT DBMS_XDB.GETHTTPPORT FROM DUAL; </w:t>
      </w:r>
    </w:p>
    <w:p w:rsidR="00055C4D" w:rsidRDefault="00055C4D" w:rsidP="00F53A2C">
      <w:pPr>
        <w:pStyle w:val="NoSpacing"/>
      </w:pPr>
    </w:p>
    <w:p w:rsidR="00055C4D" w:rsidRDefault="00055C4D" w:rsidP="00F53A2C">
      <w:pPr>
        <w:pStyle w:val="NoSpacing"/>
      </w:pPr>
      <w:r>
        <w:t>netstat -anp | grep 1521</w:t>
      </w:r>
    </w:p>
    <w:p w:rsidR="00055C4D" w:rsidRDefault="00055C4D" w:rsidP="00F53A2C">
      <w:pPr>
        <w:pStyle w:val="NoSpacing"/>
      </w:pPr>
    </w:p>
    <w:p w:rsidR="00055C4D" w:rsidRDefault="00055C4D" w:rsidP="00F53A2C">
      <w:pPr>
        <w:pStyle w:val="NoSpacing"/>
      </w:pPr>
      <w:r>
        <w:t>***************************Check used Port numbers****************</w:t>
      </w:r>
    </w:p>
    <w:p w:rsidR="00055C4D" w:rsidRDefault="00055C4D" w:rsidP="00F53A2C">
      <w:pPr>
        <w:pStyle w:val="NoSpacing"/>
      </w:pPr>
      <w:r>
        <w:t>netstat -tulpn</w:t>
      </w:r>
    </w:p>
    <w:p w:rsidR="00055C4D" w:rsidRDefault="00055C4D" w:rsidP="00F53A2C">
      <w:pPr>
        <w:pStyle w:val="NoSpacing"/>
      </w:pPr>
    </w:p>
    <w:p w:rsidR="00055C4D" w:rsidRDefault="00055C4D" w:rsidP="00F53A2C">
      <w:pPr>
        <w:pStyle w:val="NoSpacing"/>
      </w:pPr>
      <w:r>
        <w:lastRenderedPageBreak/>
        <w:t>For Particular port</w:t>
      </w:r>
    </w:p>
    <w:p w:rsidR="00055C4D" w:rsidRDefault="00055C4D" w:rsidP="00F53A2C">
      <w:pPr>
        <w:pStyle w:val="NoSpacing"/>
      </w:pPr>
      <w:r>
        <w:t>netstat -tulpn | grep :80</w:t>
      </w:r>
    </w:p>
    <w:p w:rsidR="00055C4D" w:rsidRDefault="00055C4D" w:rsidP="00F53A2C">
      <w:pPr>
        <w:pStyle w:val="NoSpacing"/>
      </w:pPr>
    </w:p>
    <w:p w:rsidR="00055C4D" w:rsidRDefault="00055C4D" w:rsidP="00F53A2C">
      <w:pPr>
        <w:pStyle w:val="NoSpacing"/>
      </w:pPr>
      <w:r>
        <w:t>lsof -i -P|grep 7002</w:t>
      </w:r>
    </w:p>
    <w:p w:rsidR="00055C4D" w:rsidRDefault="00055C4D" w:rsidP="00F53A2C">
      <w:pPr>
        <w:pStyle w:val="NoSpacing"/>
      </w:pPr>
    </w:p>
    <w:p w:rsidR="00055C4D" w:rsidRDefault="00055C4D" w:rsidP="00F53A2C">
      <w:pPr>
        <w:pStyle w:val="NoSpacing"/>
      </w:pPr>
      <w:r>
        <w:t>******************************Printer configuration**************************</w:t>
      </w:r>
    </w:p>
    <w:p w:rsidR="00055C4D" w:rsidRDefault="00055C4D" w:rsidP="00F53A2C">
      <w:pPr>
        <w:pStyle w:val="NoSpacing"/>
      </w:pPr>
      <w:r>
        <w:t>go to //bohr</w:t>
      </w:r>
    </w:p>
    <w:p w:rsidR="00055C4D" w:rsidRDefault="00055C4D" w:rsidP="00F53A2C">
      <w:pPr>
        <w:pStyle w:val="NoSpacing"/>
      </w:pPr>
      <w:r>
        <w:t>and double click on KCHJPRN02C_3</w:t>
      </w:r>
    </w:p>
    <w:p w:rsidR="00055C4D" w:rsidRDefault="00055C4D" w:rsidP="00F53A2C">
      <w:pPr>
        <w:pStyle w:val="NoSpacing"/>
      </w:pPr>
    </w:p>
    <w:p w:rsidR="00055C4D" w:rsidRDefault="00055C4D" w:rsidP="00F53A2C">
      <w:pPr>
        <w:pStyle w:val="NoSpacing"/>
      </w:pPr>
      <w:r>
        <w:t>*******************************Change proxy of command prompt****************</w:t>
      </w:r>
    </w:p>
    <w:p w:rsidR="00055C4D" w:rsidRDefault="00055C4D" w:rsidP="00F53A2C">
      <w:pPr>
        <w:pStyle w:val="NoSpacing"/>
      </w:pPr>
      <w:r>
        <w:t>export http_proxy=http://kv235:Rsg*2014@fw1i.cummins.com:80</w:t>
      </w:r>
    </w:p>
    <w:p w:rsidR="00055C4D" w:rsidRDefault="00055C4D" w:rsidP="00F53A2C">
      <w:pPr>
        <w:pStyle w:val="NoSpacing"/>
      </w:pPr>
    </w:p>
    <w:p w:rsidR="00055C4D" w:rsidRDefault="00055C4D" w:rsidP="00F53A2C">
      <w:pPr>
        <w:pStyle w:val="NoSpacing"/>
      </w:pPr>
      <w:r>
        <w:t>than use wget www.google.com</w:t>
      </w:r>
    </w:p>
    <w:p w:rsidR="00055C4D" w:rsidRDefault="00055C4D" w:rsidP="00F53A2C">
      <w:pPr>
        <w:pStyle w:val="NoSpacing"/>
      </w:pPr>
    </w:p>
    <w:p w:rsidR="00055C4D" w:rsidRDefault="00055C4D" w:rsidP="00F53A2C">
      <w:pPr>
        <w:pStyle w:val="NoSpacing"/>
      </w:pPr>
      <w:r>
        <w:t>*******************************Drop tablespace without datafile*************</w:t>
      </w:r>
    </w:p>
    <w:p w:rsidR="00055C4D" w:rsidRDefault="00055C4D" w:rsidP="00F53A2C">
      <w:pPr>
        <w:pStyle w:val="NoSpacing"/>
      </w:pPr>
      <w:r>
        <w:t>startup mount</w:t>
      </w:r>
    </w:p>
    <w:p w:rsidR="00055C4D" w:rsidRDefault="00055C4D" w:rsidP="00F53A2C">
      <w:pPr>
        <w:pStyle w:val="NoSpacing"/>
      </w:pPr>
      <w:r>
        <w:t>alter database datafile '/path/to/filename' offline drop;</w:t>
      </w:r>
    </w:p>
    <w:p w:rsidR="00055C4D" w:rsidRDefault="00055C4D" w:rsidP="00F53A2C">
      <w:pPr>
        <w:pStyle w:val="NoSpacing"/>
      </w:pPr>
      <w:r>
        <w:t>alter database open;</w:t>
      </w:r>
    </w:p>
    <w:p w:rsidR="00055C4D" w:rsidRDefault="00055C4D" w:rsidP="00F53A2C">
      <w:pPr>
        <w:pStyle w:val="NoSpacing"/>
      </w:pPr>
      <w:r>
        <w:t>drop tablespace tbsp_name including contents cascade constraints;</w:t>
      </w:r>
    </w:p>
    <w:p w:rsidR="00055C4D" w:rsidRDefault="00055C4D" w:rsidP="00F53A2C">
      <w:pPr>
        <w:pStyle w:val="NoSpacing"/>
      </w:pPr>
    </w:p>
    <w:p w:rsidR="00055C4D" w:rsidRDefault="00055C4D" w:rsidP="00F53A2C">
      <w:pPr>
        <w:pStyle w:val="NoSpacing"/>
      </w:pPr>
      <w:r>
        <w:t>********************************Add Partition in table***********************</w:t>
      </w:r>
    </w:p>
    <w:p w:rsidR="00055C4D" w:rsidRDefault="00055C4D" w:rsidP="00F53A2C">
      <w:pPr>
        <w:pStyle w:val="NoSpacing"/>
      </w:pPr>
      <w:r>
        <w:t>ALTER TABLE DMDSS.WBIF_PART_SRT_OTHER_CLAIMABLES ADD PARTITION "JAN2015" VALUES LESS THAN ('2016')</w:t>
      </w:r>
    </w:p>
    <w:p w:rsidR="00055C4D" w:rsidRDefault="00055C4D" w:rsidP="00F53A2C">
      <w:pPr>
        <w:pStyle w:val="NoSpacing"/>
      </w:pPr>
      <w:r>
        <w:t xml:space="preserve"> LOGGING</w:t>
      </w:r>
    </w:p>
    <w:p w:rsidR="00055C4D" w:rsidRDefault="00055C4D" w:rsidP="00F53A2C">
      <w:pPr>
        <w:pStyle w:val="NoSpacing"/>
      </w:pPr>
      <w:r>
        <w:t>NOCOMPRESS</w:t>
      </w:r>
    </w:p>
    <w:p w:rsidR="00055C4D" w:rsidRDefault="00055C4D" w:rsidP="00F53A2C">
      <w:pPr>
        <w:pStyle w:val="NoSpacing"/>
      </w:pPr>
      <w:r>
        <w:t>TABLESPACE "DMDSS_LM512M_TAB"</w:t>
      </w:r>
    </w:p>
    <w:p w:rsidR="00055C4D" w:rsidRDefault="00055C4D" w:rsidP="00F53A2C">
      <w:pPr>
        <w:pStyle w:val="NoSpacing"/>
      </w:pPr>
      <w:r>
        <w:t>PCTUSED 40</w:t>
      </w:r>
    </w:p>
    <w:p w:rsidR="00055C4D" w:rsidRDefault="00055C4D" w:rsidP="00F53A2C">
      <w:pPr>
        <w:pStyle w:val="NoSpacing"/>
      </w:pPr>
      <w:r>
        <w:t>PCTFREE 10</w:t>
      </w:r>
    </w:p>
    <w:p w:rsidR="00055C4D" w:rsidRDefault="00055C4D" w:rsidP="00F53A2C">
      <w:pPr>
        <w:pStyle w:val="NoSpacing"/>
      </w:pPr>
      <w:r>
        <w:t>INITRANS 1</w:t>
      </w:r>
    </w:p>
    <w:p w:rsidR="00055C4D" w:rsidRDefault="00055C4D" w:rsidP="00F53A2C">
      <w:pPr>
        <w:pStyle w:val="NoSpacing"/>
      </w:pPr>
      <w:r>
        <w:t>MAXTRANS 255</w:t>
      </w:r>
    </w:p>
    <w:p w:rsidR="00055C4D" w:rsidRDefault="00055C4D" w:rsidP="00F53A2C">
      <w:pPr>
        <w:pStyle w:val="NoSpacing"/>
      </w:pPr>
      <w:r>
        <w:t>STORAGE (INITIAL 512M</w:t>
      </w:r>
    </w:p>
    <w:p w:rsidR="00055C4D" w:rsidRDefault="00055C4D" w:rsidP="00F53A2C">
      <w:pPr>
        <w:pStyle w:val="NoSpacing"/>
      </w:pPr>
      <w:r>
        <w:t>NEXT 512M</w:t>
      </w:r>
    </w:p>
    <w:p w:rsidR="00055C4D" w:rsidRDefault="00055C4D" w:rsidP="00F53A2C">
      <w:pPr>
        <w:pStyle w:val="NoSpacing"/>
      </w:pPr>
      <w:r>
        <w:t>MINEXTENTS 1</w:t>
      </w:r>
    </w:p>
    <w:p w:rsidR="00055C4D" w:rsidRDefault="00055C4D" w:rsidP="00F53A2C">
      <w:pPr>
        <w:pStyle w:val="NoSpacing"/>
      </w:pPr>
      <w:r>
        <w:t>MAXEXTENTS UNLIMITED</w:t>
      </w:r>
    </w:p>
    <w:p w:rsidR="00055C4D" w:rsidRDefault="00055C4D" w:rsidP="00F53A2C">
      <w:pPr>
        <w:pStyle w:val="NoSpacing"/>
      </w:pPr>
      <w:r>
        <w:t>PCTINCREASE 0</w:t>
      </w:r>
    </w:p>
    <w:p w:rsidR="00055C4D" w:rsidRDefault="00055C4D" w:rsidP="00F53A2C">
      <w:pPr>
        <w:pStyle w:val="NoSpacing"/>
      </w:pPr>
      <w:r>
        <w:t>FREELISTS 1</w:t>
      </w:r>
    </w:p>
    <w:p w:rsidR="00055C4D" w:rsidRDefault="00055C4D" w:rsidP="00F53A2C">
      <w:pPr>
        <w:pStyle w:val="NoSpacing"/>
      </w:pPr>
      <w:r>
        <w:t>FREELIST GROUPS 1</w:t>
      </w:r>
    </w:p>
    <w:p w:rsidR="00055C4D" w:rsidRDefault="00055C4D" w:rsidP="00F53A2C">
      <w:pPr>
        <w:pStyle w:val="NoSpacing"/>
      </w:pPr>
      <w:r>
        <w:t>BUFFER_POOL DEFAULT);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*************************************Identify database idle session*****************</w:t>
      </w:r>
    </w:p>
    <w:p w:rsidR="00055C4D" w:rsidRDefault="00055C4D" w:rsidP="00F53A2C">
      <w:pPr>
        <w:pStyle w:val="NoSpacing"/>
      </w:pPr>
      <w:r>
        <w:t>dentify database idle sessions</w:t>
      </w:r>
    </w:p>
    <w:p w:rsidR="00055C4D" w:rsidRDefault="00055C4D" w:rsidP="00F53A2C">
      <w:pPr>
        <w:pStyle w:val="NoSpacing"/>
      </w:pPr>
    </w:p>
    <w:p w:rsidR="00055C4D" w:rsidRDefault="00055C4D" w:rsidP="00F53A2C">
      <w:pPr>
        <w:pStyle w:val="NoSpacing"/>
      </w:pPr>
      <w:r>
        <w:t>set linesize 140</w:t>
      </w:r>
    </w:p>
    <w:p w:rsidR="00055C4D" w:rsidRPr="00D13606" w:rsidRDefault="00055C4D" w:rsidP="00F53A2C">
      <w:pPr>
        <w:pStyle w:val="NoSpacing"/>
        <w:rPr>
          <w:lang w:val="it-IT"/>
        </w:rPr>
      </w:pPr>
      <w:r w:rsidRPr="00D13606">
        <w:rPr>
          <w:lang w:val="it-IT"/>
        </w:rPr>
        <w:t>col username format a15</w:t>
      </w:r>
    </w:p>
    <w:p w:rsidR="00055C4D" w:rsidRPr="00D13606" w:rsidRDefault="00055C4D" w:rsidP="00F53A2C">
      <w:pPr>
        <w:pStyle w:val="NoSpacing"/>
        <w:rPr>
          <w:lang w:val="it-IT"/>
        </w:rPr>
      </w:pPr>
      <w:r w:rsidRPr="00D13606">
        <w:rPr>
          <w:lang w:val="it-IT"/>
        </w:rPr>
        <w:t>col idle format a15</w:t>
      </w:r>
    </w:p>
    <w:p w:rsidR="00055C4D" w:rsidRDefault="00055C4D" w:rsidP="00F53A2C">
      <w:pPr>
        <w:pStyle w:val="NoSpacing"/>
      </w:pPr>
      <w:r>
        <w:t>col program format a30</w:t>
      </w:r>
    </w:p>
    <w:p w:rsidR="00055C4D" w:rsidRDefault="00055C4D" w:rsidP="00F53A2C">
      <w:pPr>
        <w:pStyle w:val="NoSpacing"/>
      </w:pPr>
    </w:p>
    <w:p w:rsidR="00055C4D" w:rsidRDefault="00055C4D" w:rsidP="00F53A2C">
      <w:pPr>
        <w:pStyle w:val="NoSpacing"/>
      </w:pPr>
      <w:r>
        <w:lastRenderedPageBreak/>
        <w:t>PROMPT Enter the number of minutes for which the sessions should have been idle:</w:t>
      </w:r>
    </w:p>
    <w:p w:rsidR="00055C4D" w:rsidRDefault="00055C4D" w:rsidP="00F53A2C">
      <w:pPr>
        <w:pStyle w:val="NoSpacing"/>
      </w:pPr>
      <w:r>
        <w:t>PROMPT</w:t>
      </w:r>
    </w:p>
    <w:p w:rsidR="00055C4D" w:rsidRDefault="00055C4D" w:rsidP="00F53A2C">
      <w:pPr>
        <w:pStyle w:val="NoSpacing"/>
      </w:pPr>
    </w:p>
    <w:p w:rsidR="00055C4D" w:rsidRDefault="00055C4D" w:rsidP="00F53A2C">
      <w:pPr>
        <w:pStyle w:val="NoSpacing"/>
      </w:pPr>
      <w:r>
        <w:t>select</w:t>
      </w:r>
    </w:p>
    <w:p w:rsidR="00055C4D" w:rsidRDefault="00055C4D" w:rsidP="00F53A2C">
      <w:pPr>
        <w:pStyle w:val="NoSpacing"/>
      </w:pPr>
      <w:r>
        <w:t>sid,username,status,</w:t>
      </w:r>
    </w:p>
    <w:p w:rsidR="00055C4D" w:rsidRDefault="00055C4D" w:rsidP="00F53A2C">
      <w:pPr>
        <w:pStyle w:val="NoSpacing"/>
      </w:pPr>
      <w:r>
        <w:t>to_char(logon_time,'dd-mm-yy hh:mi:ss') "LOGON",</w:t>
      </w:r>
    </w:p>
    <w:p w:rsidR="00055C4D" w:rsidRDefault="00055C4D" w:rsidP="00F53A2C">
      <w:pPr>
        <w:pStyle w:val="NoSpacing"/>
      </w:pPr>
      <w:r>
        <w:t>floor(last_call_et/3600)||':'||</w:t>
      </w:r>
    </w:p>
    <w:p w:rsidR="00055C4D" w:rsidRDefault="00055C4D" w:rsidP="00F53A2C">
      <w:pPr>
        <w:pStyle w:val="NoSpacing"/>
      </w:pPr>
      <w:r>
        <w:t>floor(mod(last_call_et,3600)/60)||':'||</w:t>
      </w:r>
    </w:p>
    <w:p w:rsidR="00055C4D" w:rsidRDefault="00055C4D" w:rsidP="00F53A2C">
      <w:pPr>
        <w:pStyle w:val="NoSpacing"/>
      </w:pPr>
      <w:r>
        <w:t>mod(mod(last_call_et,3600),60) "IDLE",</w:t>
      </w:r>
    </w:p>
    <w:p w:rsidR="00055C4D" w:rsidRDefault="00055C4D" w:rsidP="00F53A2C">
      <w:pPr>
        <w:pStyle w:val="NoSpacing"/>
      </w:pPr>
      <w:r>
        <w:t>program</w:t>
      </w:r>
    </w:p>
    <w:p w:rsidR="00055C4D" w:rsidRDefault="00055C4D" w:rsidP="00F53A2C">
      <w:pPr>
        <w:pStyle w:val="NoSpacing"/>
      </w:pPr>
      <w:r>
        <w:t>from</w:t>
      </w:r>
    </w:p>
    <w:p w:rsidR="00055C4D" w:rsidRDefault="00055C4D" w:rsidP="00F53A2C">
      <w:pPr>
        <w:pStyle w:val="NoSpacing"/>
      </w:pPr>
      <w:r>
        <w:t>v$session</w:t>
      </w:r>
    </w:p>
    <w:p w:rsidR="00055C4D" w:rsidRDefault="00055C4D" w:rsidP="00F53A2C">
      <w:pPr>
        <w:pStyle w:val="NoSpacing"/>
      </w:pPr>
      <w:r>
        <w:t>where</w:t>
      </w:r>
    </w:p>
    <w:p w:rsidR="00055C4D" w:rsidRDefault="00055C4D" w:rsidP="00F53A2C">
      <w:pPr>
        <w:pStyle w:val="NoSpacing"/>
      </w:pPr>
      <w:r>
        <w:t>type='USER'</w:t>
      </w:r>
    </w:p>
    <w:p w:rsidR="00055C4D" w:rsidRDefault="00055C4D" w:rsidP="00F53A2C">
      <w:pPr>
        <w:pStyle w:val="NoSpacing"/>
      </w:pPr>
      <w:r>
        <w:t>and (LAST_CALL_ET / 60) &gt; &amp;minutes</w:t>
      </w:r>
    </w:p>
    <w:p w:rsidR="00055C4D" w:rsidRDefault="00055C4D" w:rsidP="00F53A2C">
      <w:pPr>
        <w:pStyle w:val="NoSpacing"/>
      </w:pPr>
      <w:r>
        <w:t>order by last_call_et;</w:t>
      </w:r>
    </w:p>
    <w:p w:rsidR="00055C4D" w:rsidRDefault="00055C4D" w:rsidP="00F53A2C">
      <w:pPr>
        <w:pStyle w:val="NoSpacing"/>
      </w:pPr>
    </w:p>
    <w:p w:rsidR="00055C4D" w:rsidRDefault="00055C4D" w:rsidP="00F53A2C">
      <w:pPr>
        <w:pStyle w:val="NoSpacing"/>
      </w:pPr>
      <w:r>
        <w:t>***********************Check the local Processes which consumes more CPU**********</w:t>
      </w:r>
    </w:p>
    <w:p w:rsidR="00055C4D" w:rsidRDefault="00055C4D" w:rsidP="00F53A2C">
      <w:pPr>
        <w:pStyle w:val="NoSpacing"/>
      </w:pPr>
      <w:r>
        <w:t>ps -ef|grep mdcomsp1|grep LOCAL=NO|wc -l</w:t>
      </w:r>
    </w:p>
    <w:p w:rsidR="00055C4D" w:rsidRDefault="00055C4D" w:rsidP="00F53A2C">
      <w:pPr>
        <w:pStyle w:val="NoSpacing"/>
      </w:pPr>
    </w:p>
    <w:p w:rsidR="00055C4D" w:rsidRDefault="00055C4D" w:rsidP="00F53A2C">
      <w:pPr>
        <w:pStyle w:val="NoSpacing"/>
      </w:pPr>
      <w:r>
        <w:t>ps -ef|grep mdcomsp1 |wc -l</w:t>
      </w:r>
    </w:p>
    <w:p w:rsidR="00055C4D" w:rsidRDefault="00055C4D" w:rsidP="00F53A2C">
      <w:pPr>
        <w:pStyle w:val="NoSpacing"/>
      </w:pPr>
    </w:p>
    <w:p w:rsidR="00055C4D" w:rsidRDefault="00055C4D" w:rsidP="00F53A2C">
      <w:pPr>
        <w:pStyle w:val="NoSpacing"/>
      </w:pPr>
      <w:r>
        <w:t>more spfileapxdiyp1.ora |grep processes</w:t>
      </w:r>
    </w:p>
    <w:p w:rsidR="00055C4D" w:rsidRDefault="00055C4D" w:rsidP="00F53A2C">
      <w:pPr>
        <w:pStyle w:val="NoSpacing"/>
      </w:pPr>
    </w:p>
    <w:p w:rsidR="00055C4D" w:rsidRDefault="00055C4D" w:rsidP="00F53A2C">
      <w:pPr>
        <w:pStyle w:val="NoSpacing"/>
      </w:pPr>
      <w:r>
        <w:t xml:space="preserve">Note: Kill the Local=NO processes for a temporary solution and for permanent solution we need to increase </w:t>
      </w:r>
    </w:p>
    <w:p w:rsidR="00055C4D" w:rsidRDefault="00055C4D" w:rsidP="00F53A2C">
      <w:pPr>
        <w:pStyle w:val="NoSpacing"/>
      </w:pPr>
      <w:r>
        <w:t>the process parameter</w:t>
      </w:r>
    </w:p>
    <w:p w:rsidR="00055C4D" w:rsidRDefault="00055C4D" w:rsidP="00F53A2C">
      <w:pPr>
        <w:pStyle w:val="NoSpacing"/>
      </w:pPr>
    </w:p>
    <w:p w:rsidR="00055C4D" w:rsidRDefault="00055C4D" w:rsidP="00F53A2C">
      <w:pPr>
        <w:pStyle w:val="NoSpacing"/>
      </w:pPr>
      <w:r>
        <w:t>***********************Call outide************************************************</w:t>
      </w:r>
    </w:p>
    <w:p w:rsidR="00055C4D" w:rsidRDefault="00055C4D" w:rsidP="00F53A2C">
      <w:pPr>
        <w:pStyle w:val="NoSpacing"/>
      </w:pPr>
      <w:r>
        <w:t>for mobile numbers: use 00 in front of mobile no. ex: 009975589775</w:t>
      </w:r>
    </w:p>
    <w:p w:rsidR="00055C4D" w:rsidRDefault="00055C4D" w:rsidP="00F53A2C">
      <w:pPr>
        <w:pStyle w:val="NoSpacing"/>
      </w:pPr>
      <w:r>
        <w:t>and then give authcode</w:t>
      </w:r>
    </w:p>
    <w:p w:rsidR="00055C4D" w:rsidRDefault="00055C4D" w:rsidP="00F53A2C">
      <w:pPr>
        <w:pStyle w:val="NoSpacing"/>
      </w:pPr>
      <w:r>
        <w:t>Step 1: Dial 0000117</w:t>
      </w:r>
    </w:p>
    <w:p w:rsidR="00055C4D" w:rsidRDefault="00055C4D" w:rsidP="00F53A2C">
      <w:pPr>
        <w:pStyle w:val="NoSpacing"/>
      </w:pPr>
      <w:r>
        <w:t>Step 2: Dial auth code 753359</w:t>
      </w:r>
    </w:p>
    <w:p w:rsidR="00055C4D" w:rsidRDefault="00055C4D" w:rsidP="00F53A2C">
      <w:pPr>
        <w:pStyle w:val="NoSpacing"/>
      </w:pPr>
      <w:r>
        <w:t>Step 3: Dial in Number - 877 810 9439</w:t>
      </w:r>
    </w:p>
    <w:p w:rsidR="00055C4D" w:rsidRDefault="00055C4D" w:rsidP="00F53A2C">
      <w:pPr>
        <w:pStyle w:val="NoSpacing"/>
      </w:pPr>
      <w:r>
        <w:t>Step 4: Dial access/conference code</w:t>
      </w:r>
    </w:p>
    <w:p w:rsidR="00055C4D" w:rsidRDefault="00055C4D" w:rsidP="00F53A2C">
      <w:pPr>
        <w:pStyle w:val="NoSpacing"/>
      </w:pPr>
      <w:r>
        <w:t>Step 5: You are connected to conference</w:t>
      </w:r>
    </w:p>
    <w:p w:rsidR="00055C4D" w:rsidRDefault="00055C4D" w:rsidP="00F53A2C">
      <w:pPr>
        <w:pStyle w:val="NoSpacing"/>
      </w:pPr>
    </w:p>
    <w:p w:rsidR="00055C4D" w:rsidRDefault="00055C4D" w:rsidP="00F53A2C">
      <w:pPr>
        <w:pStyle w:val="NoSpacing"/>
      </w:pPr>
      <w:r>
        <w:t>Join bridge from mobile: 1178772053152</w:t>
      </w:r>
    </w:p>
    <w:p w:rsidR="00055C4D" w:rsidRDefault="00055C4D" w:rsidP="00F53A2C">
      <w:pPr>
        <w:pStyle w:val="NoSpacing"/>
      </w:pPr>
    </w:p>
    <w:p w:rsidR="00055C4D" w:rsidRDefault="00055C4D" w:rsidP="00F53A2C">
      <w:pPr>
        <w:pStyle w:val="NoSpacing"/>
      </w:pPr>
      <w:r>
        <w:t>**************************Create SR*************</w:t>
      </w:r>
    </w:p>
    <w:p w:rsidR="00055C4D" w:rsidRDefault="00055C4D" w:rsidP="00F53A2C">
      <w:pPr>
        <w:pStyle w:val="NoSpacing"/>
      </w:pPr>
      <w:r>
        <w:t>go to support.oracle.com</w:t>
      </w:r>
    </w:p>
    <w:p w:rsidR="00055C4D" w:rsidRDefault="00055C4D" w:rsidP="00F53A2C">
      <w:pPr>
        <w:pStyle w:val="NoSpacing"/>
      </w:pPr>
      <w:r>
        <w:t>use devendrah@kpitcummins.com/support12</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**************************Current login users******</w:t>
      </w:r>
    </w:p>
    <w:p w:rsidR="00055C4D" w:rsidRDefault="00055C4D" w:rsidP="00F53A2C">
      <w:pPr>
        <w:pStyle w:val="NoSpacing"/>
      </w:pPr>
      <w:r>
        <w:t>select username,to_char(logon_time,'DD:MM:YYYY') from v$session</w:t>
      </w:r>
    </w:p>
    <w:p w:rsidR="00055C4D" w:rsidRDefault="00055C4D" w:rsidP="00F53A2C">
      <w:pPr>
        <w:pStyle w:val="NoSpacing"/>
      </w:pPr>
    </w:p>
    <w:p w:rsidR="00055C4D" w:rsidRDefault="00055C4D" w:rsidP="00F53A2C">
      <w:pPr>
        <w:pStyle w:val="NoSpacing"/>
      </w:pPr>
      <w:r>
        <w:t>**************************Check Last_Login of user**************</w:t>
      </w:r>
    </w:p>
    <w:p w:rsidR="00055C4D" w:rsidRDefault="00055C4D" w:rsidP="00F53A2C">
      <w:pPr>
        <w:pStyle w:val="NoSpacing"/>
      </w:pPr>
      <w:r>
        <w:lastRenderedPageBreak/>
        <w:t>COLUMN username FORMAT A10</w:t>
      </w:r>
    </w:p>
    <w:p w:rsidR="00055C4D" w:rsidRDefault="00055C4D" w:rsidP="00F53A2C">
      <w:pPr>
        <w:pStyle w:val="NoSpacing"/>
      </w:pPr>
      <w:r>
        <w:t>COLUMN owner    FORMAT A10</w:t>
      </w:r>
    </w:p>
    <w:p w:rsidR="00055C4D" w:rsidRDefault="00055C4D" w:rsidP="00F53A2C">
      <w:pPr>
        <w:pStyle w:val="NoSpacing"/>
      </w:pPr>
      <w:r>
        <w:t>COLUMN obj_name FORMAT A10</w:t>
      </w:r>
    </w:p>
    <w:p w:rsidR="00055C4D" w:rsidRDefault="00055C4D" w:rsidP="00F53A2C">
      <w:pPr>
        <w:pStyle w:val="NoSpacing"/>
      </w:pPr>
      <w:r>
        <w:t>COLUMN extended_timestamp FORMAT A35</w:t>
      </w:r>
    </w:p>
    <w:p w:rsidR="00055C4D" w:rsidRDefault="00055C4D" w:rsidP="00F53A2C">
      <w:pPr>
        <w:pStyle w:val="NoSpacing"/>
      </w:pPr>
      <w:r>
        <w:t xml:space="preserve">SELECT username,extended_timestamp,owner,obj_name,action_name FROM dba_audit_trail WHERE owner = 'KN352' </w:t>
      </w:r>
      <w:r>
        <w:cr/>
      </w:r>
    </w:p>
    <w:p w:rsidR="00055C4D" w:rsidRDefault="00055C4D" w:rsidP="00F53A2C">
      <w:pPr>
        <w:pStyle w:val="NoSpacing"/>
      </w:pPr>
      <w:r>
        <w:t>ORDER BY timestamp;</w:t>
      </w:r>
    </w:p>
    <w:p w:rsidR="00055C4D" w:rsidRDefault="00055C4D" w:rsidP="00F53A2C">
      <w:pPr>
        <w:pStyle w:val="NoSpacing"/>
      </w:pPr>
    </w:p>
    <w:p w:rsidR="00055C4D" w:rsidRDefault="00055C4D" w:rsidP="00F53A2C">
      <w:pPr>
        <w:pStyle w:val="NoSpacing"/>
      </w:pPr>
      <w:r>
        <w:t>****************************For Backup issues********************</w:t>
      </w:r>
    </w:p>
    <w:p w:rsidR="00055C4D" w:rsidRDefault="00055C4D" w:rsidP="00F53A2C">
      <w:pPr>
        <w:pStyle w:val="NoSpacing"/>
      </w:pPr>
    </w:p>
    <w:p w:rsidR="00055C4D" w:rsidRDefault="00055C4D" w:rsidP="00F53A2C">
      <w:pPr>
        <w:pStyle w:val="NoSpacing"/>
      </w:pPr>
      <w:r>
        <w:t>1. Check the path given in ticket.</w:t>
      </w:r>
    </w:p>
    <w:p w:rsidR="00055C4D" w:rsidRDefault="00055C4D" w:rsidP="00F53A2C">
      <w:pPr>
        <w:pStyle w:val="NoSpacing"/>
      </w:pPr>
      <w:r>
        <w:t>2. Check the crontab entry of database</w:t>
      </w:r>
    </w:p>
    <w:p w:rsidR="00055C4D" w:rsidRDefault="00055C4D" w:rsidP="00F53A2C">
      <w:pPr>
        <w:pStyle w:val="NoSpacing"/>
      </w:pPr>
      <w:r>
        <w:t xml:space="preserve">3. </w:t>
      </w:r>
    </w:p>
    <w:p w:rsidR="00055C4D" w:rsidRDefault="00055C4D" w:rsidP="00F53A2C">
      <w:pPr>
        <w:pStyle w:val="NoSpacing"/>
      </w:pPr>
    </w:p>
    <w:p w:rsidR="00055C4D" w:rsidRDefault="00055C4D" w:rsidP="00F53A2C">
      <w:pPr>
        <w:pStyle w:val="NoSpacing"/>
      </w:pPr>
      <w:r>
        <w:t>****************************Server access issue on power broker***</w:t>
      </w:r>
    </w:p>
    <w:p w:rsidR="00055C4D" w:rsidRDefault="00055C4D" w:rsidP="00F53A2C">
      <w:pPr>
        <w:pStyle w:val="NoSpacing"/>
      </w:pPr>
      <w:r>
        <w:t>1. Login to power broker</w:t>
      </w:r>
    </w:p>
    <w:p w:rsidR="00055C4D" w:rsidRDefault="00055C4D" w:rsidP="00F53A2C">
      <w:pPr>
        <w:pStyle w:val="NoSpacing"/>
      </w:pPr>
      <w:r>
        <w:t>2. sudo to adscdba(pbrun su - adscdba)</w:t>
      </w:r>
    </w:p>
    <w:p w:rsidR="00055C4D" w:rsidRDefault="00055C4D" w:rsidP="00F53A2C">
      <w:pPr>
        <w:pStyle w:val="NoSpacing"/>
      </w:pPr>
      <w:r>
        <w:t>3. cd .ssh</w:t>
      </w:r>
    </w:p>
    <w:p w:rsidR="00055C4D" w:rsidRDefault="00055C4D" w:rsidP="00F53A2C">
      <w:pPr>
        <w:pStyle w:val="NoSpacing"/>
      </w:pPr>
      <w:r>
        <w:t>4. Take backup of the known_hosts file</w:t>
      </w:r>
    </w:p>
    <w:p w:rsidR="00055C4D" w:rsidRDefault="00055C4D" w:rsidP="00F53A2C">
      <w:pPr>
        <w:pStyle w:val="NoSpacing"/>
      </w:pPr>
      <w:r>
        <w:t>5. vi known_hosts</w:t>
      </w:r>
    </w:p>
    <w:p w:rsidR="00055C4D" w:rsidRDefault="00055C4D" w:rsidP="00F53A2C">
      <w:pPr>
        <w:pStyle w:val="NoSpacing"/>
      </w:pPr>
      <w:r>
        <w:t>6. Press Esc &amp; then enter /&lt;server_name&gt;(on which you are getting error).</w:t>
      </w:r>
    </w:p>
    <w:p w:rsidR="00055C4D" w:rsidRDefault="00055C4D" w:rsidP="00F53A2C">
      <w:pPr>
        <w:pStyle w:val="NoSpacing"/>
      </w:pPr>
      <w:r>
        <w:t>7. Remove the server entry from the file &amp; save the file.</w:t>
      </w:r>
    </w:p>
    <w:p w:rsidR="00055C4D" w:rsidRDefault="00055C4D" w:rsidP="00F53A2C">
      <w:pPr>
        <w:pStyle w:val="NoSpacing"/>
      </w:pPr>
      <w:r>
        <w:t>8. Try to use ssh &lt;server_name&gt;. You will be able to login.</w:t>
      </w:r>
    </w:p>
    <w:p w:rsidR="00055C4D" w:rsidRDefault="00055C4D" w:rsidP="00F53A2C">
      <w:pPr>
        <w:pStyle w:val="NoSpacing"/>
      </w:pPr>
    </w:p>
    <w:p w:rsidR="00055C4D" w:rsidRDefault="00055C4D" w:rsidP="00F53A2C">
      <w:pPr>
        <w:pStyle w:val="NoSpacing"/>
      </w:pPr>
      <w:r>
        <w:t>********************************FRA**********************************</w:t>
      </w:r>
    </w:p>
    <w:p w:rsidR="00055C4D" w:rsidRDefault="00055C4D" w:rsidP="00F53A2C">
      <w:pPr>
        <w:pStyle w:val="NoSpacing"/>
      </w:pPr>
      <w:r>
        <w:t>set lines 100</w:t>
      </w:r>
    </w:p>
    <w:p w:rsidR="00055C4D" w:rsidRDefault="00055C4D" w:rsidP="00F53A2C">
      <w:pPr>
        <w:pStyle w:val="NoSpacing"/>
      </w:pPr>
      <w:r>
        <w:t>col name format a60</w:t>
      </w:r>
    </w:p>
    <w:p w:rsidR="00055C4D" w:rsidRDefault="00055C4D" w:rsidP="00F53A2C">
      <w:pPr>
        <w:pStyle w:val="NoSpacing"/>
      </w:pPr>
      <w:r>
        <w:t xml:space="preserve"> </w:t>
      </w:r>
    </w:p>
    <w:p w:rsidR="00055C4D" w:rsidRDefault="00055C4D" w:rsidP="00F53A2C">
      <w:pPr>
        <w:pStyle w:val="NoSpacing"/>
      </w:pPr>
      <w:r>
        <w:t>select</w:t>
      </w:r>
    </w:p>
    <w:p w:rsidR="00055C4D" w:rsidRDefault="00055C4D" w:rsidP="00F53A2C">
      <w:pPr>
        <w:pStyle w:val="NoSpacing"/>
      </w:pPr>
      <w:r>
        <w:t xml:space="preserve">   name,</w:t>
      </w:r>
    </w:p>
    <w:p w:rsidR="00055C4D" w:rsidRDefault="00055C4D" w:rsidP="00F53A2C">
      <w:pPr>
        <w:pStyle w:val="NoSpacing"/>
      </w:pPr>
      <w:r>
        <w:t xml:space="preserve">  floor(space_limit / 1024 / 1024) "Size MB",</w:t>
      </w:r>
    </w:p>
    <w:p w:rsidR="00055C4D" w:rsidRDefault="00055C4D" w:rsidP="00F53A2C">
      <w:pPr>
        <w:pStyle w:val="NoSpacing"/>
      </w:pPr>
      <w:r>
        <w:t xml:space="preserve">  ceil(space_used / 1024 / 1024) "Used MB"</w:t>
      </w:r>
    </w:p>
    <w:p w:rsidR="00055C4D" w:rsidRDefault="00055C4D" w:rsidP="00F53A2C">
      <w:pPr>
        <w:pStyle w:val="NoSpacing"/>
      </w:pPr>
      <w:r>
        <w:t>from v$recovery_file_dest;</w:t>
      </w:r>
    </w:p>
    <w:p w:rsidR="00055C4D" w:rsidRDefault="00055C4D" w:rsidP="00F53A2C">
      <w:pPr>
        <w:pStyle w:val="NoSpacing"/>
      </w:pPr>
      <w:r>
        <w:t xml:space="preserve"> </w:t>
      </w:r>
    </w:p>
    <w:p w:rsidR="00055C4D" w:rsidRDefault="00055C4D" w:rsidP="00F53A2C">
      <w:pPr>
        <w:pStyle w:val="NoSpacing"/>
      </w:pPr>
      <w:r>
        <w:t>-- FRA Occupants</w:t>
      </w:r>
    </w:p>
    <w:p w:rsidR="00055C4D" w:rsidRDefault="00055C4D" w:rsidP="00F53A2C">
      <w:pPr>
        <w:pStyle w:val="NoSpacing"/>
      </w:pPr>
      <w:r>
        <w:t>SELECT * FROM V$FLASH_RECOVERY_AREA_USAGE;</w:t>
      </w:r>
    </w:p>
    <w:p w:rsidR="00055C4D" w:rsidRDefault="00055C4D" w:rsidP="00F53A2C">
      <w:pPr>
        <w:pStyle w:val="NoSpacing"/>
      </w:pPr>
      <w:r>
        <w:t xml:space="preserve"> </w:t>
      </w:r>
    </w:p>
    <w:p w:rsidR="00055C4D" w:rsidRDefault="00055C4D" w:rsidP="00F53A2C">
      <w:pPr>
        <w:pStyle w:val="NoSpacing"/>
      </w:pPr>
      <w:r>
        <w:t>-- Location and size of the FRA</w:t>
      </w:r>
    </w:p>
    <w:p w:rsidR="00055C4D" w:rsidRDefault="00055C4D" w:rsidP="00F53A2C">
      <w:pPr>
        <w:pStyle w:val="NoSpacing"/>
      </w:pPr>
      <w:r>
        <w:t>show parameter db_recovery_file_dest</w:t>
      </w:r>
    </w:p>
    <w:p w:rsidR="00055C4D" w:rsidRDefault="00055C4D" w:rsidP="00F53A2C">
      <w:pPr>
        <w:pStyle w:val="NoSpacing"/>
      </w:pPr>
      <w:r>
        <w:t xml:space="preserve"> </w:t>
      </w:r>
    </w:p>
    <w:p w:rsidR="00055C4D" w:rsidRDefault="00055C4D" w:rsidP="00F53A2C">
      <w:pPr>
        <w:pStyle w:val="NoSpacing"/>
      </w:pPr>
      <w:r>
        <w:t>-- Size, used, Reclaimable</w:t>
      </w:r>
    </w:p>
    <w:p w:rsidR="00055C4D" w:rsidRDefault="00055C4D" w:rsidP="00F53A2C">
      <w:pPr>
        <w:pStyle w:val="NoSpacing"/>
      </w:pPr>
      <w:r>
        <w:t>SELECT</w:t>
      </w:r>
    </w:p>
    <w:p w:rsidR="00055C4D" w:rsidRDefault="00055C4D" w:rsidP="00F53A2C">
      <w:pPr>
        <w:pStyle w:val="NoSpacing"/>
      </w:pPr>
      <w:r>
        <w:t xml:space="preserve">  ROUND((A.SPACE_LIMIT / 1024 / 1024 / 1024), 2) AS FLASH_IN_GB,</w:t>
      </w:r>
    </w:p>
    <w:p w:rsidR="00055C4D" w:rsidRDefault="00055C4D" w:rsidP="00F53A2C">
      <w:pPr>
        <w:pStyle w:val="NoSpacing"/>
      </w:pPr>
      <w:r>
        <w:t xml:space="preserve">  ROUND((A.SPACE_USED / 1024 / 1024 / 1024), 2) AS FLASH_USED_IN_GB,</w:t>
      </w:r>
    </w:p>
    <w:p w:rsidR="00055C4D" w:rsidRDefault="00055C4D" w:rsidP="00F53A2C">
      <w:pPr>
        <w:pStyle w:val="NoSpacing"/>
      </w:pPr>
      <w:r>
        <w:t xml:space="preserve">  ROUND((A.SPACE_RECLAIMABLE / 1024 / 1024 / 1024), 2) AS FLASH_RECLAIMABLE_GB,</w:t>
      </w:r>
    </w:p>
    <w:p w:rsidR="00055C4D" w:rsidRDefault="00055C4D" w:rsidP="00F53A2C">
      <w:pPr>
        <w:pStyle w:val="NoSpacing"/>
      </w:pPr>
      <w:r>
        <w:t xml:space="preserve">  SUM(B.PERCENT_SPACE_USED)  AS PERCENT_OF_SPACE_USED</w:t>
      </w:r>
    </w:p>
    <w:p w:rsidR="00055C4D" w:rsidRDefault="00055C4D" w:rsidP="00F53A2C">
      <w:pPr>
        <w:pStyle w:val="NoSpacing"/>
      </w:pPr>
      <w:r>
        <w:t>FROM</w:t>
      </w:r>
    </w:p>
    <w:p w:rsidR="00055C4D" w:rsidRDefault="00055C4D" w:rsidP="00F53A2C">
      <w:pPr>
        <w:pStyle w:val="NoSpacing"/>
      </w:pPr>
      <w:r>
        <w:lastRenderedPageBreak/>
        <w:t xml:space="preserve">  V$RECOVERY_FILE_DEST A,</w:t>
      </w:r>
    </w:p>
    <w:p w:rsidR="00055C4D" w:rsidRDefault="00055C4D" w:rsidP="00F53A2C">
      <w:pPr>
        <w:pStyle w:val="NoSpacing"/>
      </w:pPr>
      <w:r>
        <w:t xml:space="preserve">  V$FLASH_RECOVERY_AREA_USAGE B</w:t>
      </w:r>
    </w:p>
    <w:p w:rsidR="00055C4D" w:rsidRDefault="00055C4D" w:rsidP="00F53A2C">
      <w:pPr>
        <w:pStyle w:val="NoSpacing"/>
      </w:pPr>
      <w:r>
        <w:t>GROUP BY</w:t>
      </w:r>
    </w:p>
    <w:p w:rsidR="00055C4D" w:rsidRDefault="00055C4D" w:rsidP="00F53A2C">
      <w:pPr>
        <w:pStyle w:val="NoSpacing"/>
      </w:pPr>
      <w:r>
        <w:t xml:space="preserve">  SPACE_LIMIT,</w:t>
      </w:r>
    </w:p>
    <w:p w:rsidR="00055C4D" w:rsidRDefault="00055C4D" w:rsidP="00F53A2C">
      <w:pPr>
        <w:pStyle w:val="NoSpacing"/>
      </w:pPr>
      <w:r>
        <w:t xml:space="preserve">  SPACE_USED ,</w:t>
      </w:r>
    </w:p>
    <w:p w:rsidR="00055C4D" w:rsidRDefault="00055C4D" w:rsidP="00F53A2C">
      <w:pPr>
        <w:pStyle w:val="NoSpacing"/>
      </w:pPr>
      <w:r>
        <w:t xml:space="preserve">  SPACE_RECLAIMABLE ;</w:t>
      </w:r>
    </w:p>
    <w:p w:rsidR="00055C4D" w:rsidRDefault="00055C4D" w:rsidP="00F53A2C">
      <w:pPr>
        <w:pStyle w:val="NoSpacing"/>
      </w:pPr>
      <w:r>
        <w:t xml:space="preserve">  </w:t>
      </w:r>
    </w:p>
    <w:p w:rsidR="00055C4D" w:rsidRDefault="00055C4D" w:rsidP="00F53A2C">
      <w:pPr>
        <w:pStyle w:val="NoSpacing"/>
      </w:pPr>
      <w:r>
        <w:t xml:space="preserve">  </w:t>
      </w:r>
    </w:p>
    <w:p w:rsidR="00055C4D" w:rsidRDefault="00055C4D" w:rsidP="00F53A2C">
      <w:pPr>
        <w:pStyle w:val="NoSpacing"/>
      </w:pPr>
      <w:r>
        <w:t>******************************TOAD usage**************************************</w:t>
      </w:r>
    </w:p>
    <w:p w:rsidR="00055C4D" w:rsidRDefault="00055C4D" w:rsidP="00F53A2C">
      <w:pPr>
        <w:pStyle w:val="NoSpacing"/>
      </w:pPr>
      <w:r>
        <w:t>Go to session browser and check locks of object</w:t>
      </w:r>
    </w:p>
    <w:p w:rsidR="00055C4D" w:rsidRDefault="00055C4D" w:rsidP="00F53A2C">
      <w:pPr>
        <w:pStyle w:val="NoSpacing"/>
      </w:pPr>
    </w:p>
    <w:p w:rsidR="00055C4D" w:rsidRDefault="00055C4D" w:rsidP="00F53A2C">
      <w:pPr>
        <w:pStyle w:val="NoSpacing"/>
      </w:pPr>
      <w:r>
        <w:t>Press f4 to check the details of the table.</w:t>
      </w:r>
    </w:p>
    <w:p w:rsidR="00055C4D" w:rsidRDefault="00055C4D" w:rsidP="00F53A2C">
      <w:pPr>
        <w:pStyle w:val="NoSpacing"/>
      </w:pPr>
    </w:p>
    <w:p w:rsidR="00055C4D" w:rsidRDefault="00055C4D" w:rsidP="00F53A2C">
      <w:pPr>
        <w:pStyle w:val="NoSpacing"/>
      </w:pPr>
      <w:r>
        <w:t xml:space="preserve">In Editor, if you have written </w:t>
      </w:r>
    </w:p>
    <w:p w:rsidR="00055C4D" w:rsidRDefault="00055C4D" w:rsidP="00F53A2C">
      <w:pPr>
        <w:pStyle w:val="NoSpacing"/>
      </w:pPr>
    </w:p>
    <w:p w:rsidR="00055C4D" w:rsidRDefault="00055C4D" w:rsidP="00F53A2C">
      <w:pPr>
        <w:pStyle w:val="NoSpacing"/>
      </w:pPr>
      <w:r>
        <w:t>*******************************UNDO Tablespace recreation**********************</w:t>
      </w:r>
    </w:p>
    <w:p w:rsidR="00055C4D" w:rsidRDefault="00055C4D" w:rsidP="00F53A2C">
      <w:pPr>
        <w:pStyle w:val="NoSpacing"/>
      </w:pPr>
      <w:r>
        <w:t>1. Drop UNDO tablespace</w:t>
      </w:r>
    </w:p>
    <w:p w:rsidR="00055C4D" w:rsidRDefault="00055C4D" w:rsidP="00F53A2C">
      <w:pPr>
        <w:pStyle w:val="NoSpacing"/>
      </w:pPr>
      <w:r>
        <w:t>2. Create a fresh one with same name</w:t>
      </w:r>
    </w:p>
    <w:p w:rsidR="00055C4D" w:rsidRDefault="00055C4D" w:rsidP="00F53A2C">
      <w:pPr>
        <w:pStyle w:val="NoSpacing"/>
      </w:pPr>
      <w:r>
        <w:t>3. Increase the log size by 60% of its current size</w:t>
      </w:r>
    </w:p>
    <w:p w:rsidR="00055C4D" w:rsidRDefault="00055C4D" w:rsidP="00F53A2C">
      <w:pPr>
        <w:pStyle w:val="NoSpacing"/>
      </w:pPr>
      <w:r>
        <w:t xml:space="preserve">4. Increase DB Writer processes to 8 </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session which consumes memory*************</w:t>
      </w:r>
    </w:p>
    <w:p w:rsidR="00055C4D" w:rsidRDefault="00055C4D" w:rsidP="00F53A2C">
      <w:pPr>
        <w:pStyle w:val="NoSpacing"/>
      </w:pPr>
      <w:r>
        <w:t>SELECT NVL (a.username, '(oracle)') AS username,</w:t>
      </w:r>
    </w:p>
    <w:p w:rsidR="00055C4D" w:rsidRDefault="00055C4D" w:rsidP="00F53A2C">
      <w:pPr>
        <w:pStyle w:val="NoSpacing"/>
      </w:pPr>
      <w:r>
        <w:t>a.module,</w:t>
      </w:r>
    </w:p>
    <w:p w:rsidR="00055C4D" w:rsidRDefault="00055C4D" w:rsidP="00F53A2C">
      <w:pPr>
        <w:pStyle w:val="NoSpacing"/>
      </w:pPr>
      <w:r>
        <w:t>a.program,</w:t>
      </w:r>
    </w:p>
    <w:p w:rsidR="00055C4D" w:rsidRDefault="00055C4D" w:rsidP="00F53A2C">
      <w:pPr>
        <w:pStyle w:val="NoSpacing"/>
      </w:pPr>
      <w:r>
        <w:t>TRUNC (b.VALUE / 1024) AS memory_kb</w:t>
      </w:r>
    </w:p>
    <w:p w:rsidR="00055C4D" w:rsidRDefault="00055C4D" w:rsidP="00F53A2C">
      <w:pPr>
        <w:pStyle w:val="NoSpacing"/>
      </w:pPr>
      <w:r>
        <w:t>FROM v$session a, v$sesstat b, v$statname c</w:t>
      </w:r>
    </w:p>
    <w:p w:rsidR="00055C4D" w:rsidRDefault="00055C4D" w:rsidP="00F53A2C">
      <w:pPr>
        <w:pStyle w:val="NoSpacing"/>
      </w:pPr>
      <w:r>
        <w:t>WHERE a.sid = b.sid</w:t>
      </w:r>
    </w:p>
    <w:p w:rsidR="00055C4D" w:rsidRDefault="00055C4D" w:rsidP="00F53A2C">
      <w:pPr>
        <w:pStyle w:val="NoSpacing"/>
      </w:pPr>
      <w:r>
        <w:t>AND b.statistic# = c.statistic#</w:t>
      </w:r>
    </w:p>
    <w:p w:rsidR="00055C4D" w:rsidRDefault="00055C4D" w:rsidP="00F53A2C">
      <w:pPr>
        <w:pStyle w:val="NoSpacing"/>
      </w:pPr>
      <w:r>
        <w:t>AND c.name = 'session pga memory'</w:t>
      </w:r>
    </w:p>
    <w:p w:rsidR="00055C4D" w:rsidRDefault="00055C4D" w:rsidP="00F53A2C">
      <w:pPr>
        <w:pStyle w:val="NoSpacing"/>
      </w:pPr>
      <w:r>
        <w:t>AND a.program IS NOT NULL</w:t>
      </w:r>
    </w:p>
    <w:p w:rsidR="00055C4D" w:rsidRDefault="00055C4D" w:rsidP="00F53A2C">
      <w:pPr>
        <w:pStyle w:val="NoSpacing"/>
      </w:pPr>
      <w:r>
        <w:t xml:space="preserve">ORDER BY b.VALUE DESC; </w:t>
      </w:r>
    </w:p>
    <w:p w:rsidR="00055C4D" w:rsidRDefault="00055C4D" w:rsidP="00F53A2C">
      <w:pPr>
        <w:pStyle w:val="NoSpacing"/>
      </w:pPr>
    </w:p>
    <w:p w:rsidR="00055C4D" w:rsidRDefault="00055C4D" w:rsidP="00F53A2C">
      <w:pPr>
        <w:pStyle w:val="NoSpacing"/>
      </w:pPr>
      <w:r>
        <w:t>**********************************Check undo retention in minutes******************</w:t>
      </w:r>
    </w:p>
    <w:p w:rsidR="00055C4D" w:rsidRDefault="00055C4D" w:rsidP="00F53A2C">
      <w:pPr>
        <w:pStyle w:val="NoSpacing"/>
      </w:pPr>
      <w:r>
        <w:tab/>
      </w:r>
    </w:p>
    <w:p w:rsidR="00055C4D" w:rsidRDefault="00055C4D" w:rsidP="00F53A2C">
      <w:pPr>
        <w:pStyle w:val="NoSpacing"/>
      </w:pPr>
      <w:r>
        <w:t>COL "RETENTION" FOR A30</w:t>
      </w:r>
    </w:p>
    <w:p w:rsidR="00055C4D" w:rsidRDefault="00055C4D" w:rsidP="00F53A2C">
      <w:pPr>
        <w:pStyle w:val="NoSpacing"/>
      </w:pPr>
      <w:r>
        <w:t>COL NAME FOR A30</w:t>
      </w:r>
    </w:p>
    <w:p w:rsidR="00055C4D" w:rsidRDefault="00055C4D" w:rsidP="00F53A2C">
      <w:pPr>
        <w:pStyle w:val="NoSpacing"/>
      </w:pPr>
      <w:r>
        <w:t>COL VALUE FOR A50</w:t>
      </w:r>
    </w:p>
    <w:p w:rsidR="00055C4D" w:rsidRDefault="00055C4D" w:rsidP="00F53A2C">
      <w:pPr>
        <w:pStyle w:val="NoSpacing"/>
      </w:pPr>
      <w:r>
        <w:t>SELECT NAME "RETENTION",VALUE/60 "MINUTES"</w:t>
      </w:r>
    </w:p>
    <w:p w:rsidR="00055C4D" w:rsidRDefault="00055C4D" w:rsidP="00F53A2C">
      <w:pPr>
        <w:pStyle w:val="NoSpacing"/>
      </w:pPr>
      <w:r>
        <w:t>FROM V$PARAMETER WHERE NAME LIKE '%undo_retention%';</w:t>
      </w:r>
    </w:p>
    <w:p w:rsidR="00055C4D" w:rsidRDefault="00055C4D" w:rsidP="00F53A2C">
      <w:pPr>
        <w:pStyle w:val="NoSpacing"/>
      </w:pPr>
    </w:p>
    <w:p w:rsidR="00055C4D" w:rsidRDefault="00055C4D" w:rsidP="00F53A2C">
      <w:pPr>
        <w:pStyle w:val="NoSpacing"/>
      </w:pPr>
      <w:r>
        <w:t>***********************************Linked in reply format***************************</w:t>
      </w:r>
    </w:p>
    <w:p w:rsidR="00055C4D" w:rsidRDefault="00055C4D" w:rsidP="00F53A2C">
      <w:pPr>
        <w:pStyle w:val="NoSpacing"/>
      </w:pPr>
      <w:r>
        <w:t xml:space="preserve">=========================== </w:t>
      </w:r>
    </w:p>
    <w:p w:rsidR="00055C4D" w:rsidRDefault="00055C4D" w:rsidP="00F53A2C">
      <w:pPr>
        <w:pStyle w:val="NoSpacing"/>
      </w:pPr>
    </w:p>
    <w:p w:rsidR="00055C4D" w:rsidRDefault="00055C4D" w:rsidP="00F53A2C">
      <w:pPr>
        <w:pStyle w:val="NoSpacing"/>
      </w:pPr>
      <w:r>
        <w:t>9:21:16 AM: Hi All,</w:t>
      </w:r>
    </w:p>
    <w:p w:rsidR="00055C4D" w:rsidRDefault="00055C4D" w:rsidP="00F53A2C">
      <w:pPr>
        <w:pStyle w:val="NoSpacing"/>
      </w:pPr>
    </w:p>
    <w:p w:rsidR="00055C4D" w:rsidRDefault="00055C4D" w:rsidP="00F53A2C">
      <w:pPr>
        <w:pStyle w:val="NoSpacing"/>
      </w:pPr>
      <w:r>
        <w:t xml:space="preserve">Thank you so much for all your inputs. </w:t>
      </w:r>
    </w:p>
    <w:p w:rsidR="00055C4D" w:rsidRDefault="00055C4D" w:rsidP="00F53A2C">
      <w:pPr>
        <w:pStyle w:val="NoSpacing"/>
      </w:pPr>
    </w:p>
    <w:p w:rsidR="00055C4D" w:rsidRDefault="00055C4D" w:rsidP="00F53A2C">
      <w:pPr>
        <w:pStyle w:val="NoSpacing"/>
      </w:pPr>
      <w:r>
        <w:t>Please find the below environment details</w:t>
      </w:r>
    </w:p>
    <w:p w:rsidR="00055C4D" w:rsidRDefault="00055C4D" w:rsidP="00F53A2C">
      <w:pPr>
        <w:pStyle w:val="NoSpacing"/>
      </w:pPr>
    </w:p>
    <w:p w:rsidR="00055C4D" w:rsidRDefault="00055C4D" w:rsidP="00F53A2C">
      <w:pPr>
        <w:pStyle w:val="NoSpacing"/>
      </w:pPr>
      <w:r>
        <w:t>1) OS:- Sun Solaris  (SunOS webisprd76 5.10 Generic_150400-10 sun4v sparc sun4v)</w:t>
      </w:r>
    </w:p>
    <w:p w:rsidR="00055C4D" w:rsidRDefault="00055C4D" w:rsidP="00F53A2C">
      <w:pPr>
        <w:pStyle w:val="NoSpacing"/>
      </w:pPr>
    </w:p>
    <w:p w:rsidR="00055C4D" w:rsidRDefault="00055C4D" w:rsidP="00F53A2C">
      <w:pPr>
        <w:pStyle w:val="NoSpacing"/>
      </w:pPr>
      <w:r>
        <w:t>2) Database version: 10.2.0.3.0 - 64bit</w:t>
      </w:r>
    </w:p>
    <w:p w:rsidR="00055C4D" w:rsidRDefault="00055C4D" w:rsidP="00F53A2C">
      <w:pPr>
        <w:pStyle w:val="NoSpacing"/>
      </w:pPr>
    </w:p>
    <w:p w:rsidR="00055C4D" w:rsidRDefault="00055C4D" w:rsidP="00F53A2C">
      <w:pPr>
        <w:pStyle w:val="NoSpacing"/>
      </w:pPr>
      <w:r>
        <w:t>3) Swapfile info:</w:t>
      </w:r>
    </w:p>
    <w:p w:rsidR="00055C4D" w:rsidRDefault="00055C4D" w:rsidP="00F53A2C">
      <w:pPr>
        <w:pStyle w:val="NoSpacing"/>
      </w:pPr>
    </w:p>
    <w:p w:rsidR="00055C4D" w:rsidRDefault="00055C4D" w:rsidP="00F53A2C">
      <w:pPr>
        <w:pStyle w:val="NoSpacing"/>
      </w:pPr>
      <w:r>
        <w:t>swapfile             dev  swaplo blocks   free</w:t>
      </w:r>
    </w:p>
    <w:p w:rsidR="00055C4D" w:rsidRDefault="00055C4D" w:rsidP="00F53A2C">
      <w:pPr>
        <w:pStyle w:val="NoSpacing"/>
      </w:pPr>
      <w:r>
        <w:t>/dev/swap           4294967295,4294967295     16 33554416 33554416</w:t>
      </w:r>
    </w:p>
    <w:p w:rsidR="00055C4D" w:rsidRDefault="00055C4D" w:rsidP="00F53A2C">
      <w:pPr>
        <w:pStyle w:val="NoSpacing"/>
      </w:pPr>
    </w:p>
    <w:p w:rsidR="00055C4D" w:rsidRDefault="00055C4D" w:rsidP="00F53A2C">
      <w:pPr>
        <w:pStyle w:val="NoSpacing"/>
      </w:pPr>
      <w:r>
        <w:t>4) Private memory allocated at OS level is 25GB.</w:t>
      </w:r>
    </w:p>
    <w:p w:rsidR="00055C4D" w:rsidRDefault="00055C4D" w:rsidP="00F53A2C">
      <w:pPr>
        <w:pStyle w:val="NoSpacing"/>
      </w:pPr>
    </w:p>
    <w:p w:rsidR="00055C4D" w:rsidRDefault="00055C4D" w:rsidP="00F53A2C">
      <w:pPr>
        <w:pStyle w:val="NoSpacing"/>
      </w:pPr>
      <w:r>
        <w:t xml:space="preserve">5) We have no sql for which we received this error. </w:t>
      </w:r>
    </w:p>
    <w:p w:rsidR="00055C4D" w:rsidRDefault="00055C4D" w:rsidP="00F53A2C">
      <w:pPr>
        <w:pStyle w:val="NoSpacing"/>
      </w:pPr>
    </w:p>
    <w:p w:rsidR="00055C4D" w:rsidRDefault="00055C4D" w:rsidP="00F53A2C">
      <w:pPr>
        <w:pStyle w:val="NoSpacing"/>
      </w:pPr>
      <w:r>
        <w:t xml:space="preserve">6) As i can see we have 40GB RAM on server &amp; only 4 DBs are running on server. Also we currently have PGA of </w:t>
      </w:r>
      <w:r>
        <w:cr/>
      </w:r>
    </w:p>
    <w:p w:rsidR="00055C4D" w:rsidRDefault="00055C4D" w:rsidP="00F53A2C">
      <w:pPr>
        <w:pStyle w:val="NoSpacing"/>
      </w:pPr>
      <w:r>
        <w:t>504 MB only, so we have decided to increase it.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I will share the result of increasing the PGA_AGREEGATE_TARGET parameter to higher value.</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********************Check usable memory in solaris**************************</w:t>
      </w:r>
    </w:p>
    <w:p w:rsidR="00055C4D" w:rsidRDefault="00055C4D" w:rsidP="00F53A2C">
      <w:pPr>
        <w:pStyle w:val="NoSpacing"/>
      </w:pPr>
      <w:r>
        <w:t>id -p</w:t>
      </w:r>
    </w:p>
    <w:p w:rsidR="00055C4D" w:rsidRDefault="00055C4D" w:rsidP="00F53A2C">
      <w:pPr>
        <w:pStyle w:val="NoSpacing"/>
      </w:pPr>
    </w:p>
    <w:p w:rsidR="00055C4D" w:rsidRDefault="00055C4D" w:rsidP="00F53A2C">
      <w:pPr>
        <w:pStyle w:val="NoSpacing"/>
      </w:pPr>
      <w:r>
        <w:t>prctl -n project.max-shm-memory -i project 3</w:t>
      </w:r>
    </w:p>
    <w:p w:rsidR="00055C4D" w:rsidRDefault="00055C4D" w:rsidP="00F53A2C">
      <w:pPr>
        <w:pStyle w:val="NoSpacing"/>
      </w:pPr>
    </w:p>
    <w:p w:rsidR="00055C4D" w:rsidRDefault="00055C4D" w:rsidP="00F53A2C">
      <w:pPr>
        <w:pStyle w:val="NoSpacing"/>
      </w:pPr>
      <w:r>
        <w:t>% projadd -p 3  -c 'eBS benchmark' -U oracle -G dba  -K 'project.max-shm-memory=(privileged,10G,deny)' OASB</w:t>
      </w:r>
    </w:p>
    <w:p w:rsidR="00055C4D" w:rsidRDefault="00055C4D" w:rsidP="00F53A2C">
      <w:pPr>
        <w:pStyle w:val="NoSpacing"/>
      </w:pPr>
      <w:r>
        <w:t>% usermod -K project=OASB oracle</w:t>
      </w:r>
    </w:p>
    <w:p w:rsidR="00055C4D" w:rsidRDefault="00055C4D" w:rsidP="00F53A2C">
      <w:pPr>
        <w:pStyle w:val="NoSpacing"/>
      </w:pPr>
    </w:p>
    <w:p w:rsidR="00055C4D" w:rsidRDefault="00055C4D" w:rsidP="00F53A2C">
      <w:pPr>
        <w:pStyle w:val="NoSpacing"/>
      </w:pPr>
      <w:r>
        <w:t>*********Check firewall is enabled or not****************</w:t>
      </w:r>
    </w:p>
    <w:p w:rsidR="00055C4D" w:rsidRDefault="00055C4D" w:rsidP="00F53A2C">
      <w:pPr>
        <w:pStyle w:val="NoSpacing"/>
      </w:pPr>
      <w:r>
        <w:t>telnet &lt;ip_address&gt; &lt;port_No&gt;</w:t>
      </w:r>
    </w:p>
    <w:p w:rsidR="00055C4D" w:rsidRDefault="00055C4D" w:rsidP="00F53A2C">
      <w:pPr>
        <w:pStyle w:val="NoSpacing"/>
      </w:pPr>
    </w:p>
    <w:p w:rsidR="00055C4D" w:rsidRDefault="00055C4D" w:rsidP="00F53A2C">
      <w:pPr>
        <w:pStyle w:val="NoSpacing"/>
      </w:pPr>
      <w:r>
        <w:t>********************Check UNDO USAGE******************************************</w:t>
      </w:r>
    </w:p>
    <w:p w:rsidR="00055C4D" w:rsidRDefault="00055C4D" w:rsidP="00F53A2C">
      <w:pPr>
        <w:pStyle w:val="NoSpacing"/>
      </w:pPr>
      <w:r>
        <w:t>SELECT DISTINCT a.tablespace_name,</w:t>
      </w:r>
    </w:p>
    <w:p w:rsidR="00055C4D" w:rsidRDefault="00055C4D" w:rsidP="00F53A2C">
      <w:pPr>
        <w:pStyle w:val="NoSpacing"/>
      </w:pPr>
      <w:r>
        <w:t>sum(a.bytes)/1024/1024 CurMb,</w:t>
      </w:r>
    </w:p>
    <w:p w:rsidR="00055C4D" w:rsidRDefault="00055C4D" w:rsidP="00F53A2C">
      <w:pPr>
        <w:pStyle w:val="NoSpacing"/>
      </w:pPr>
      <w:r>
        <w:t xml:space="preserve">sum(decode(b.maxextend, null, a.bytes/1024/1024, b.maxextend*(SELECT value FROM v$parameter WHERE </w:t>
      </w:r>
      <w:r>
        <w:cr/>
      </w:r>
    </w:p>
    <w:p w:rsidR="00055C4D" w:rsidRDefault="00055C4D" w:rsidP="00F53A2C">
      <w:pPr>
        <w:pStyle w:val="NoSpacing"/>
      </w:pPr>
      <w:r>
        <w:t>name='db_block_size')/1024/1024)) MaxMb,</w:t>
      </w:r>
    </w:p>
    <w:p w:rsidR="00055C4D" w:rsidRDefault="00055C4D" w:rsidP="00F53A2C">
      <w:pPr>
        <w:pStyle w:val="NoSpacing"/>
      </w:pPr>
      <w:r>
        <w:t xml:space="preserve">round(100*(sum(a.bytes)/1024/1024 - round(c.free/1024/1024))/(sum(decode(b.maxextend, null, </w:t>
      </w:r>
      <w:r>
        <w:cr/>
      </w:r>
    </w:p>
    <w:p w:rsidR="00055C4D" w:rsidRDefault="00055C4D" w:rsidP="00F53A2C">
      <w:pPr>
        <w:pStyle w:val="NoSpacing"/>
      </w:pPr>
      <w:r>
        <w:lastRenderedPageBreak/>
        <w:t xml:space="preserve">a.bytes/1024/1024, b.maxextend*(SELECT value FROM v$parameter WHERE name='db_block_size')/1024/1024)))) </w:t>
      </w:r>
      <w:r>
        <w:cr/>
      </w:r>
    </w:p>
    <w:p w:rsidR="00055C4D" w:rsidRDefault="00055C4D" w:rsidP="00F53A2C">
      <w:pPr>
        <w:pStyle w:val="NoSpacing"/>
      </w:pPr>
      <w:r>
        <w:t>UPercent,</w:t>
      </w:r>
    </w:p>
    <w:p w:rsidR="00055C4D" w:rsidRDefault="00055C4D" w:rsidP="00F53A2C">
      <w:pPr>
        <w:pStyle w:val="NoSpacing"/>
      </w:pPr>
      <w:r>
        <w:t>(sum(a.bytes)/1024/1024 - round(c.free/1024/1024)) TotalUsed,</w:t>
      </w:r>
    </w:p>
    <w:p w:rsidR="00055C4D" w:rsidRDefault="00055C4D" w:rsidP="00F53A2C">
      <w:pPr>
        <w:pStyle w:val="NoSpacing"/>
      </w:pPr>
      <w:r>
        <w:t xml:space="preserve">(sum(decode(b.maxextend, null, a.bytes/1024/1024, b.maxextend*(SELECT value FROM v$parameter WHERE </w:t>
      </w:r>
      <w:r>
        <w:cr/>
      </w:r>
    </w:p>
    <w:p w:rsidR="00055C4D" w:rsidRDefault="00055C4D" w:rsidP="00F53A2C">
      <w:pPr>
        <w:pStyle w:val="NoSpacing"/>
      </w:pPr>
      <w:r>
        <w:t>name='db_block_size')/1024/1024)) - (sum(a.bytes)/1024/1024 - round(c.Free/1024/1024))) TotalFree</w:t>
      </w:r>
    </w:p>
    <w:p w:rsidR="00055C4D" w:rsidRDefault="00055C4D" w:rsidP="00F53A2C">
      <w:pPr>
        <w:pStyle w:val="NoSpacing"/>
      </w:pPr>
      <w:r>
        <w:t>FROM dba_data_files a,</w:t>
      </w:r>
    </w:p>
    <w:p w:rsidR="00055C4D" w:rsidRDefault="00055C4D" w:rsidP="00F53A2C">
      <w:pPr>
        <w:pStyle w:val="NoSpacing"/>
      </w:pPr>
      <w:r>
        <w:t>sys.filext$ b,</w:t>
      </w:r>
    </w:p>
    <w:p w:rsidR="00055C4D" w:rsidRDefault="00055C4D" w:rsidP="00F53A2C">
      <w:pPr>
        <w:pStyle w:val="NoSpacing"/>
      </w:pPr>
      <w:r>
        <w:t>(SELECT d.tablespace_name , sum(nvl(c.bytes,0)) free</w:t>
      </w:r>
    </w:p>
    <w:p w:rsidR="00055C4D" w:rsidRDefault="00055C4D" w:rsidP="00F53A2C">
      <w:pPr>
        <w:pStyle w:val="NoSpacing"/>
      </w:pPr>
      <w:r>
        <w:t>FROM dba_tablespaces d,dba_free_space c</w:t>
      </w:r>
    </w:p>
    <w:p w:rsidR="00055C4D" w:rsidRDefault="00055C4D" w:rsidP="00F53A2C">
      <w:pPr>
        <w:pStyle w:val="NoSpacing"/>
      </w:pPr>
      <w:r>
        <w:t>WHERE d.tablespace_name = c.tablespace_name(+)</w:t>
      </w:r>
    </w:p>
    <w:p w:rsidR="00055C4D" w:rsidRDefault="00055C4D" w:rsidP="00F53A2C">
      <w:pPr>
        <w:pStyle w:val="NoSpacing"/>
      </w:pPr>
      <w:r>
        <w:t>GROUP BY d.tablespace_name) c</w:t>
      </w:r>
    </w:p>
    <w:p w:rsidR="00055C4D" w:rsidRDefault="00055C4D" w:rsidP="00F53A2C">
      <w:pPr>
        <w:pStyle w:val="NoSpacing"/>
      </w:pPr>
      <w:r>
        <w:t>WHERE a.file_id = b.file#(+)</w:t>
      </w:r>
    </w:p>
    <w:p w:rsidR="00055C4D" w:rsidRDefault="00055C4D" w:rsidP="00F53A2C">
      <w:pPr>
        <w:pStyle w:val="NoSpacing"/>
      </w:pPr>
      <w:r>
        <w:t>AND a.tablespace_name = c.tablespace_name</w:t>
      </w:r>
    </w:p>
    <w:p w:rsidR="00055C4D" w:rsidRDefault="00055C4D" w:rsidP="00F53A2C">
      <w:pPr>
        <w:pStyle w:val="NoSpacing"/>
      </w:pPr>
      <w:r>
        <w:t>and a.tablespace_name like '%UNDO%'</w:t>
      </w:r>
    </w:p>
    <w:p w:rsidR="00055C4D" w:rsidRDefault="00055C4D" w:rsidP="00F53A2C">
      <w:pPr>
        <w:pStyle w:val="NoSpacing"/>
      </w:pPr>
      <w:r>
        <w:t>GROUP BY a.tablespace_name,</w:t>
      </w:r>
    </w:p>
    <w:p w:rsidR="00055C4D" w:rsidRDefault="00055C4D" w:rsidP="00F53A2C">
      <w:pPr>
        <w:pStyle w:val="NoSpacing"/>
      </w:pPr>
      <w:r>
        <w:t>c.free/1024 ;</w:t>
      </w:r>
    </w:p>
    <w:p w:rsidR="00055C4D" w:rsidRDefault="00055C4D" w:rsidP="00F53A2C">
      <w:pPr>
        <w:pStyle w:val="NoSpacing"/>
      </w:pPr>
    </w:p>
    <w:p w:rsidR="00055C4D" w:rsidRDefault="00055C4D" w:rsidP="00F53A2C">
      <w:pPr>
        <w:pStyle w:val="NoSpacing"/>
      </w:pPr>
      <w:r>
        <w:t>****************List Archive log and Delete archive log using RMAN**************************</w:t>
      </w:r>
    </w:p>
    <w:p w:rsidR="00055C4D" w:rsidRDefault="00055C4D" w:rsidP="00F53A2C">
      <w:pPr>
        <w:pStyle w:val="NoSpacing"/>
      </w:pPr>
      <w:r>
        <w:t>list archivelog all;</w:t>
      </w:r>
    </w:p>
    <w:p w:rsidR="00055C4D" w:rsidRDefault="00055C4D" w:rsidP="00F53A2C">
      <w:pPr>
        <w:pStyle w:val="NoSpacing"/>
      </w:pPr>
      <w:r>
        <w:t>list copy of archivelog until time ‘SYSDATE-10′;</w:t>
      </w:r>
    </w:p>
    <w:p w:rsidR="00055C4D" w:rsidRDefault="00055C4D" w:rsidP="00F53A2C">
      <w:pPr>
        <w:pStyle w:val="NoSpacing"/>
      </w:pPr>
    </w:p>
    <w:p w:rsidR="00055C4D" w:rsidRDefault="00055C4D" w:rsidP="00F53A2C">
      <w:pPr>
        <w:pStyle w:val="NoSpacing"/>
      </w:pPr>
      <w:r>
        <w:t>delete archivelog all;</w:t>
      </w:r>
    </w:p>
    <w:p w:rsidR="00055C4D" w:rsidRDefault="00055C4D" w:rsidP="00F53A2C">
      <w:pPr>
        <w:pStyle w:val="NoSpacing"/>
      </w:pPr>
      <w:r>
        <w:t>delete archivelog until time ‘SYSDATE-10′;</w:t>
      </w:r>
    </w:p>
    <w:p w:rsidR="00055C4D" w:rsidRDefault="00055C4D" w:rsidP="00F53A2C">
      <w:pPr>
        <w:pStyle w:val="NoSpacing"/>
      </w:pPr>
    </w:p>
    <w:p w:rsidR="00055C4D" w:rsidRDefault="00055C4D" w:rsidP="00F53A2C">
      <w:pPr>
        <w:pStyle w:val="NoSpacing"/>
      </w:pPr>
      <w:r>
        <w:t>****************Steps to add datafile in ASM************************************************</w:t>
      </w:r>
    </w:p>
    <w:p w:rsidR="00055C4D" w:rsidRDefault="00055C4D" w:rsidP="00F53A2C">
      <w:pPr>
        <w:pStyle w:val="NoSpacing"/>
      </w:pPr>
      <w:r>
        <w:t>select name from v$asm_diskgroup;</w:t>
      </w:r>
    </w:p>
    <w:p w:rsidR="00055C4D" w:rsidRDefault="00055C4D" w:rsidP="00F53A2C">
      <w:pPr>
        <w:pStyle w:val="NoSpacing"/>
      </w:pPr>
    </w:p>
    <w:p w:rsidR="00055C4D" w:rsidRDefault="00055C4D" w:rsidP="00F53A2C">
      <w:pPr>
        <w:pStyle w:val="NoSpacing"/>
      </w:pPr>
      <w:r>
        <w:t>alter tablespace users add datafile ‘+data1′ size 5M;</w:t>
      </w:r>
    </w:p>
    <w:p w:rsidR="00055C4D" w:rsidRDefault="00055C4D" w:rsidP="00F53A2C">
      <w:pPr>
        <w:pStyle w:val="NoSpacing"/>
      </w:pPr>
    </w:p>
    <w:p w:rsidR="00055C4D" w:rsidRDefault="00055C4D" w:rsidP="00F53A2C">
      <w:pPr>
        <w:pStyle w:val="NoSpacing"/>
      </w:pPr>
      <w:r>
        <w:t>select name from v$datafile;</w:t>
      </w:r>
    </w:p>
    <w:p w:rsidR="00055C4D" w:rsidRDefault="00055C4D" w:rsidP="00F53A2C">
      <w:pPr>
        <w:pStyle w:val="NoSpacing"/>
      </w:pPr>
    </w:p>
    <w:p w:rsidR="00055C4D" w:rsidRDefault="00055C4D" w:rsidP="00F53A2C">
      <w:pPr>
        <w:pStyle w:val="NoSpacing"/>
      </w:pPr>
      <w:r>
        <w:t>*****************Location of archive log files***********************************************</w:t>
      </w:r>
    </w:p>
    <w:p w:rsidR="00055C4D" w:rsidRDefault="00055C4D" w:rsidP="00F53A2C">
      <w:pPr>
        <w:pStyle w:val="NoSpacing"/>
      </w:pPr>
      <w:r>
        <w:t>SELECT GROUP#, ARCHIVED</w:t>
      </w:r>
    </w:p>
    <w:p w:rsidR="00055C4D" w:rsidRDefault="00055C4D" w:rsidP="00F53A2C">
      <w:pPr>
        <w:pStyle w:val="NoSpacing"/>
      </w:pPr>
      <w:r>
        <w:t xml:space="preserve">   FROM SYS.V$LOG;</w:t>
      </w:r>
    </w:p>
    <w:p w:rsidR="00055C4D" w:rsidRDefault="00055C4D" w:rsidP="00F53A2C">
      <w:pPr>
        <w:pStyle w:val="NoSpacing"/>
      </w:pPr>
      <w:r>
        <w:t xml:space="preserve">   </w:t>
      </w:r>
    </w:p>
    <w:p w:rsidR="00055C4D" w:rsidRDefault="00055C4D" w:rsidP="00F53A2C">
      <w:pPr>
        <w:pStyle w:val="NoSpacing"/>
      </w:pPr>
      <w:r>
        <w:t xml:space="preserve">   SELECT LOG_MODE FROM SYS.V$DATABASE;</w:t>
      </w:r>
    </w:p>
    <w:p w:rsidR="00055C4D" w:rsidRDefault="00055C4D" w:rsidP="00F53A2C">
      <w:pPr>
        <w:pStyle w:val="NoSpacing"/>
      </w:pPr>
      <w:r>
        <w:t xml:space="preserve">   </w:t>
      </w:r>
    </w:p>
    <w:p w:rsidR="00055C4D" w:rsidRDefault="00055C4D" w:rsidP="00F53A2C">
      <w:pPr>
        <w:pStyle w:val="NoSpacing"/>
      </w:pPr>
      <w:r>
        <w:t xml:space="preserve">   ARCHIVE LOG LIST</w:t>
      </w:r>
    </w:p>
    <w:p w:rsidR="00055C4D" w:rsidRDefault="00055C4D" w:rsidP="00F53A2C">
      <w:pPr>
        <w:pStyle w:val="NoSpacing"/>
      </w:pPr>
      <w:r>
        <w:t xml:space="preserve">   </w:t>
      </w:r>
    </w:p>
    <w:p w:rsidR="00055C4D" w:rsidRDefault="00055C4D" w:rsidP="00F53A2C">
      <w:pPr>
        <w:pStyle w:val="NoSpacing"/>
      </w:pPr>
      <w:r>
        <w:t xml:space="preserve">   show parameter archive</w:t>
      </w:r>
    </w:p>
    <w:p w:rsidR="00055C4D" w:rsidRDefault="00055C4D" w:rsidP="00F53A2C">
      <w:pPr>
        <w:pStyle w:val="NoSpacing"/>
      </w:pPr>
      <w:r>
        <w:t xml:space="preserve">   </w:t>
      </w:r>
    </w:p>
    <w:p w:rsidR="00055C4D" w:rsidRDefault="00055C4D" w:rsidP="00F53A2C">
      <w:pPr>
        <w:pStyle w:val="NoSpacing"/>
      </w:pPr>
      <w:r>
        <w:lastRenderedPageBreak/>
        <w:t>**********************Check .profile***************************************************************</w:t>
      </w:r>
    </w:p>
    <w:p w:rsidR="00055C4D" w:rsidRDefault="00055C4D" w:rsidP="00F53A2C">
      <w:pPr>
        <w:pStyle w:val="NoSpacing"/>
      </w:pPr>
      <w:r>
        <w:t>ls -ltra .profile</w:t>
      </w:r>
    </w:p>
    <w:p w:rsidR="00055C4D" w:rsidRDefault="00055C4D" w:rsidP="00F53A2C">
      <w:pPr>
        <w:pStyle w:val="NoSpacing"/>
      </w:pPr>
    </w:p>
    <w:p w:rsidR="00055C4D" w:rsidRDefault="00055C4D" w:rsidP="00F53A2C">
      <w:pPr>
        <w:pStyle w:val="NoSpacing"/>
      </w:pPr>
      <w:r>
        <w:t>**********************Check the transportable format************************************************</w:t>
      </w:r>
    </w:p>
    <w:p w:rsidR="00055C4D" w:rsidRDefault="00055C4D" w:rsidP="00F53A2C">
      <w:pPr>
        <w:pStyle w:val="NoSpacing"/>
      </w:pPr>
      <w:r>
        <w:t>select * from V$transportable_platform;</w:t>
      </w:r>
    </w:p>
    <w:p w:rsidR="00055C4D" w:rsidRDefault="00055C4D" w:rsidP="00F53A2C">
      <w:pPr>
        <w:pStyle w:val="NoSpacing"/>
      </w:pPr>
    </w:p>
    <w:p w:rsidR="00055C4D" w:rsidRDefault="00055C4D" w:rsidP="00F53A2C">
      <w:pPr>
        <w:pStyle w:val="NoSpacing"/>
      </w:pPr>
      <w:r>
        <w:t>**********************EBUP1**************************************************************</w:t>
      </w:r>
    </w:p>
    <w:p w:rsidR="00055C4D" w:rsidRDefault="00055C4D" w:rsidP="00F53A2C">
      <w:pPr>
        <w:pStyle w:val="NoSpacing"/>
      </w:pPr>
      <w:r>
        <w:t>/usr/bin/ls -l</w:t>
      </w:r>
    </w:p>
    <w:p w:rsidR="00055C4D" w:rsidRDefault="00055C4D" w:rsidP="00F53A2C">
      <w:pPr>
        <w:pStyle w:val="NoSpacing"/>
      </w:pPr>
    </w:p>
    <w:p w:rsidR="00055C4D" w:rsidRDefault="00055C4D" w:rsidP="00F53A2C">
      <w:pPr>
        <w:pStyle w:val="NoSpacing"/>
      </w:pPr>
      <w:r>
        <w:t>*********************Increase value of open_cursor parameter **************************************</w:t>
      </w:r>
    </w:p>
    <w:p w:rsidR="00055C4D" w:rsidRDefault="00055C4D" w:rsidP="00F53A2C">
      <w:pPr>
        <w:pStyle w:val="NoSpacing"/>
      </w:pPr>
      <w:r>
        <w:t>alter system set open_cursors=1000 scope=both;</w:t>
      </w:r>
    </w:p>
    <w:p w:rsidR="00055C4D" w:rsidRDefault="00055C4D" w:rsidP="00F53A2C">
      <w:pPr>
        <w:pStyle w:val="NoSpacing"/>
      </w:pPr>
    </w:p>
    <w:p w:rsidR="00055C4D" w:rsidRDefault="00055C4D" w:rsidP="00F53A2C">
      <w:pPr>
        <w:pStyle w:val="NoSpacing"/>
      </w:pPr>
      <w:r>
        <w:t>*********************Check size of directory in unix***********************************************</w:t>
      </w:r>
    </w:p>
    <w:p w:rsidR="00055C4D" w:rsidRDefault="00055C4D" w:rsidP="00F53A2C">
      <w:pPr>
        <w:pStyle w:val="NoSpacing"/>
      </w:pPr>
      <w:r>
        <w:t>du -s &lt;directory_name&gt;</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*******************************SPC Push Activity**************************************************</w:t>
      </w:r>
    </w:p>
    <w:p w:rsidR="00055C4D" w:rsidRDefault="00055C4D" w:rsidP="00F53A2C">
      <w:pPr>
        <w:pStyle w:val="NoSpacing"/>
      </w:pPr>
      <w:r>
        <w:t xml:space="preserve">Server: pggor10t.cidc.cummins.com </w:t>
      </w:r>
    </w:p>
    <w:p w:rsidR="00055C4D" w:rsidRDefault="00055C4D" w:rsidP="00F53A2C">
      <w:pPr>
        <w:pStyle w:val="NoSpacing"/>
      </w:pPr>
      <w:r>
        <w:t xml:space="preserve">Script path:/u01/app/ora10gas/local/bin/spcpush.ksh </w:t>
      </w:r>
    </w:p>
    <w:p w:rsidR="00055C4D" w:rsidRDefault="00055C4D" w:rsidP="00F53A2C">
      <w:pPr>
        <w:pStyle w:val="NoSpacing"/>
      </w:pPr>
      <w:r>
        <w:t xml:space="preserve">Execution steps: </w:t>
      </w:r>
    </w:p>
    <w:p w:rsidR="00055C4D" w:rsidRDefault="00055C4D" w:rsidP="00F53A2C">
      <w:pPr>
        <w:pStyle w:val="NoSpacing"/>
      </w:pPr>
      <w:r>
        <w:t xml:space="preserve">step 1: Go to path /u01/app/ora10gas/local/bin </w:t>
      </w:r>
    </w:p>
    <w:p w:rsidR="00055C4D" w:rsidRDefault="00055C4D" w:rsidP="00F53A2C">
      <w:pPr>
        <w:pStyle w:val="NoSpacing"/>
      </w:pPr>
      <w:r>
        <w:t xml:space="preserve">step 2:Execute the following command: </w:t>
      </w:r>
    </w:p>
    <w:p w:rsidR="00055C4D" w:rsidRDefault="00055C4D" w:rsidP="00F53A2C">
      <w:pPr>
        <w:pStyle w:val="NoSpacing"/>
      </w:pPr>
    </w:p>
    <w:p w:rsidR="00055C4D" w:rsidRDefault="00055C4D" w:rsidP="00F53A2C">
      <w:pPr>
        <w:pStyle w:val="NoSpacing"/>
      </w:pPr>
      <w:r>
        <w:t>bash spcpush.ksh pwrp</w:t>
      </w:r>
      <w:r>
        <w:tab/>
      </w:r>
    </w:p>
    <w:p w:rsidR="00055C4D" w:rsidRDefault="00055C4D" w:rsidP="00F53A2C">
      <w:pPr>
        <w:pStyle w:val="NoSpacing"/>
      </w:pPr>
      <w:r>
        <w:t xml:space="preserve"> </w:t>
      </w:r>
    </w:p>
    <w:p w:rsidR="00055C4D" w:rsidRDefault="00055C4D" w:rsidP="00F53A2C">
      <w:pPr>
        <w:pStyle w:val="NoSpacing"/>
      </w:pPr>
    </w:p>
    <w:p w:rsidR="00055C4D" w:rsidRDefault="00055C4D" w:rsidP="00F53A2C">
      <w:pPr>
        <w:pStyle w:val="NoSpacing"/>
      </w:pPr>
      <w:r>
        <w:t xml:space="preserve">12:16:11 PM: bas itna hi </w:t>
      </w:r>
    </w:p>
    <w:p w:rsidR="00055C4D" w:rsidRDefault="00055C4D" w:rsidP="00F53A2C">
      <w:pPr>
        <w:pStyle w:val="NoSpacing"/>
      </w:pPr>
    </w:p>
    <w:p w:rsidR="00055C4D" w:rsidRDefault="00055C4D" w:rsidP="00F53A2C">
      <w:pPr>
        <w:pStyle w:val="NoSpacing"/>
      </w:pPr>
      <w:r>
        <w:t>12:16:37 PM: file ko copy kartein hei /u01/app/firepond/spcdata/PWRP</w:t>
      </w:r>
    </w:p>
    <w:p w:rsidR="00055C4D" w:rsidRDefault="00055C4D" w:rsidP="00F53A2C">
      <w:pPr>
        <w:pStyle w:val="NoSpacing"/>
      </w:pPr>
    </w:p>
    <w:p w:rsidR="00055C4D" w:rsidRDefault="00055C4D" w:rsidP="00F53A2C">
      <w:pPr>
        <w:pStyle w:val="NoSpacing"/>
      </w:pPr>
      <w:r>
        <w:t>**********************************TNS ISSUE**********************************************************</w:t>
      </w:r>
    </w:p>
    <w:p w:rsidR="00055C4D" w:rsidRDefault="00055C4D" w:rsidP="00F53A2C">
      <w:pPr>
        <w:pStyle w:val="NoSpacing"/>
      </w:pPr>
      <w:r>
        <w:t>check whether connection string mentioned in db link is in same case or not as on server tnsnames.ora</w:t>
      </w:r>
    </w:p>
    <w:p w:rsidR="00055C4D" w:rsidRDefault="00055C4D" w:rsidP="00F53A2C">
      <w:pPr>
        <w:pStyle w:val="NoSpacing"/>
      </w:pPr>
    </w:p>
    <w:p w:rsidR="00055C4D" w:rsidRDefault="00055C4D" w:rsidP="00F53A2C">
      <w:pPr>
        <w:pStyle w:val="NoSpacing"/>
      </w:pPr>
      <w:r>
        <w:t>*  global_names parameter is set to TRUE, try to make it false</w:t>
      </w:r>
    </w:p>
    <w:p w:rsidR="00055C4D" w:rsidRDefault="00055C4D" w:rsidP="00F53A2C">
      <w:pPr>
        <w:pStyle w:val="NoSpacing"/>
      </w:pPr>
    </w:p>
    <w:p w:rsidR="00055C4D" w:rsidRDefault="00055C4D" w:rsidP="00F53A2C">
      <w:pPr>
        <w:pStyle w:val="NoSpacing"/>
      </w:pPr>
      <w:r>
        <w:t>* check  SID_NAME and GLOBAL_NAME are in lowercase in the listener.ora file</w:t>
      </w:r>
    </w:p>
    <w:p w:rsidR="00055C4D" w:rsidRDefault="00055C4D" w:rsidP="00F53A2C">
      <w:pPr>
        <w:pStyle w:val="NoSpacing"/>
      </w:pPr>
    </w:p>
    <w:p w:rsidR="00055C4D" w:rsidRDefault="00055C4D" w:rsidP="00F53A2C">
      <w:pPr>
        <w:pStyle w:val="NoSpacing"/>
      </w:pPr>
      <w:r>
        <w:t>**********************************Lookup details for particular SID**********************************</w:t>
      </w:r>
    </w:p>
    <w:p w:rsidR="00055C4D" w:rsidRDefault="00055C4D" w:rsidP="00F53A2C">
      <w:pPr>
        <w:pStyle w:val="NoSpacing"/>
      </w:pPr>
      <w:r>
        <w:t>set serveroutput on size 50000</w:t>
      </w:r>
    </w:p>
    <w:p w:rsidR="00055C4D" w:rsidRDefault="00055C4D" w:rsidP="00F53A2C">
      <w:pPr>
        <w:pStyle w:val="NoSpacing"/>
      </w:pPr>
      <w:r>
        <w:t>set echo off feed off veri off</w:t>
      </w:r>
    </w:p>
    <w:p w:rsidR="00055C4D" w:rsidRDefault="00055C4D" w:rsidP="00F53A2C">
      <w:pPr>
        <w:pStyle w:val="NoSpacing"/>
      </w:pPr>
      <w:r>
        <w:lastRenderedPageBreak/>
        <w:t>accept 1 prompt 'Enter Oracle SID: '</w:t>
      </w:r>
    </w:p>
    <w:p w:rsidR="00055C4D" w:rsidRDefault="00055C4D" w:rsidP="00F53A2C">
      <w:pPr>
        <w:pStyle w:val="NoSpacing"/>
      </w:pPr>
    </w:p>
    <w:p w:rsidR="00055C4D" w:rsidRDefault="00055C4D" w:rsidP="00F53A2C">
      <w:pPr>
        <w:pStyle w:val="NoSpacing"/>
      </w:pPr>
      <w:r>
        <w:t>DECLARE</w:t>
      </w:r>
    </w:p>
    <w:p w:rsidR="00055C4D" w:rsidRDefault="00055C4D" w:rsidP="00F53A2C">
      <w:pPr>
        <w:pStyle w:val="NoSpacing"/>
      </w:pPr>
      <w:r>
        <w:t xml:space="preserve">  v_sid number;</w:t>
      </w:r>
    </w:p>
    <w:p w:rsidR="00055C4D" w:rsidRDefault="00055C4D" w:rsidP="00F53A2C">
      <w:pPr>
        <w:pStyle w:val="NoSpacing"/>
      </w:pPr>
      <w:r>
        <w:t xml:space="preserve">  s sys.v_$session%ROWTYPE;</w:t>
      </w:r>
    </w:p>
    <w:p w:rsidR="00055C4D" w:rsidRDefault="00055C4D" w:rsidP="00F53A2C">
      <w:pPr>
        <w:pStyle w:val="NoSpacing"/>
      </w:pPr>
      <w:r>
        <w:t xml:space="preserve">  p sys.v_$process%ROWTYPE;</w:t>
      </w:r>
    </w:p>
    <w:p w:rsidR="00055C4D" w:rsidRDefault="00055C4D" w:rsidP="00F53A2C">
      <w:pPr>
        <w:pStyle w:val="NoSpacing"/>
      </w:pPr>
      <w:r>
        <w:t>BEGIN</w:t>
      </w:r>
    </w:p>
    <w:p w:rsidR="00055C4D" w:rsidRDefault="00055C4D" w:rsidP="00F53A2C">
      <w:pPr>
        <w:pStyle w:val="NoSpacing"/>
      </w:pPr>
      <w:r>
        <w:t xml:space="preserve">  begin</w:t>
      </w:r>
    </w:p>
    <w:p w:rsidR="00055C4D" w:rsidRDefault="00055C4D" w:rsidP="00F53A2C">
      <w:pPr>
        <w:pStyle w:val="NoSpacing"/>
      </w:pPr>
      <w:r>
        <w:t xml:space="preserve">    select sid into v_sid</w:t>
      </w:r>
    </w:p>
    <w:p w:rsidR="00055C4D" w:rsidRDefault="00055C4D" w:rsidP="00F53A2C">
      <w:pPr>
        <w:pStyle w:val="NoSpacing"/>
      </w:pPr>
      <w:r>
        <w:t xml:space="preserve">    from   sys.v_$session s</w:t>
      </w:r>
    </w:p>
    <w:p w:rsidR="00055C4D" w:rsidRDefault="00055C4D" w:rsidP="00F53A2C">
      <w:pPr>
        <w:pStyle w:val="NoSpacing"/>
      </w:pPr>
      <w:r>
        <w:t xml:space="preserve">    where  s.sid = &amp;1;</w:t>
      </w:r>
    </w:p>
    <w:p w:rsidR="00055C4D" w:rsidRDefault="00055C4D" w:rsidP="00F53A2C">
      <w:pPr>
        <w:pStyle w:val="NoSpacing"/>
      </w:pPr>
      <w:r>
        <w:t xml:space="preserve">  exception</w:t>
      </w:r>
    </w:p>
    <w:p w:rsidR="00055C4D" w:rsidRDefault="00055C4D" w:rsidP="00F53A2C">
      <w:pPr>
        <w:pStyle w:val="NoSpacing"/>
      </w:pPr>
      <w:r>
        <w:t xml:space="preserve">    when no_data_found then</w:t>
      </w:r>
    </w:p>
    <w:p w:rsidR="00055C4D" w:rsidRDefault="00055C4D" w:rsidP="00F53A2C">
      <w:pPr>
        <w:pStyle w:val="NoSpacing"/>
      </w:pPr>
      <w:r>
        <w:t xml:space="preserve">      dbms_output.put_line('Unable to find given SID!!!');</w:t>
      </w:r>
    </w:p>
    <w:p w:rsidR="00055C4D" w:rsidRDefault="00055C4D" w:rsidP="00F53A2C">
      <w:pPr>
        <w:pStyle w:val="NoSpacing"/>
      </w:pPr>
      <w:r>
        <w:t xml:space="preserve">      return;</w:t>
      </w:r>
    </w:p>
    <w:p w:rsidR="00055C4D" w:rsidRDefault="00055C4D" w:rsidP="00F53A2C">
      <w:pPr>
        <w:pStyle w:val="NoSpacing"/>
      </w:pPr>
      <w:r>
        <w:t xml:space="preserve">    when others then</w:t>
      </w:r>
    </w:p>
    <w:p w:rsidR="00055C4D" w:rsidRDefault="00055C4D" w:rsidP="00F53A2C">
      <w:pPr>
        <w:pStyle w:val="NoSpacing"/>
      </w:pPr>
      <w:r>
        <w:t xml:space="preserve">      dbms_output.put_line(sqlerrm);</w:t>
      </w:r>
    </w:p>
    <w:p w:rsidR="00055C4D" w:rsidRDefault="00055C4D" w:rsidP="00F53A2C">
      <w:pPr>
        <w:pStyle w:val="NoSpacing"/>
      </w:pPr>
      <w:r>
        <w:t xml:space="preserve">      return;</w:t>
      </w:r>
    </w:p>
    <w:p w:rsidR="00055C4D" w:rsidRDefault="00055C4D" w:rsidP="00F53A2C">
      <w:pPr>
        <w:pStyle w:val="NoSpacing"/>
      </w:pPr>
      <w:r>
        <w:t xml:space="preserve">  end;</w:t>
      </w:r>
    </w:p>
    <w:p w:rsidR="00055C4D" w:rsidRDefault="00055C4D" w:rsidP="00F53A2C">
      <w:pPr>
        <w:pStyle w:val="NoSpacing"/>
      </w:pPr>
    </w:p>
    <w:p w:rsidR="00055C4D" w:rsidRDefault="00055C4D" w:rsidP="00F53A2C">
      <w:pPr>
        <w:pStyle w:val="NoSpacing"/>
      </w:pPr>
      <w:r>
        <w:t xml:space="preserve">  select * into s from sys.v_$session where sid  = v_sid;</w:t>
      </w:r>
    </w:p>
    <w:p w:rsidR="00055C4D" w:rsidRDefault="00055C4D" w:rsidP="00F53A2C">
      <w:pPr>
        <w:pStyle w:val="NoSpacing"/>
      </w:pPr>
      <w:r>
        <w:t xml:space="preserve">  select * into p from sys.v_$process where addr = s.paddr;</w:t>
      </w:r>
    </w:p>
    <w:p w:rsidR="00055C4D" w:rsidRDefault="00055C4D" w:rsidP="00F53A2C">
      <w:pPr>
        <w:pStyle w:val="NoSpacing"/>
      </w:pPr>
    </w:p>
    <w:p w:rsidR="00055C4D" w:rsidRDefault="00055C4D" w:rsidP="00F53A2C">
      <w:pPr>
        <w:pStyle w:val="NoSpacing"/>
      </w:pPr>
      <w:r>
        <w:t xml:space="preserve">  dbms_output.put_line('=====================================================================');</w:t>
      </w:r>
    </w:p>
    <w:p w:rsidR="00055C4D" w:rsidRDefault="00055C4D" w:rsidP="00F53A2C">
      <w:pPr>
        <w:pStyle w:val="NoSpacing"/>
      </w:pPr>
      <w:r>
        <w:t xml:space="preserve">  dbms_output.put_line('SID/Serial  : '|| s.sid||','||s.serial#);</w:t>
      </w:r>
    </w:p>
    <w:p w:rsidR="00055C4D" w:rsidRDefault="00055C4D" w:rsidP="00F53A2C">
      <w:pPr>
        <w:pStyle w:val="NoSpacing"/>
      </w:pPr>
      <w:r>
        <w:t xml:space="preserve">  dbms_output.put_line('Foreground  : '|| 'PID: '||s.process||' - '||s.program);</w:t>
      </w:r>
    </w:p>
    <w:p w:rsidR="00055C4D" w:rsidRDefault="00055C4D" w:rsidP="00F53A2C">
      <w:pPr>
        <w:pStyle w:val="NoSpacing"/>
      </w:pPr>
      <w:r>
        <w:t xml:space="preserve">  dbms_output.put_line('Shadow      : '|| 'PID: '||p.spid||' - '||p.program);</w:t>
      </w:r>
    </w:p>
    <w:p w:rsidR="00055C4D" w:rsidRDefault="00055C4D" w:rsidP="00F53A2C">
      <w:pPr>
        <w:pStyle w:val="NoSpacing"/>
      </w:pPr>
      <w:r>
        <w:t xml:space="preserve">  dbms_output.put_line('Terminal    : '|| s.terminal || '/ ' || p.terminal);</w:t>
      </w:r>
    </w:p>
    <w:p w:rsidR="00055C4D" w:rsidRDefault="00055C4D" w:rsidP="00F53A2C">
      <w:pPr>
        <w:pStyle w:val="NoSpacing"/>
      </w:pPr>
      <w:r>
        <w:t xml:space="preserve">  dbms_output.put_line('OS User     : '|| s.osuser||' on '||s.machine);</w:t>
      </w:r>
    </w:p>
    <w:p w:rsidR="00055C4D" w:rsidRDefault="00055C4D" w:rsidP="00F53A2C">
      <w:pPr>
        <w:pStyle w:val="NoSpacing"/>
      </w:pPr>
      <w:r>
        <w:t xml:space="preserve">  dbms_output.put_line('Ora User    : '|| s.username);</w:t>
      </w:r>
    </w:p>
    <w:p w:rsidR="00055C4D" w:rsidRDefault="00055C4D" w:rsidP="00F53A2C">
      <w:pPr>
        <w:pStyle w:val="NoSpacing"/>
      </w:pPr>
      <w:r>
        <w:t xml:space="preserve">  dbms_output.put_line('Status Flags: '|| s.status||' '||s.server||' '||s.type);</w:t>
      </w:r>
    </w:p>
    <w:p w:rsidR="00055C4D" w:rsidRDefault="00055C4D" w:rsidP="00F53A2C">
      <w:pPr>
        <w:pStyle w:val="NoSpacing"/>
      </w:pPr>
      <w:r>
        <w:t xml:space="preserve">  dbms_output.put_line('Tran Active : '|| nvl(s.taddr, 'NONE'));</w:t>
      </w:r>
    </w:p>
    <w:p w:rsidR="00055C4D" w:rsidRDefault="00055C4D" w:rsidP="00F53A2C">
      <w:pPr>
        <w:pStyle w:val="NoSpacing"/>
      </w:pPr>
      <w:r>
        <w:t xml:space="preserve">  dbms_output.put_line('Login Time  : '|| to_char(s.logon_time, 'Dy HH24:MI:SS'));</w:t>
      </w:r>
    </w:p>
    <w:p w:rsidR="00055C4D" w:rsidRDefault="00055C4D" w:rsidP="00F53A2C">
      <w:pPr>
        <w:pStyle w:val="NoSpacing"/>
      </w:pPr>
      <w:r>
        <w:t xml:space="preserve">  dbms_output.put_line('Last Call   : '|| to_char(sysdate-(s.last_call_et/60/60/24), 'Dy HH24:MI:SS') || ' - </w:t>
      </w:r>
      <w:r>
        <w:cr/>
      </w:r>
    </w:p>
    <w:p w:rsidR="00055C4D" w:rsidRDefault="00055C4D" w:rsidP="00F53A2C">
      <w:pPr>
        <w:pStyle w:val="NoSpacing"/>
      </w:pPr>
      <w:r>
        <w:t>' || to_char(s.last_call_et/60, '990.0') || ' min');</w:t>
      </w:r>
    </w:p>
    <w:p w:rsidR="00055C4D" w:rsidRDefault="00055C4D" w:rsidP="00F53A2C">
      <w:pPr>
        <w:pStyle w:val="NoSpacing"/>
      </w:pPr>
      <w:r>
        <w:t xml:space="preserve">  dbms_output.put_line('Lock/ Latch : '|| nvl(s.lockwait, 'NONE')||'/ '||nvl(p.latchwait, 'NONE'));</w:t>
      </w:r>
    </w:p>
    <w:p w:rsidR="00055C4D" w:rsidRDefault="00055C4D" w:rsidP="00F53A2C">
      <w:pPr>
        <w:pStyle w:val="NoSpacing"/>
      </w:pPr>
      <w:r>
        <w:t xml:space="preserve">  dbms_output.put_line('Latch Spin  : '|| nvl(p.latchspin, 'NONE'));</w:t>
      </w:r>
    </w:p>
    <w:p w:rsidR="00055C4D" w:rsidRDefault="00055C4D" w:rsidP="00F53A2C">
      <w:pPr>
        <w:pStyle w:val="NoSpacing"/>
      </w:pPr>
    </w:p>
    <w:p w:rsidR="00055C4D" w:rsidRDefault="00055C4D" w:rsidP="00F53A2C">
      <w:pPr>
        <w:pStyle w:val="NoSpacing"/>
      </w:pPr>
      <w:r>
        <w:t xml:space="preserve">  dbms_output.put_line('Current SQL statement:');</w:t>
      </w:r>
    </w:p>
    <w:p w:rsidR="00055C4D" w:rsidRDefault="00055C4D" w:rsidP="00F53A2C">
      <w:pPr>
        <w:pStyle w:val="NoSpacing"/>
      </w:pPr>
      <w:r>
        <w:t xml:space="preserve">  for c1 in ( select * from sys.v_$sqltext</w:t>
      </w:r>
    </w:p>
    <w:p w:rsidR="00055C4D" w:rsidRDefault="00055C4D" w:rsidP="00F53A2C">
      <w:pPr>
        <w:pStyle w:val="NoSpacing"/>
      </w:pPr>
      <w:r>
        <w:t xml:space="preserve">              where HASH_VALUE = s.sql_hash_value order by piece) loop</w:t>
      </w:r>
    </w:p>
    <w:p w:rsidR="00055C4D" w:rsidRDefault="00055C4D" w:rsidP="00F53A2C">
      <w:pPr>
        <w:pStyle w:val="NoSpacing"/>
      </w:pPr>
      <w:r>
        <w:t xml:space="preserve">    dbms_output.put_line(chr(9)||c1.sql_text);</w:t>
      </w:r>
    </w:p>
    <w:p w:rsidR="00055C4D" w:rsidRDefault="00055C4D" w:rsidP="00F53A2C">
      <w:pPr>
        <w:pStyle w:val="NoSpacing"/>
      </w:pPr>
      <w:r>
        <w:t xml:space="preserve">  end loop;</w:t>
      </w:r>
    </w:p>
    <w:p w:rsidR="00055C4D" w:rsidRDefault="00055C4D" w:rsidP="00F53A2C">
      <w:pPr>
        <w:pStyle w:val="NoSpacing"/>
      </w:pPr>
    </w:p>
    <w:p w:rsidR="00055C4D" w:rsidRDefault="00055C4D" w:rsidP="00F53A2C">
      <w:pPr>
        <w:pStyle w:val="NoSpacing"/>
      </w:pPr>
      <w:r>
        <w:t xml:space="preserve">  dbms_output.put_line('Previous SQL statement:');</w:t>
      </w:r>
    </w:p>
    <w:p w:rsidR="00055C4D" w:rsidRDefault="00055C4D" w:rsidP="00F53A2C">
      <w:pPr>
        <w:pStyle w:val="NoSpacing"/>
      </w:pPr>
      <w:r>
        <w:lastRenderedPageBreak/>
        <w:t xml:space="preserve">  for c1 in ( select * from sys.v_$sqltext</w:t>
      </w:r>
    </w:p>
    <w:p w:rsidR="00055C4D" w:rsidRDefault="00055C4D" w:rsidP="00F53A2C">
      <w:pPr>
        <w:pStyle w:val="NoSpacing"/>
      </w:pPr>
      <w:r>
        <w:t xml:space="preserve">              where HASH_VALUE = s.prev_hash_value order by piece) loop</w:t>
      </w:r>
    </w:p>
    <w:p w:rsidR="00055C4D" w:rsidRDefault="00055C4D" w:rsidP="00F53A2C">
      <w:pPr>
        <w:pStyle w:val="NoSpacing"/>
      </w:pPr>
      <w:r>
        <w:t xml:space="preserve">    dbms_output.put_line(chr(9)||c1.sql_text);</w:t>
      </w:r>
    </w:p>
    <w:p w:rsidR="00055C4D" w:rsidRDefault="00055C4D" w:rsidP="00F53A2C">
      <w:pPr>
        <w:pStyle w:val="NoSpacing"/>
      </w:pPr>
      <w:r>
        <w:t xml:space="preserve">  end loop;</w:t>
      </w:r>
    </w:p>
    <w:p w:rsidR="00055C4D" w:rsidRDefault="00055C4D" w:rsidP="00F53A2C">
      <w:pPr>
        <w:pStyle w:val="NoSpacing"/>
      </w:pPr>
    </w:p>
    <w:p w:rsidR="00055C4D" w:rsidRDefault="00055C4D" w:rsidP="00F53A2C">
      <w:pPr>
        <w:pStyle w:val="NoSpacing"/>
      </w:pPr>
      <w:r>
        <w:t xml:space="preserve">  dbms_output.put_line('Session Waits:');</w:t>
      </w:r>
    </w:p>
    <w:p w:rsidR="00055C4D" w:rsidRDefault="00055C4D" w:rsidP="00F53A2C">
      <w:pPr>
        <w:pStyle w:val="NoSpacing"/>
      </w:pPr>
      <w:r>
        <w:t xml:space="preserve">  for c1 in ( select * from sys.v_$session_wait where sid = s.sid) loop</w:t>
      </w:r>
    </w:p>
    <w:p w:rsidR="00055C4D" w:rsidRDefault="00055C4D" w:rsidP="00F53A2C">
      <w:pPr>
        <w:pStyle w:val="NoSpacing"/>
      </w:pPr>
      <w:r>
        <w:t xml:space="preserve">    dbms_output.put_line(chr(9)||c1.state||': '||c1.event);</w:t>
      </w:r>
    </w:p>
    <w:p w:rsidR="00055C4D" w:rsidRDefault="00055C4D" w:rsidP="00F53A2C">
      <w:pPr>
        <w:pStyle w:val="NoSpacing"/>
      </w:pPr>
      <w:r>
        <w:t xml:space="preserve">  end loop;</w:t>
      </w:r>
    </w:p>
    <w:p w:rsidR="00055C4D" w:rsidRDefault="00055C4D" w:rsidP="00F53A2C">
      <w:pPr>
        <w:pStyle w:val="NoSpacing"/>
      </w:pPr>
    </w:p>
    <w:p w:rsidR="00055C4D" w:rsidRDefault="00055C4D" w:rsidP="00F53A2C">
      <w:pPr>
        <w:pStyle w:val="NoSpacing"/>
      </w:pPr>
      <w:r>
        <w:t>--  dbms_output.put_line('Connect Info:');</w:t>
      </w:r>
    </w:p>
    <w:p w:rsidR="00055C4D" w:rsidRDefault="00055C4D" w:rsidP="00F53A2C">
      <w:pPr>
        <w:pStyle w:val="NoSpacing"/>
      </w:pPr>
      <w:r>
        <w:t>--  for c1 in ( select * from sys.v_$session_connect_info where sid = s.sid) loop</w:t>
      </w:r>
    </w:p>
    <w:p w:rsidR="00055C4D" w:rsidRDefault="00055C4D" w:rsidP="00F53A2C">
      <w:pPr>
        <w:pStyle w:val="NoSpacing"/>
      </w:pPr>
      <w:r>
        <w:t>--    dbms_output.put_line(chr(9)||': '||c1.network_service_banner);</w:t>
      </w:r>
    </w:p>
    <w:p w:rsidR="00055C4D" w:rsidRDefault="00055C4D" w:rsidP="00F53A2C">
      <w:pPr>
        <w:pStyle w:val="NoSpacing"/>
      </w:pPr>
      <w:r>
        <w:t>--  end loop;</w:t>
      </w:r>
    </w:p>
    <w:p w:rsidR="00055C4D" w:rsidRDefault="00055C4D" w:rsidP="00F53A2C">
      <w:pPr>
        <w:pStyle w:val="NoSpacing"/>
      </w:pPr>
    </w:p>
    <w:p w:rsidR="00055C4D" w:rsidRDefault="00055C4D" w:rsidP="00F53A2C">
      <w:pPr>
        <w:pStyle w:val="NoSpacing"/>
      </w:pPr>
      <w:r>
        <w:t xml:space="preserve">  dbms_output.put_line('Locks:');</w:t>
      </w:r>
    </w:p>
    <w:p w:rsidR="00055C4D" w:rsidRDefault="00055C4D" w:rsidP="00F53A2C">
      <w:pPr>
        <w:pStyle w:val="NoSpacing"/>
      </w:pPr>
      <w:r>
        <w:t xml:space="preserve">  for c1 in ( select</w:t>
      </w:r>
    </w:p>
    <w:p w:rsidR="00055C4D" w:rsidRDefault="00055C4D" w:rsidP="00F53A2C">
      <w:pPr>
        <w:pStyle w:val="NoSpacing"/>
      </w:pPr>
      <w:r>
        <w:t xml:space="preserve">          decode(l.type,</w:t>
      </w:r>
    </w:p>
    <w:p w:rsidR="00055C4D" w:rsidRDefault="00055C4D" w:rsidP="00F53A2C">
      <w:pPr>
        <w:pStyle w:val="NoSpacing"/>
      </w:pPr>
      <w:r>
        <w:t xml:space="preserve">          -- Long locks</w:t>
      </w:r>
    </w:p>
    <w:p w:rsidR="00055C4D" w:rsidRDefault="00055C4D" w:rsidP="00F53A2C">
      <w:pPr>
        <w:pStyle w:val="NoSpacing"/>
      </w:pPr>
      <w:r>
        <w:t xml:space="preserve">                      'TM', 'DML/DATA ENQ',   'TX', 'TRANSAC ENQ',</w:t>
      </w:r>
    </w:p>
    <w:p w:rsidR="00055C4D" w:rsidRDefault="00055C4D" w:rsidP="00F53A2C">
      <w:pPr>
        <w:pStyle w:val="NoSpacing"/>
      </w:pPr>
      <w:r>
        <w:t xml:space="preserve">                      'UL', 'PLS USR LOCK',</w:t>
      </w:r>
    </w:p>
    <w:p w:rsidR="00055C4D" w:rsidRDefault="00055C4D" w:rsidP="00F53A2C">
      <w:pPr>
        <w:pStyle w:val="NoSpacing"/>
      </w:pPr>
      <w:r>
        <w:t xml:space="preserve">          -- Short locks</w:t>
      </w:r>
    </w:p>
    <w:p w:rsidR="00055C4D" w:rsidRDefault="00055C4D" w:rsidP="00F53A2C">
      <w:pPr>
        <w:pStyle w:val="NoSpacing"/>
      </w:pPr>
      <w:r>
        <w:t xml:space="preserve">                      'BL', 'BUF HASH TBL',  'CF', 'CONTROL FILE',</w:t>
      </w:r>
    </w:p>
    <w:p w:rsidR="00055C4D" w:rsidRDefault="00055C4D" w:rsidP="00F53A2C">
      <w:pPr>
        <w:pStyle w:val="NoSpacing"/>
      </w:pPr>
      <w:r>
        <w:t xml:space="preserve">                      'CI', 'CROSS INST F',  'DF', 'DATA FILE   ',</w:t>
      </w:r>
    </w:p>
    <w:p w:rsidR="00055C4D" w:rsidRDefault="00055C4D" w:rsidP="00F53A2C">
      <w:pPr>
        <w:pStyle w:val="NoSpacing"/>
      </w:pPr>
      <w:r>
        <w:t xml:space="preserve">                      'CU', 'CURSOR BIND ',</w:t>
      </w:r>
    </w:p>
    <w:p w:rsidR="00055C4D" w:rsidRDefault="00055C4D" w:rsidP="00F53A2C">
      <w:pPr>
        <w:pStyle w:val="NoSpacing"/>
      </w:pPr>
      <w:r>
        <w:t xml:space="preserve">                      'DL', 'DIRECT LOAD ',  'DM', 'MOUNT/STRTUP',</w:t>
      </w:r>
    </w:p>
    <w:p w:rsidR="00055C4D" w:rsidRDefault="00055C4D" w:rsidP="00F53A2C">
      <w:pPr>
        <w:pStyle w:val="NoSpacing"/>
      </w:pPr>
      <w:r>
        <w:t xml:space="preserve">                      'DR', 'RECO LOCK   ',  'DX', 'DISTRIB TRAN',</w:t>
      </w:r>
    </w:p>
    <w:p w:rsidR="00055C4D" w:rsidRDefault="00055C4D" w:rsidP="00F53A2C">
      <w:pPr>
        <w:pStyle w:val="NoSpacing"/>
      </w:pPr>
      <w:r>
        <w:t xml:space="preserve">                      'FS', 'FILE SET    ',  'IN', 'INSTANCE NUM',</w:t>
      </w:r>
    </w:p>
    <w:p w:rsidR="00055C4D" w:rsidRDefault="00055C4D" w:rsidP="00F53A2C">
      <w:pPr>
        <w:pStyle w:val="NoSpacing"/>
      </w:pPr>
      <w:r>
        <w:t xml:space="preserve">                      'FI', 'SGA OPN FILE',</w:t>
      </w:r>
    </w:p>
    <w:p w:rsidR="00055C4D" w:rsidRDefault="00055C4D" w:rsidP="00F53A2C">
      <w:pPr>
        <w:pStyle w:val="NoSpacing"/>
      </w:pPr>
      <w:r>
        <w:t xml:space="preserve">                      'IR', 'INSTCE RECVR',  'IS', 'GET STATE   ',</w:t>
      </w:r>
    </w:p>
    <w:p w:rsidR="00055C4D" w:rsidRDefault="00055C4D" w:rsidP="00F53A2C">
      <w:pPr>
        <w:pStyle w:val="NoSpacing"/>
      </w:pPr>
      <w:r>
        <w:t xml:space="preserve">                      'IV', 'LIBCACHE INV',  'KK', 'LOG SW KICK ',</w:t>
      </w:r>
    </w:p>
    <w:p w:rsidR="00055C4D" w:rsidRDefault="00055C4D" w:rsidP="00F53A2C">
      <w:pPr>
        <w:pStyle w:val="NoSpacing"/>
      </w:pPr>
      <w:r>
        <w:t xml:space="preserve">                      'LS', 'LOG SWITCH  ',</w:t>
      </w:r>
    </w:p>
    <w:p w:rsidR="00055C4D" w:rsidRDefault="00055C4D" w:rsidP="00F53A2C">
      <w:pPr>
        <w:pStyle w:val="NoSpacing"/>
      </w:pPr>
      <w:r>
        <w:t xml:space="preserve">                      'MM', 'MOUNT DEF   ',  'MR', 'MEDIA RECVRY',</w:t>
      </w:r>
    </w:p>
    <w:p w:rsidR="00055C4D" w:rsidRDefault="00055C4D" w:rsidP="00F53A2C">
      <w:pPr>
        <w:pStyle w:val="NoSpacing"/>
      </w:pPr>
      <w:r>
        <w:t xml:space="preserve">                      'PF', 'PWFILE ENQ  ',  'PR', 'PROCESS STRT',</w:t>
      </w:r>
    </w:p>
    <w:p w:rsidR="00055C4D" w:rsidRDefault="00055C4D" w:rsidP="00F53A2C">
      <w:pPr>
        <w:pStyle w:val="NoSpacing"/>
      </w:pPr>
      <w:r>
        <w:t xml:space="preserve">                      'RT', 'REDO THREAD ',  'SC', 'SCN ENQ     ',</w:t>
      </w:r>
    </w:p>
    <w:p w:rsidR="00055C4D" w:rsidRDefault="00055C4D" w:rsidP="00F53A2C">
      <w:pPr>
        <w:pStyle w:val="NoSpacing"/>
      </w:pPr>
      <w:r>
        <w:t xml:space="preserve">                      'RW', 'ROW WAIT    ',</w:t>
      </w:r>
    </w:p>
    <w:p w:rsidR="00055C4D" w:rsidRDefault="00055C4D" w:rsidP="00F53A2C">
      <w:pPr>
        <w:pStyle w:val="NoSpacing"/>
      </w:pPr>
      <w:r>
        <w:t xml:space="preserve">                      'SM', 'SMON LOCK   ',  'SN', 'SEQNO INSTCE',</w:t>
      </w:r>
    </w:p>
    <w:p w:rsidR="00055C4D" w:rsidRPr="00D13606" w:rsidRDefault="00055C4D" w:rsidP="00F53A2C">
      <w:pPr>
        <w:pStyle w:val="NoSpacing"/>
        <w:rPr>
          <w:lang w:val="it-IT"/>
        </w:rPr>
      </w:pPr>
      <w:r>
        <w:t xml:space="preserve">                      </w:t>
      </w:r>
      <w:r w:rsidRPr="00D13606">
        <w:rPr>
          <w:lang w:val="it-IT"/>
        </w:rPr>
        <w:t>'SQ', 'SEQNO ENQ   ',  'ST', 'SPACE TRANSC',</w:t>
      </w:r>
    </w:p>
    <w:p w:rsidR="00055C4D" w:rsidRPr="00D13606" w:rsidRDefault="00055C4D" w:rsidP="00F53A2C">
      <w:pPr>
        <w:pStyle w:val="NoSpacing"/>
        <w:rPr>
          <w:lang w:val="it-IT"/>
        </w:rPr>
      </w:pPr>
      <w:r w:rsidRPr="00D13606">
        <w:rPr>
          <w:lang w:val="it-IT"/>
        </w:rPr>
        <w:t xml:space="preserve">                      'SV', 'SEQNO VALUE ',  'TA', 'GENERIC ENQ ',</w:t>
      </w:r>
    </w:p>
    <w:p w:rsidR="00055C4D" w:rsidRPr="00D13606" w:rsidRDefault="00055C4D" w:rsidP="00F53A2C">
      <w:pPr>
        <w:pStyle w:val="NoSpacing"/>
        <w:rPr>
          <w:lang w:val="it-IT"/>
        </w:rPr>
      </w:pPr>
      <w:r w:rsidRPr="00D13606">
        <w:rPr>
          <w:lang w:val="it-IT"/>
        </w:rPr>
        <w:t xml:space="preserve">                      'TD', 'DLL ENQ     ',  'TE', 'EXTEND SEG  ',</w:t>
      </w:r>
    </w:p>
    <w:p w:rsidR="00055C4D" w:rsidRDefault="00055C4D" w:rsidP="00F53A2C">
      <w:pPr>
        <w:pStyle w:val="NoSpacing"/>
      </w:pPr>
      <w:r w:rsidRPr="00D13606">
        <w:rPr>
          <w:lang w:val="it-IT"/>
        </w:rPr>
        <w:t xml:space="preserve">                      </w:t>
      </w:r>
      <w:r>
        <w:t>'TS', 'TEMP SEGMENT',  'TT', 'TEMP TABLE  ',</w:t>
      </w:r>
    </w:p>
    <w:p w:rsidR="00055C4D" w:rsidRDefault="00055C4D" w:rsidP="00F53A2C">
      <w:pPr>
        <w:pStyle w:val="NoSpacing"/>
      </w:pPr>
      <w:r>
        <w:t xml:space="preserve">                      'UN', 'USER NAME   ',  'WL', 'WRITE REDO  ',</w:t>
      </w:r>
    </w:p>
    <w:p w:rsidR="00055C4D" w:rsidRDefault="00055C4D" w:rsidP="00F53A2C">
      <w:pPr>
        <w:pStyle w:val="NoSpacing"/>
      </w:pPr>
      <w:r>
        <w:t xml:space="preserve">                      'TYPE='||l.type) type,</w:t>
      </w:r>
    </w:p>
    <w:p w:rsidR="00055C4D" w:rsidRDefault="00055C4D" w:rsidP="00F53A2C">
      <w:pPr>
        <w:pStyle w:val="NoSpacing"/>
      </w:pPr>
      <w:r>
        <w:t xml:space="preserve">       decode(l.lmode, 0, 'NONE', 1, 'NULL', 2, 'RS', 3, 'RX',</w:t>
      </w:r>
    </w:p>
    <w:p w:rsidR="00055C4D" w:rsidRDefault="00055C4D" w:rsidP="00F53A2C">
      <w:pPr>
        <w:pStyle w:val="NoSpacing"/>
      </w:pPr>
      <w:r>
        <w:t xml:space="preserve">                       4, 'S',    5, 'RSX',  6, 'X',</w:t>
      </w:r>
    </w:p>
    <w:p w:rsidR="00055C4D" w:rsidRDefault="00055C4D" w:rsidP="00F53A2C">
      <w:pPr>
        <w:pStyle w:val="NoSpacing"/>
      </w:pPr>
      <w:r>
        <w:t xml:space="preserve">                       to_char(l.lmode) ) lmode,</w:t>
      </w:r>
    </w:p>
    <w:p w:rsidR="00055C4D" w:rsidRPr="00D13606" w:rsidRDefault="00055C4D" w:rsidP="00F53A2C">
      <w:pPr>
        <w:pStyle w:val="NoSpacing"/>
        <w:rPr>
          <w:lang w:val="it-IT"/>
        </w:rPr>
      </w:pPr>
      <w:r>
        <w:t xml:space="preserve">       </w:t>
      </w:r>
      <w:r w:rsidRPr="00D13606">
        <w:rPr>
          <w:lang w:val="it-IT"/>
        </w:rPr>
        <w:t>decode(l.request, 0, 'NONE', 1, 'NULL', 2, 'RS', 3, 'RX',</w:t>
      </w:r>
    </w:p>
    <w:p w:rsidR="00055C4D" w:rsidRDefault="00055C4D" w:rsidP="00F53A2C">
      <w:pPr>
        <w:pStyle w:val="NoSpacing"/>
      </w:pPr>
      <w:r w:rsidRPr="00D13606">
        <w:rPr>
          <w:lang w:val="it-IT"/>
        </w:rPr>
        <w:t xml:space="preserve">                         </w:t>
      </w:r>
      <w:r>
        <w:t>4, 'S', 5, 'RSX', 6, 'X',</w:t>
      </w:r>
    </w:p>
    <w:p w:rsidR="00055C4D" w:rsidRDefault="00055C4D" w:rsidP="00F53A2C">
      <w:pPr>
        <w:pStyle w:val="NoSpacing"/>
      </w:pPr>
      <w:r>
        <w:lastRenderedPageBreak/>
        <w:t xml:space="preserve">                         to_char(l.request) ) lrequest,</w:t>
      </w:r>
    </w:p>
    <w:p w:rsidR="00055C4D" w:rsidRDefault="00055C4D" w:rsidP="00F53A2C">
      <w:pPr>
        <w:pStyle w:val="NoSpacing"/>
      </w:pPr>
      <w:r>
        <w:t xml:space="preserve">       decode(l.type, 'MR', o.name,</w:t>
      </w:r>
    </w:p>
    <w:p w:rsidR="00055C4D" w:rsidRDefault="00055C4D" w:rsidP="00F53A2C">
      <w:pPr>
        <w:pStyle w:val="NoSpacing"/>
      </w:pPr>
      <w:r>
        <w:t xml:space="preserve">                      'TD', o.name,</w:t>
      </w:r>
    </w:p>
    <w:p w:rsidR="00055C4D" w:rsidRDefault="00055C4D" w:rsidP="00F53A2C">
      <w:pPr>
        <w:pStyle w:val="NoSpacing"/>
      </w:pPr>
      <w:r>
        <w:t xml:space="preserve">                      'TM', o.name,</w:t>
      </w:r>
    </w:p>
    <w:p w:rsidR="00055C4D" w:rsidRDefault="00055C4D" w:rsidP="00F53A2C">
      <w:pPr>
        <w:pStyle w:val="NoSpacing"/>
      </w:pPr>
      <w:r>
        <w:t xml:space="preserve">                      'RW', 'FILE#='||substr(l.id1,1,3)||</w:t>
      </w:r>
    </w:p>
    <w:p w:rsidR="00055C4D" w:rsidRDefault="00055C4D" w:rsidP="00F53A2C">
      <w:pPr>
        <w:pStyle w:val="NoSpacing"/>
      </w:pPr>
      <w:r>
        <w:t xml:space="preserve">                            ' BLOCK#='||substr(l.id1,4,5)||' ROW='||l.id2,</w:t>
      </w:r>
    </w:p>
    <w:p w:rsidR="00055C4D" w:rsidRDefault="00055C4D" w:rsidP="00F53A2C">
      <w:pPr>
        <w:pStyle w:val="NoSpacing"/>
      </w:pPr>
      <w:r>
        <w:t xml:space="preserve">                      'TX', 'RS+SLOT#'||l.id1||' WRP#'||l.id2,</w:t>
      </w:r>
    </w:p>
    <w:p w:rsidR="00055C4D" w:rsidRPr="00D13606" w:rsidRDefault="00055C4D" w:rsidP="00F53A2C">
      <w:pPr>
        <w:pStyle w:val="NoSpacing"/>
        <w:rPr>
          <w:lang w:val="it-IT"/>
        </w:rPr>
      </w:pPr>
      <w:r>
        <w:t xml:space="preserve">                      </w:t>
      </w:r>
      <w:r w:rsidRPr="00D13606">
        <w:rPr>
          <w:lang w:val="it-IT"/>
        </w:rPr>
        <w:t>'WL', 'REDO LOG FILE#='||l.id1,</w:t>
      </w:r>
    </w:p>
    <w:p w:rsidR="00055C4D" w:rsidRDefault="00055C4D" w:rsidP="00F53A2C">
      <w:pPr>
        <w:pStyle w:val="NoSpacing"/>
      </w:pPr>
      <w:r w:rsidRPr="00D13606">
        <w:rPr>
          <w:lang w:val="it-IT"/>
        </w:rPr>
        <w:t xml:space="preserve">                      </w:t>
      </w:r>
      <w:r>
        <w:t>'RT', 'THREAD='||l.id1,</w:t>
      </w:r>
    </w:p>
    <w:p w:rsidR="00055C4D" w:rsidRDefault="00055C4D" w:rsidP="00F53A2C">
      <w:pPr>
        <w:pStyle w:val="NoSpacing"/>
      </w:pPr>
      <w:r>
        <w:t xml:space="preserve">                      'TS', decode(l.id2, 0, 'ENQUEUE', 'NEW BLOCK ALLOCATION'),</w:t>
      </w:r>
    </w:p>
    <w:p w:rsidR="00055C4D" w:rsidRDefault="00055C4D" w:rsidP="00F53A2C">
      <w:pPr>
        <w:pStyle w:val="NoSpacing"/>
      </w:pPr>
      <w:r>
        <w:t xml:space="preserve">                      'ID1='||l.id1||' ID2='||l.id2) objname</w:t>
      </w:r>
    </w:p>
    <w:p w:rsidR="00055C4D" w:rsidRDefault="00055C4D" w:rsidP="00F53A2C">
      <w:pPr>
        <w:pStyle w:val="NoSpacing"/>
      </w:pPr>
      <w:r>
        <w:t xml:space="preserve">       from  sys.v_$lock l, sys.obj$ o</w:t>
      </w:r>
    </w:p>
    <w:p w:rsidR="00055C4D" w:rsidRDefault="00055C4D" w:rsidP="00F53A2C">
      <w:pPr>
        <w:pStyle w:val="NoSpacing"/>
      </w:pPr>
      <w:r>
        <w:t xml:space="preserve">       where sid   = s.sid</w:t>
      </w:r>
    </w:p>
    <w:p w:rsidR="00055C4D" w:rsidRDefault="00055C4D" w:rsidP="00F53A2C">
      <w:pPr>
        <w:pStyle w:val="NoSpacing"/>
      </w:pPr>
      <w:r>
        <w:t xml:space="preserve">         and l.id1 = o.obj#(+) ) loop</w:t>
      </w:r>
    </w:p>
    <w:p w:rsidR="00055C4D" w:rsidRDefault="00055C4D" w:rsidP="00F53A2C">
      <w:pPr>
        <w:pStyle w:val="NoSpacing"/>
      </w:pPr>
      <w:r>
        <w:t xml:space="preserve">    dbms_output.put_line(chr(9)||c1.type||' H: '||c1.lmode||' R: '||c1.lrequest||' - '||c1.objname);</w:t>
      </w:r>
    </w:p>
    <w:p w:rsidR="00055C4D" w:rsidRDefault="00055C4D" w:rsidP="00F53A2C">
      <w:pPr>
        <w:pStyle w:val="NoSpacing"/>
      </w:pPr>
      <w:r>
        <w:t xml:space="preserve">  end loop;</w:t>
      </w:r>
    </w:p>
    <w:p w:rsidR="00055C4D" w:rsidRDefault="00055C4D" w:rsidP="00F53A2C">
      <w:pPr>
        <w:pStyle w:val="NoSpacing"/>
      </w:pPr>
    </w:p>
    <w:p w:rsidR="00055C4D" w:rsidRDefault="00055C4D" w:rsidP="00F53A2C">
      <w:pPr>
        <w:pStyle w:val="NoSpacing"/>
      </w:pPr>
    </w:p>
    <w:p w:rsidR="00055C4D" w:rsidRDefault="00055C4D" w:rsidP="00F53A2C">
      <w:pPr>
        <w:pStyle w:val="NoSpacing"/>
      </w:pPr>
      <w:r>
        <w:t xml:space="preserve">  dbms_output.put_line('=====================================================================');</w:t>
      </w:r>
    </w:p>
    <w:p w:rsidR="00055C4D" w:rsidRDefault="00055C4D" w:rsidP="00F53A2C">
      <w:pPr>
        <w:pStyle w:val="NoSpacing"/>
      </w:pPr>
    </w:p>
    <w:p w:rsidR="00055C4D" w:rsidRDefault="00055C4D" w:rsidP="00F53A2C">
      <w:pPr>
        <w:pStyle w:val="NoSpacing"/>
      </w:pPr>
      <w:r>
        <w:t>END;</w:t>
      </w:r>
    </w:p>
    <w:p w:rsidR="00055C4D" w:rsidRDefault="00055C4D" w:rsidP="00F53A2C">
      <w:pPr>
        <w:pStyle w:val="NoSpacing"/>
      </w:pPr>
      <w:r>
        <w:t>/</w:t>
      </w:r>
    </w:p>
    <w:p w:rsidR="00055C4D" w:rsidRDefault="00055C4D" w:rsidP="00F53A2C">
      <w:pPr>
        <w:pStyle w:val="NoSpacing"/>
      </w:pPr>
      <w:r>
        <w:t>set echo off feed on veri on</w:t>
      </w:r>
    </w:p>
    <w:p w:rsidR="00055C4D" w:rsidRDefault="00055C4D" w:rsidP="00F53A2C">
      <w:pPr>
        <w:pStyle w:val="NoSpacing"/>
      </w:pPr>
    </w:p>
    <w:p w:rsidR="00055C4D" w:rsidRDefault="00055C4D" w:rsidP="00F53A2C">
      <w:pPr>
        <w:pStyle w:val="NoSpacing"/>
      </w:pPr>
    </w:p>
    <w:p w:rsidR="00055C4D" w:rsidRDefault="00055C4D" w:rsidP="00F53A2C">
      <w:pPr>
        <w:pStyle w:val="NoSpacing"/>
      </w:pPr>
    </w:p>
    <w:p w:rsidR="00055C4D" w:rsidRDefault="00055C4D" w:rsidP="00F53A2C">
      <w:pPr>
        <w:pStyle w:val="NoSpacing"/>
      </w:pPr>
      <w:r>
        <w:t>================================KILL EXPDP/IMPDP job==================================</w:t>
      </w:r>
    </w:p>
    <w:p w:rsidR="00055C4D" w:rsidRDefault="00055C4D" w:rsidP="00F53A2C">
      <w:pPr>
        <w:pStyle w:val="NoSpacing"/>
      </w:pPr>
      <w:r>
        <w:t>C:\Users\awantis&gt;expdp attach=SYS_EXPORT_SCHEMA_01</w:t>
      </w:r>
    </w:p>
    <w:p w:rsidR="00055C4D" w:rsidRDefault="00055C4D" w:rsidP="00F53A2C">
      <w:pPr>
        <w:pStyle w:val="NoSpacing"/>
      </w:pPr>
    </w:p>
    <w:p w:rsidR="00055C4D" w:rsidRDefault="00055C4D" w:rsidP="00F53A2C">
      <w:pPr>
        <w:pStyle w:val="NoSpacing"/>
      </w:pPr>
      <w:r>
        <w:t>Export: Release 11.2.0.1.0 - Production on Thu Apr 30 15:42:04 2015</w:t>
      </w:r>
    </w:p>
    <w:p w:rsidR="00055C4D" w:rsidRDefault="00055C4D" w:rsidP="00F53A2C">
      <w:pPr>
        <w:pStyle w:val="NoSpacing"/>
      </w:pPr>
    </w:p>
    <w:p w:rsidR="00055C4D" w:rsidRDefault="00055C4D" w:rsidP="00F53A2C">
      <w:pPr>
        <w:pStyle w:val="NoSpacing"/>
      </w:pPr>
      <w:r>
        <w:t>Copyright (c) 1982, 2009, Oracle and/or its affiliates.  All rights reserved.</w:t>
      </w:r>
    </w:p>
    <w:p w:rsidR="00055C4D" w:rsidRDefault="00055C4D" w:rsidP="00F53A2C">
      <w:pPr>
        <w:pStyle w:val="NoSpacing"/>
      </w:pPr>
    </w:p>
    <w:p w:rsidR="00055C4D" w:rsidRDefault="00055C4D" w:rsidP="00F53A2C">
      <w:pPr>
        <w:pStyle w:val="NoSpacing"/>
      </w:pPr>
      <w:r>
        <w:t>Username: schema_refresh</w:t>
      </w:r>
    </w:p>
    <w:p w:rsidR="00055C4D" w:rsidRDefault="00055C4D" w:rsidP="00F53A2C">
      <w:pPr>
        <w:pStyle w:val="NoSpacing"/>
      </w:pPr>
      <w:r>
        <w:t>Password:</w:t>
      </w:r>
    </w:p>
    <w:p w:rsidR="00055C4D" w:rsidRDefault="00055C4D" w:rsidP="00F53A2C">
      <w:pPr>
        <w:pStyle w:val="NoSpacing"/>
      </w:pPr>
    </w:p>
    <w:p w:rsidR="00055C4D" w:rsidRDefault="00055C4D" w:rsidP="00F53A2C">
      <w:pPr>
        <w:pStyle w:val="NoSpacing"/>
      </w:pPr>
      <w:r>
        <w:t>Connected to: Oracle Database 11g Enterprise Edition Release 11.2.0.1.0 - Production</w:t>
      </w:r>
    </w:p>
    <w:p w:rsidR="00055C4D" w:rsidRDefault="00055C4D" w:rsidP="00F53A2C">
      <w:pPr>
        <w:pStyle w:val="NoSpacing"/>
      </w:pPr>
      <w:r>
        <w:t>With the Partitioning, OLAP, Data Mining and Real Application Testing options</w:t>
      </w:r>
    </w:p>
    <w:p w:rsidR="00055C4D" w:rsidRDefault="00055C4D" w:rsidP="00F53A2C">
      <w:pPr>
        <w:pStyle w:val="NoSpacing"/>
      </w:pPr>
    </w:p>
    <w:p w:rsidR="00055C4D" w:rsidRDefault="00055C4D" w:rsidP="00F53A2C">
      <w:pPr>
        <w:pStyle w:val="NoSpacing"/>
      </w:pPr>
      <w:r>
        <w:t>Job: SYS_EXPORT_SCHEMA_01</w:t>
      </w:r>
    </w:p>
    <w:p w:rsidR="00055C4D" w:rsidRDefault="00055C4D" w:rsidP="00F53A2C">
      <w:pPr>
        <w:pStyle w:val="NoSpacing"/>
      </w:pPr>
      <w:r>
        <w:t xml:space="preserve">  Owner: SCHEMA_REFRESH</w:t>
      </w:r>
    </w:p>
    <w:p w:rsidR="00055C4D" w:rsidRDefault="00055C4D" w:rsidP="00F53A2C">
      <w:pPr>
        <w:pStyle w:val="NoSpacing"/>
      </w:pPr>
      <w:r>
        <w:t xml:space="preserve">  Operation: EXPORT</w:t>
      </w:r>
    </w:p>
    <w:p w:rsidR="00055C4D" w:rsidRDefault="00055C4D" w:rsidP="00F53A2C">
      <w:pPr>
        <w:pStyle w:val="NoSpacing"/>
      </w:pPr>
      <w:r>
        <w:t xml:space="preserve">  Creator Privs: TRUE</w:t>
      </w:r>
    </w:p>
    <w:p w:rsidR="00055C4D" w:rsidRDefault="00055C4D" w:rsidP="00F53A2C">
      <w:pPr>
        <w:pStyle w:val="NoSpacing"/>
      </w:pPr>
      <w:r>
        <w:t xml:space="preserve">  GUID: 32D0C126FF824712803CED0F10634ED2</w:t>
      </w:r>
    </w:p>
    <w:p w:rsidR="00055C4D" w:rsidRDefault="00055C4D" w:rsidP="00F53A2C">
      <w:pPr>
        <w:pStyle w:val="NoSpacing"/>
      </w:pPr>
      <w:r>
        <w:t xml:space="preserve">  Start Time: Thursday, 30 April, 2015 15:39:49</w:t>
      </w:r>
    </w:p>
    <w:p w:rsidR="00055C4D" w:rsidRDefault="00055C4D" w:rsidP="00F53A2C">
      <w:pPr>
        <w:pStyle w:val="NoSpacing"/>
      </w:pPr>
      <w:r>
        <w:t xml:space="preserve">  Mode: SCHEMA</w:t>
      </w:r>
    </w:p>
    <w:p w:rsidR="00055C4D" w:rsidRDefault="00055C4D" w:rsidP="00F53A2C">
      <w:pPr>
        <w:pStyle w:val="NoSpacing"/>
      </w:pPr>
      <w:r>
        <w:lastRenderedPageBreak/>
        <w:t xml:space="preserve">  Instance: dronadb</w:t>
      </w:r>
    </w:p>
    <w:p w:rsidR="00055C4D" w:rsidRDefault="00055C4D" w:rsidP="00F53A2C">
      <w:pPr>
        <w:pStyle w:val="NoSpacing"/>
      </w:pPr>
      <w:r>
        <w:t xml:space="preserve">  Max Parallelism: 1</w:t>
      </w:r>
    </w:p>
    <w:p w:rsidR="00055C4D" w:rsidRDefault="00055C4D" w:rsidP="00F53A2C">
      <w:pPr>
        <w:pStyle w:val="NoSpacing"/>
      </w:pPr>
      <w:r>
        <w:t xml:space="preserve">  EXPORT Job Parameters:</w:t>
      </w:r>
    </w:p>
    <w:p w:rsidR="00055C4D" w:rsidRDefault="00055C4D" w:rsidP="00F53A2C">
      <w:pPr>
        <w:pStyle w:val="NoSpacing"/>
      </w:pPr>
      <w:r>
        <w:t xml:space="preserve">  Parameter Name      Parameter Value:</w:t>
      </w:r>
    </w:p>
    <w:p w:rsidR="00055C4D" w:rsidRDefault="00055C4D" w:rsidP="00F53A2C">
      <w:pPr>
        <w:pStyle w:val="NoSpacing"/>
      </w:pPr>
      <w:r>
        <w:t xml:space="preserve">     CLIENT_COMMAND        schema_refresh/********@dronadb NETWORK_LINK=SCHEMA_REFRESH </w:t>
      </w:r>
      <w:r>
        <w:cr/>
      </w:r>
    </w:p>
    <w:p w:rsidR="00055C4D" w:rsidRDefault="00055C4D" w:rsidP="00F53A2C">
      <w:pPr>
        <w:pStyle w:val="NoSpacing"/>
      </w:pPr>
      <w:r>
        <w:t>directory=SCHEMA_REFRESH schemas=unipro_production dumpfile=uni</w:t>
      </w:r>
    </w:p>
    <w:p w:rsidR="00055C4D" w:rsidRDefault="00055C4D" w:rsidP="00F53A2C">
      <w:pPr>
        <w:pStyle w:val="NoSpacing"/>
      </w:pPr>
      <w:r>
        <w:t xml:space="preserve">  State: EXECUTING</w:t>
      </w:r>
    </w:p>
    <w:p w:rsidR="00055C4D" w:rsidRDefault="00055C4D" w:rsidP="00F53A2C">
      <w:pPr>
        <w:pStyle w:val="NoSpacing"/>
      </w:pPr>
      <w:r>
        <w:t xml:space="preserve">  Bytes Processed: 335,023,152</w:t>
      </w:r>
    </w:p>
    <w:p w:rsidR="00055C4D" w:rsidRDefault="00055C4D" w:rsidP="00F53A2C">
      <w:pPr>
        <w:pStyle w:val="NoSpacing"/>
      </w:pPr>
      <w:r>
        <w:t xml:space="preserve">  Percent Done: 95</w:t>
      </w:r>
    </w:p>
    <w:p w:rsidR="00055C4D" w:rsidRDefault="00055C4D" w:rsidP="00F53A2C">
      <w:pPr>
        <w:pStyle w:val="NoSpacing"/>
      </w:pPr>
      <w:r>
        <w:t xml:space="preserve">  Current Parallelism: 1</w:t>
      </w:r>
    </w:p>
    <w:p w:rsidR="00055C4D" w:rsidRDefault="00055C4D" w:rsidP="00F53A2C">
      <w:pPr>
        <w:pStyle w:val="NoSpacing"/>
      </w:pPr>
      <w:r>
        <w:t xml:space="preserve">  Job Error Count: 0</w:t>
      </w:r>
    </w:p>
    <w:p w:rsidR="00055C4D" w:rsidRDefault="00055C4D" w:rsidP="00F53A2C">
      <w:pPr>
        <w:pStyle w:val="NoSpacing"/>
      </w:pPr>
      <w:r>
        <w:t xml:space="preserve">  Dump File: F:\SCHEMA_REFRESH\DPDUMP\UNIPHASEPREPROD_20150430.DMP</w:t>
      </w:r>
    </w:p>
    <w:p w:rsidR="00055C4D" w:rsidRDefault="00055C4D" w:rsidP="00F53A2C">
      <w:pPr>
        <w:pStyle w:val="NoSpacing"/>
      </w:pPr>
      <w:r>
        <w:t xml:space="preserve">    bytes written: 340,983,808</w:t>
      </w:r>
    </w:p>
    <w:p w:rsidR="00055C4D" w:rsidRDefault="00055C4D" w:rsidP="00F53A2C">
      <w:pPr>
        <w:pStyle w:val="NoSpacing"/>
      </w:pPr>
    </w:p>
    <w:p w:rsidR="00055C4D" w:rsidRDefault="00055C4D" w:rsidP="00F53A2C">
      <w:pPr>
        <w:pStyle w:val="NoSpacing"/>
      </w:pPr>
      <w:r>
        <w:t>Worker 1 Status:</w:t>
      </w:r>
    </w:p>
    <w:p w:rsidR="00055C4D" w:rsidRDefault="00055C4D" w:rsidP="00F53A2C">
      <w:pPr>
        <w:pStyle w:val="NoSpacing"/>
      </w:pPr>
      <w:r>
        <w:t xml:space="preserve">  Process Name: DW00</w:t>
      </w:r>
    </w:p>
    <w:p w:rsidR="00055C4D" w:rsidRDefault="00055C4D" w:rsidP="00F53A2C">
      <w:pPr>
        <w:pStyle w:val="NoSpacing"/>
      </w:pPr>
      <w:r>
        <w:t xml:space="preserve">  State: EXECUTING</w:t>
      </w:r>
    </w:p>
    <w:p w:rsidR="00055C4D" w:rsidRDefault="00055C4D" w:rsidP="00F53A2C">
      <w:pPr>
        <w:pStyle w:val="NoSpacing"/>
      </w:pPr>
      <w:r>
        <w:t xml:space="preserve">  Object Schema: UNIPRO_PRODUCTION</w:t>
      </w:r>
    </w:p>
    <w:p w:rsidR="00055C4D" w:rsidRDefault="00055C4D" w:rsidP="00F53A2C">
      <w:pPr>
        <w:pStyle w:val="NoSpacing"/>
      </w:pPr>
      <w:r>
        <w:t xml:space="preserve">  Object Name: CR_UOM_LOV</w:t>
      </w:r>
    </w:p>
    <w:p w:rsidR="00055C4D" w:rsidRDefault="00055C4D" w:rsidP="00F53A2C">
      <w:pPr>
        <w:pStyle w:val="NoSpacing"/>
      </w:pPr>
      <w:r>
        <w:t xml:space="preserve">  Object Type: SCHEMA_EXPORT/TABLE/TABLE_DATA</w:t>
      </w:r>
    </w:p>
    <w:p w:rsidR="00055C4D" w:rsidRDefault="00055C4D" w:rsidP="00F53A2C">
      <w:pPr>
        <w:pStyle w:val="NoSpacing"/>
      </w:pPr>
      <w:r>
        <w:t xml:space="preserve">  Completed Objects: 104</w:t>
      </w:r>
    </w:p>
    <w:p w:rsidR="00055C4D" w:rsidRDefault="00055C4D" w:rsidP="00F53A2C">
      <w:pPr>
        <w:pStyle w:val="NoSpacing"/>
      </w:pPr>
      <w:r>
        <w:t xml:space="preserve">  Total Objects: 205</w:t>
      </w:r>
    </w:p>
    <w:p w:rsidR="00055C4D" w:rsidRDefault="00055C4D" w:rsidP="00F53A2C">
      <w:pPr>
        <w:pStyle w:val="NoSpacing"/>
      </w:pPr>
      <w:r>
        <w:t xml:space="preserve">  Worker Parallelism: 1</w:t>
      </w:r>
    </w:p>
    <w:p w:rsidR="00055C4D" w:rsidRDefault="00055C4D" w:rsidP="00F53A2C">
      <w:pPr>
        <w:pStyle w:val="NoSpacing"/>
      </w:pPr>
    </w:p>
    <w:p w:rsidR="00055C4D" w:rsidRDefault="00055C4D" w:rsidP="00F53A2C">
      <w:pPr>
        <w:pStyle w:val="NoSpacing"/>
      </w:pPr>
      <w:r>
        <w:t>Export&gt; kill_job</w:t>
      </w:r>
    </w:p>
    <w:p w:rsidR="00055C4D" w:rsidRDefault="00055C4D" w:rsidP="00F53A2C">
      <w:pPr>
        <w:pStyle w:val="NoSpacing"/>
      </w:pPr>
      <w:r>
        <w:t>Are you sure you wish to stop this job ([yes]/no): yes</w:t>
      </w:r>
    </w:p>
    <w:p w:rsidR="00055C4D" w:rsidRDefault="00055C4D" w:rsidP="00F53A2C">
      <w:pPr>
        <w:pStyle w:val="NoSpacing"/>
      </w:pPr>
    </w:p>
    <w:p w:rsidR="00055C4D" w:rsidRDefault="00055C4D" w:rsidP="00F53A2C">
      <w:pPr>
        <w:pStyle w:val="NoSpacing"/>
      </w:pPr>
      <w:r>
        <w:t>brtools -a 127586-128000=F:\orabak</w:t>
      </w:r>
    </w:p>
    <w:p w:rsidR="00055C4D" w:rsidRDefault="00055C4D" w:rsidP="00F53A2C">
      <w:pPr>
        <w:pStyle w:val="NoSpacing"/>
      </w:pPr>
    </w:p>
    <w:p w:rsidR="00055C4D" w:rsidRDefault="00055C4D" w:rsidP="00F53A2C">
      <w:pPr>
        <w:pStyle w:val="NoSpacing"/>
      </w:pPr>
      <w:r>
        <w:t>brtools -a 127586-128000</w:t>
      </w:r>
    </w:p>
    <w:p w:rsidR="00055C4D" w:rsidRDefault="00055C4D" w:rsidP="00F53A2C">
      <w:pPr>
        <w:pStyle w:val="NoSpacing"/>
      </w:pPr>
    </w:p>
    <w:p w:rsidR="00055C4D" w:rsidRDefault="00055C4D" w:rsidP="00F53A2C">
      <w:pPr>
        <w:pStyle w:val="NoSpacing"/>
      </w:pPr>
      <w:r>
        <w:t>*********************DR Queries************************</w:t>
      </w:r>
    </w:p>
    <w:p w:rsidR="00055C4D" w:rsidRDefault="00055C4D" w:rsidP="00F53A2C">
      <w:pPr>
        <w:pStyle w:val="NoSpacing"/>
      </w:pPr>
      <w:r>
        <w:t>select max(sequence#) from v$archived_log;</w:t>
      </w:r>
    </w:p>
    <w:p w:rsidR="00055C4D" w:rsidRDefault="00055C4D" w:rsidP="00F53A2C">
      <w:pPr>
        <w:pStyle w:val="NoSpacing"/>
      </w:pPr>
      <w:r>
        <w:t>OR</w:t>
      </w:r>
    </w:p>
    <w:p w:rsidR="00055C4D" w:rsidRDefault="00055C4D" w:rsidP="00F53A2C">
      <w:pPr>
        <w:pStyle w:val="NoSpacing"/>
      </w:pPr>
      <w:r>
        <w:t>select max(sequence$) from v$log_history;</w:t>
      </w:r>
    </w:p>
    <w:p w:rsidR="00055C4D" w:rsidRDefault="00055C4D" w:rsidP="00F53A2C">
      <w:pPr>
        <w:pStyle w:val="NoSpacing"/>
      </w:pPr>
    </w:p>
    <w:p w:rsidR="00055C4D" w:rsidRDefault="00055C4D" w:rsidP="00F53A2C">
      <w:pPr>
        <w:pStyle w:val="NoSpacing"/>
      </w:pPr>
      <w:r>
        <w:t xml:space="preserve">select sequence#, first_time,next_time, archived,applied from v$archived_log where sequence#&gt;85 order by </w:t>
      </w:r>
      <w:r>
        <w:cr/>
      </w:r>
    </w:p>
    <w:p w:rsidR="00055C4D" w:rsidRDefault="00055C4D" w:rsidP="00F53A2C">
      <w:pPr>
        <w:pStyle w:val="NoSpacing"/>
      </w:pPr>
      <w:r>
        <w:t>sequence#;</w:t>
      </w:r>
    </w:p>
    <w:p w:rsidR="00055C4D" w:rsidRDefault="00055C4D" w:rsidP="00F53A2C">
      <w:pPr>
        <w:pStyle w:val="NoSpacing"/>
      </w:pPr>
    </w:p>
    <w:p w:rsidR="00055C4D" w:rsidRDefault="00055C4D" w:rsidP="00F53A2C">
      <w:pPr>
        <w:pStyle w:val="NoSpacing"/>
      </w:pPr>
      <w:r>
        <w:t>select name,database_role from v$database;</w:t>
      </w:r>
    </w:p>
    <w:p w:rsidR="00055C4D" w:rsidRDefault="00055C4D" w:rsidP="00F53A2C">
      <w:pPr>
        <w:pStyle w:val="NoSpacing"/>
      </w:pPr>
    </w:p>
    <w:p w:rsidR="00055C4D" w:rsidRDefault="00055C4D" w:rsidP="00F53A2C">
      <w:pPr>
        <w:pStyle w:val="NoSpacing"/>
      </w:pPr>
      <w:r>
        <w:t>SELECT * FROM V$ARCHIVE_GAP;-&gt; Check on Standby database</w:t>
      </w:r>
    </w:p>
    <w:p w:rsidR="00055C4D" w:rsidRDefault="00055C4D" w:rsidP="00F53A2C">
      <w:pPr>
        <w:pStyle w:val="NoSpacing"/>
      </w:pPr>
    </w:p>
    <w:p w:rsidR="00055C4D" w:rsidRDefault="00055C4D" w:rsidP="00F53A2C">
      <w:pPr>
        <w:pStyle w:val="NoSpacing"/>
      </w:pPr>
      <w:r>
        <w:t>SELECT PROCESS,STATUS FROM V$MANAGED_STANDBY;</w:t>
      </w:r>
    </w:p>
    <w:p w:rsidR="00055C4D" w:rsidRDefault="00055C4D" w:rsidP="00F53A2C">
      <w:pPr>
        <w:pStyle w:val="NoSpacing"/>
      </w:pPr>
    </w:p>
    <w:p w:rsidR="00055C4D" w:rsidRDefault="00055C4D" w:rsidP="00F53A2C">
      <w:pPr>
        <w:pStyle w:val="NoSpacing"/>
      </w:pPr>
      <w:r>
        <w:lastRenderedPageBreak/>
        <w:t>ALTER DATABASE RECOVER MANAGED STANDBY DATABASE DISCONNECT FROM SESSION;</w:t>
      </w:r>
    </w:p>
    <w:p w:rsidR="00055C4D" w:rsidRDefault="00055C4D" w:rsidP="00F53A2C">
      <w:pPr>
        <w:pStyle w:val="NoSpacing"/>
      </w:pPr>
    </w:p>
    <w:p w:rsidR="00055C4D" w:rsidRDefault="00055C4D" w:rsidP="00F53A2C">
      <w:pPr>
        <w:pStyle w:val="NoSpacing"/>
      </w:pPr>
      <w:r>
        <w:t>ALTER SYSTEM SET LOG_ARCHIVE_DEST_STATE_3=ENABLE SCOPE=BOTH;</w:t>
      </w:r>
    </w:p>
    <w:p w:rsidR="00055C4D" w:rsidRDefault="00055C4D" w:rsidP="00F53A2C">
      <w:pPr>
        <w:pStyle w:val="NoSpacing"/>
      </w:pPr>
    </w:p>
    <w:p w:rsidR="00055C4D" w:rsidRDefault="00055C4D" w:rsidP="00F53A2C">
      <w:pPr>
        <w:pStyle w:val="NoSpacing"/>
      </w:pPr>
      <w:r>
        <w:t>ALTER DATABASE COMMIT TO SWITCHOVER TO PRIMARY;</w:t>
      </w:r>
    </w:p>
    <w:p w:rsidR="00055C4D" w:rsidRDefault="00055C4D" w:rsidP="00F53A2C">
      <w:pPr>
        <w:pStyle w:val="NoSpacing"/>
      </w:pPr>
    </w:p>
    <w:p w:rsidR="00055C4D" w:rsidRDefault="00055C4D" w:rsidP="00F53A2C">
      <w:pPr>
        <w:pStyle w:val="NoSpacing"/>
      </w:pPr>
      <w:r>
        <w:t>ALTER DATABASE COMMIT TO SWITCHOVER TO PHYSICAL STANDBY;</w:t>
      </w:r>
    </w:p>
    <w:p w:rsidR="00055C4D" w:rsidRDefault="00055C4D" w:rsidP="00F53A2C">
      <w:pPr>
        <w:pStyle w:val="NoSpacing"/>
      </w:pPr>
    </w:p>
    <w:p w:rsidR="00055C4D" w:rsidRDefault="00055C4D" w:rsidP="00F53A2C">
      <w:pPr>
        <w:pStyle w:val="NoSpacing"/>
      </w:pPr>
      <w:r>
        <w:t>****************************USAGE OF SQLT*************************</w:t>
      </w:r>
    </w:p>
    <w:p w:rsidR="00055C4D" w:rsidRDefault="00055C4D" w:rsidP="00F53A2C">
      <w:pPr>
        <w:pStyle w:val="NoSpacing"/>
      </w:pPr>
      <w:r>
        <w:t>Refer Note:  215187.1 in support.oracle.com</w:t>
      </w:r>
    </w:p>
    <w:p w:rsidR="00055C4D" w:rsidRDefault="00055C4D" w:rsidP="00F53A2C">
      <w:pPr>
        <w:pStyle w:val="NoSpacing"/>
      </w:pPr>
    </w:p>
    <w:p w:rsidR="00055C4D" w:rsidRDefault="00055C4D" w:rsidP="00F53A2C">
      <w:pPr>
        <w:pStyle w:val="NoSpacing"/>
      </w:pPr>
      <w:r>
        <w:t>1. Donwnload the SQLT Zip file.</w:t>
      </w:r>
    </w:p>
    <w:p w:rsidR="00055C4D" w:rsidRDefault="00055C4D" w:rsidP="00F53A2C">
      <w:pPr>
        <w:pStyle w:val="NoSpacing"/>
      </w:pPr>
      <w:r>
        <w:t>2. Unzip the contents into a suitable folder.</w:t>
      </w:r>
    </w:p>
    <w:p w:rsidR="00055C4D" w:rsidRDefault="00055C4D" w:rsidP="00F53A2C">
      <w:pPr>
        <w:pStyle w:val="NoSpacing"/>
      </w:pPr>
      <w:r>
        <w:t>3. # cd sqlt/install</w:t>
      </w:r>
    </w:p>
    <w:p w:rsidR="00055C4D" w:rsidRDefault="00055C4D" w:rsidP="00F53A2C">
      <w:pPr>
        <w:pStyle w:val="NoSpacing"/>
      </w:pPr>
      <w:r>
        <w:t xml:space="preserve">   # sqlplus / as sysdba</w:t>
      </w:r>
    </w:p>
    <w:p w:rsidR="00055C4D" w:rsidRDefault="00055C4D" w:rsidP="00F53A2C">
      <w:pPr>
        <w:pStyle w:val="NoSpacing"/>
      </w:pPr>
      <w:r>
        <w:t xml:space="preserve">   SQL&gt; START sqcreate.sql</w:t>
      </w:r>
    </w:p>
    <w:p w:rsidR="00055C4D" w:rsidRDefault="00055C4D" w:rsidP="00F53A2C">
      <w:pPr>
        <w:pStyle w:val="NoSpacing"/>
      </w:pPr>
      <w:r>
        <w:t>4. It will ask for Connect identfier: Go to tnsnames.ora and provide the alias of the database(for ex: @D11)</w:t>
      </w:r>
    </w:p>
    <w:p w:rsidR="00055C4D" w:rsidRDefault="00055C4D" w:rsidP="00F53A2C">
      <w:pPr>
        <w:pStyle w:val="NoSpacing"/>
      </w:pPr>
      <w:r>
        <w:t>5. Enter any password and re-enter the password</w:t>
      </w:r>
    </w:p>
    <w:p w:rsidR="00055C4D" w:rsidRDefault="00055C4D" w:rsidP="00F53A2C">
      <w:pPr>
        <w:pStyle w:val="NoSpacing"/>
      </w:pPr>
      <w:r>
        <w:t>6. Enter default tablespace: (for ex: PSAPECC)</w:t>
      </w:r>
    </w:p>
    <w:p w:rsidR="00055C4D" w:rsidRDefault="00055C4D" w:rsidP="00F53A2C">
      <w:pPr>
        <w:pStyle w:val="NoSpacing"/>
      </w:pPr>
      <w:r>
        <w:t>7. Enter temporary tablespace: (for ex: TEMP)</w:t>
      </w:r>
    </w:p>
    <w:p w:rsidR="00055C4D" w:rsidRDefault="00055C4D" w:rsidP="00F53A2C">
      <w:pPr>
        <w:pStyle w:val="NoSpacing"/>
      </w:pPr>
      <w:r>
        <w:t>8. Enter the Schema name on which query is problematic or running slow.</w:t>
      </w:r>
    </w:p>
    <w:p w:rsidR="00055C4D" w:rsidRDefault="00055C4D" w:rsidP="00F53A2C">
      <w:pPr>
        <w:pStyle w:val="NoSpacing"/>
      </w:pPr>
      <w:r>
        <w:t>9. Enter while asking for Licensed Oracle Pack(Default is T)</w:t>
      </w:r>
    </w:p>
    <w:p w:rsidR="00055C4D" w:rsidRDefault="00055C4D" w:rsidP="00F53A2C">
      <w:pPr>
        <w:pStyle w:val="NoSpacing"/>
      </w:pPr>
    </w:p>
    <w:p w:rsidR="00055C4D" w:rsidRDefault="00055C4D" w:rsidP="00F53A2C">
      <w:pPr>
        <w:pStyle w:val="NoSpacing"/>
      </w:pPr>
      <w:r>
        <w:t>Using SQLT</w:t>
      </w:r>
    </w:p>
    <w:p w:rsidR="00055C4D" w:rsidRDefault="00055C4D" w:rsidP="00F53A2C">
      <w:pPr>
        <w:pStyle w:val="NoSpacing"/>
      </w:pPr>
      <w:r>
        <w:t># cd sqlt/run</w:t>
      </w:r>
    </w:p>
    <w:p w:rsidR="00055C4D" w:rsidRDefault="00055C4D" w:rsidP="00F53A2C">
      <w:pPr>
        <w:pStyle w:val="NoSpacing"/>
      </w:pPr>
      <w:r>
        <w:t># sqlplus dbsnmp/admin123 - Login with schema on which query is running slow</w:t>
      </w:r>
    </w:p>
    <w:p w:rsidR="00055C4D" w:rsidRDefault="00055C4D" w:rsidP="00F53A2C">
      <w:pPr>
        <w:pStyle w:val="NoSpacing"/>
      </w:pPr>
      <w:r>
        <w:t>SQL&gt; START sqltxtract.sql [SQL_ID]|[HASH_VALUE] [sqltxplain_password]</w:t>
      </w:r>
    </w:p>
    <w:p w:rsidR="00055C4D" w:rsidRDefault="00055C4D" w:rsidP="00F53A2C">
      <w:pPr>
        <w:pStyle w:val="NoSpacing"/>
      </w:pPr>
      <w:r>
        <w:t>SQL&gt; START sqltxtract.sql 8y9qhm8fm5zg2 admin123</w:t>
      </w:r>
    </w:p>
    <w:p w:rsidR="00055C4D" w:rsidRDefault="00055C4D" w:rsidP="00F53A2C">
      <w:pPr>
        <w:pStyle w:val="NoSpacing"/>
      </w:pPr>
    </w:p>
    <w:p w:rsidR="00055C4D" w:rsidRDefault="00055C4D" w:rsidP="00F53A2C">
      <w:pPr>
        <w:pStyle w:val="NoSpacing"/>
      </w:pPr>
      <w:r>
        <w:t>*********************************KILL INACTIVE SESSIONS*********************</w:t>
      </w:r>
    </w:p>
    <w:p w:rsidR="00055C4D" w:rsidRDefault="00055C4D" w:rsidP="00F53A2C">
      <w:pPr>
        <w:pStyle w:val="NoSpacing"/>
      </w:pPr>
      <w:r>
        <w:t>CREATE OR REPLACE</w:t>
      </w:r>
    </w:p>
    <w:p w:rsidR="00055C4D" w:rsidRDefault="00055C4D" w:rsidP="00F53A2C">
      <w:pPr>
        <w:pStyle w:val="NoSpacing"/>
      </w:pPr>
      <w:r>
        <w:t>PROCEDURE KILL_INACTIVE_SESSIONS AS</w:t>
      </w:r>
    </w:p>
    <w:p w:rsidR="00055C4D" w:rsidRDefault="00055C4D" w:rsidP="00F53A2C">
      <w:pPr>
        <w:pStyle w:val="NoSpacing"/>
      </w:pPr>
      <w:r>
        <w:t xml:space="preserve">  CURSOR C_SESSIONS IS select sid,serial# from v$sesSion where status='INACTIVE' AND username='BO_USER';</w:t>
      </w:r>
    </w:p>
    <w:p w:rsidR="00055C4D" w:rsidRDefault="00055C4D" w:rsidP="00F53A2C">
      <w:pPr>
        <w:pStyle w:val="NoSpacing"/>
      </w:pPr>
      <w:r>
        <w:t xml:space="preserve">  S_ID NUMBER;</w:t>
      </w:r>
    </w:p>
    <w:p w:rsidR="00055C4D" w:rsidRDefault="00055C4D" w:rsidP="00F53A2C">
      <w:pPr>
        <w:pStyle w:val="NoSpacing"/>
      </w:pPr>
      <w:r>
        <w:t xml:space="preserve">  SR_NO NUMBER;</w:t>
      </w:r>
    </w:p>
    <w:p w:rsidR="00055C4D" w:rsidRDefault="00055C4D" w:rsidP="00F53A2C">
      <w:pPr>
        <w:pStyle w:val="NoSpacing"/>
      </w:pPr>
      <w:r>
        <w:t xml:space="preserve">  S_QUERY VARCHAR2(5000);</w:t>
      </w:r>
    </w:p>
    <w:p w:rsidR="00055C4D" w:rsidRDefault="00055C4D" w:rsidP="00F53A2C">
      <w:pPr>
        <w:pStyle w:val="NoSpacing"/>
      </w:pPr>
      <w:r>
        <w:t>BEGIN</w:t>
      </w:r>
    </w:p>
    <w:p w:rsidR="00055C4D" w:rsidRDefault="00055C4D" w:rsidP="00F53A2C">
      <w:pPr>
        <w:pStyle w:val="NoSpacing"/>
      </w:pPr>
      <w:r>
        <w:t xml:space="preserve">  OPEN C_SESSIONS;</w:t>
      </w:r>
    </w:p>
    <w:p w:rsidR="00055C4D" w:rsidRDefault="00055C4D" w:rsidP="00F53A2C">
      <w:pPr>
        <w:pStyle w:val="NoSpacing"/>
      </w:pPr>
      <w:r>
        <w:t xml:space="preserve">  LOOP</w:t>
      </w:r>
    </w:p>
    <w:p w:rsidR="00055C4D" w:rsidRDefault="00055C4D" w:rsidP="00F53A2C">
      <w:pPr>
        <w:pStyle w:val="NoSpacing"/>
      </w:pPr>
      <w:r>
        <w:t xml:space="preserve">    FETCH C_SESSIONS INTO s_id, sr_no;</w:t>
      </w:r>
    </w:p>
    <w:p w:rsidR="00055C4D" w:rsidRDefault="00055C4D" w:rsidP="00F53A2C">
      <w:pPr>
        <w:pStyle w:val="NoSpacing"/>
      </w:pPr>
      <w:r>
        <w:t xml:space="preserve">    EXIT WHEN C_SESSIONS%NOTFOUND;</w:t>
      </w:r>
    </w:p>
    <w:p w:rsidR="00055C4D" w:rsidRDefault="00055C4D" w:rsidP="00F53A2C">
      <w:pPr>
        <w:pStyle w:val="NoSpacing"/>
      </w:pPr>
      <w:r>
        <w:t xml:space="preserve">      S_QUERY := 'alter system kill session ''' || s_id || ',' || sr_no || ''' immediate';</w:t>
      </w:r>
    </w:p>
    <w:p w:rsidR="00055C4D" w:rsidRDefault="00055C4D" w:rsidP="00F53A2C">
      <w:pPr>
        <w:pStyle w:val="NoSpacing"/>
      </w:pPr>
      <w:r>
        <w:t xml:space="preserve">      EXECUTE immediate S_QUERY;</w:t>
      </w:r>
    </w:p>
    <w:p w:rsidR="00055C4D" w:rsidRDefault="00055C4D" w:rsidP="00F53A2C">
      <w:pPr>
        <w:pStyle w:val="NoSpacing"/>
      </w:pPr>
      <w:r>
        <w:t xml:space="preserve">    NULL;</w:t>
      </w:r>
    </w:p>
    <w:p w:rsidR="00055C4D" w:rsidRDefault="00055C4D" w:rsidP="00F53A2C">
      <w:pPr>
        <w:pStyle w:val="NoSpacing"/>
      </w:pPr>
      <w:r>
        <w:t xml:space="preserve">  END LOOP;</w:t>
      </w:r>
    </w:p>
    <w:p w:rsidR="00055C4D" w:rsidRDefault="00055C4D" w:rsidP="00F53A2C">
      <w:pPr>
        <w:pStyle w:val="NoSpacing"/>
      </w:pPr>
      <w:r>
        <w:t>END KILL_INACTIVE_SESSIONS;</w:t>
      </w:r>
    </w:p>
    <w:p w:rsidR="00055C4D" w:rsidRDefault="00055C4D" w:rsidP="00F53A2C">
      <w:pPr>
        <w:pStyle w:val="NoSpacing"/>
      </w:pPr>
      <w:r>
        <w:lastRenderedPageBreak/>
        <w:t>/</w:t>
      </w:r>
    </w:p>
    <w:p w:rsidR="00055C4D" w:rsidRDefault="00055C4D" w:rsidP="00F53A2C">
      <w:pPr>
        <w:pStyle w:val="NoSpacing"/>
      </w:pPr>
    </w:p>
    <w:p w:rsidR="00055C4D" w:rsidRDefault="00055C4D" w:rsidP="00F53A2C">
      <w:pPr>
        <w:pStyle w:val="NoSpacing"/>
      </w:pPr>
      <w:r>
        <w:t>BEGIN</w:t>
      </w:r>
    </w:p>
    <w:p w:rsidR="00055C4D" w:rsidRDefault="00055C4D" w:rsidP="00F53A2C">
      <w:pPr>
        <w:pStyle w:val="NoSpacing"/>
      </w:pPr>
      <w:r>
        <w:t>KILL_INACTIVE_SESSIONS();</w:t>
      </w:r>
    </w:p>
    <w:p w:rsidR="00055C4D" w:rsidRDefault="00055C4D" w:rsidP="00F53A2C">
      <w:pPr>
        <w:pStyle w:val="NoSpacing"/>
      </w:pPr>
      <w:r>
        <w:t>END;</w:t>
      </w:r>
    </w:p>
    <w:p w:rsidR="00055C4D" w:rsidRDefault="00055C4D" w:rsidP="00F53A2C">
      <w:pPr>
        <w:pStyle w:val="NoSpacing"/>
      </w:pPr>
      <w:r>
        <w:t>/</w:t>
      </w:r>
    </w:p>
    <w:p w:rsidR="00F45772" w:rsidRDefault="00F45772" w:rsidP="00F53A2C">
      <w:pPr>
        <w:pStyle w:val="NoSpacing"/>
      </w:pPr>
    </w:p>
    <w:sectPr w:rsidR="00F45772" w:rsidSect="00D81FA3">
      <w:footerReference w:type="default" r:id="rId8"/>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A3C" w:rsidRDefault="00071A3C" w:rsidP="00D54E76">
      <w:pPr>
        <w:spacing w:after="0" w:line="240" w:lineRule="auto"/>
      </w:pPr>
      <w:r>
        <w:separator/>
      </w:r>
    </w:p>
  </w:endnote>
  <w:endnote w:type="continuationSeparator" w:id="0">
    <w:p w:rsidR="00071A3C" w:rsidRDefault="00071A3C" w:rsidP="00D5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A3C" w:rsidRDefault="00C16C59">
    <w:pPr>
      <w:pStyle w:val="Footer"/>
    </w:pPr>
    <w:r>
      <w:rPr>
        <w:noProof/>
      </w:rPr>
      <w:pict>
        <v:group id="Group 164" o:spid="_x0000_s2049" style="position:absolute;margin-left:6165.6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2051" style="position:absolute;left:2286;width:59436;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2050" type="#_x0000_t202" style="position:absolute;top:95;width:59436;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71A3C" w:rsidRDefault="00C16C59">
                  <w:pPr>
                    <w:pStyle w:val="Footer"/>
                    <w:tabs>
                      <w:tab w:val="clear" w:pos="4680"/>
                      <w:tab w:val="clear" w:pos="9360"/>
                    </w:tabs>
                    <w:jc w:val="right"/>
                  </w:pPr>
                  <w:sdt>
                    <w:sdtPr>
                      <w:rPr>
                        <w:caps/>
                        <w:color w:val="C0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71A3C" w:rsidRPr="00685031">
                        <w:rPr>
                          <w:caps/>
                          <w:color w:val="C00000"/>
                          <w:sz w:val="20"/>
                          <w:szCs w:val="20"/>
                        </w:rPr>
                        <w:t>World of DBA</w:t>
                      </w:r>
                    </w:sdtContent>
                  </w:sdt>
                  <w:r w:rsidR="00071A3C">
                    <w:rPr>
                      <w:caps/>
                      <w:color w:val="808080" w:themeColor="background1" w:themeShade="80"/>
                      <w:sz w:val="20"/>
                      <w:szCs w:val="20"/>
                    </w:rPr>
                    <w:t> | </w:t>
                  </w:r>
                  <w:sdt>
                    <w:sdtPr>
                      <w:rPr>
                        <w:color w:val="2E74B5" w:themeColor="accent1" w:themeShade="BF"/>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71A3C" w:rsidRPr="00685031">
                        <w:rPr>
                          <w:color w:val="2E74B5" w:themeColor="accent1" w:themeShade="BF"/>
                          <w:sz w:val="20"/>
                          <w:szCs w:val="20"/>
                        </w:rPr>
                        <w:t>Created by Jiten Pansara</w:t>
                      </w:r>
                    </w:sdtContent>
                  </w:sdt>
                </w:p>
              </w:txbxContent>
            </v:textbox>
          </v:shape>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A3C" w:rsidRDefault="00071A3C" w:rsidP="00D54E76">
      <w:pPr>
        <w:spacing w:after="0" w:line="240" w:lineRule="auto"/>
      </w:pPr>
      <w:r>
        <w:separator/>
      </w:r>
    </w:p>
  </w:footnote>
  <w:footnote w:type="continuationSeparator" w:id="0">
    <w:p w:rsidR="00071A3C" w:rsidRDefault="00071A3C" w:rsidP="00D54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55C4D"/>
    <w:rsid w:val="00055C4D"/>
    <w:rsid w:val="00055C9F"/>
    <w:rsid w:val="00071A3C"/>
    <w:rsid w:val="00140FCF"/>
    <w:rsid w:val="001425FC"/>
    <w:rsid w:val="001751B8"/>
    <w:rsid w:val="00271A6C"/>
    <w:rsid w:val="00276612"/>
    <w:rsid w:val="00283777"/>
    <w:rsid w:val="0035246E"/>
    <w:rsid w:val="004433DB"/>
    <w:rsid w:val="004F4903"/>
    <w:rsid w:val="005E0241"/>
    <w:rsid w:val="00604D02"/>
    <w:rsid w:val="00685031"/>
    <w:rsid w:val="00691C5B"/>
    <w:rsid w:val="007467BE"/>
    <w:rsid w:val="007C17F0"/>
    <w:rsid w:val="007D519C"/>
    <w:rsid w:val="0088610D"/>
    <w:rsid w:val="00896647"/>
    <w:rsid w:val="008B5D53"/>
    <w:rsid w:val="008C7CD4"/>
    <w:rsid w:val="008F42FD"/>
    <w:rsid w:val="00A60191"/>
    <w:rsid w:val="00A61F63"/>
    <w:rsid w:val="00A75EB5"/>
    <w:rsid w:val="00AB55BB"/>
    <w:rsid w:val="00AB78A7"/>
    <w:rsid w:val="00B567E7"/>
    <w:rsid w:val="00B92637"/>
    <w:rsid w:val="00BD614E"/>
    <w:rsid w:val="00C16C59"/>
    <w:rsid w:val="00CA2B94"/>
    <w:rsid w:val="00CB08ED"/>
    <w:rsid w:val="00D13606"/>
    <w:rsid w:val="00D54E76"/>
    <w:rsid w:val="00D760F2"/>
    <w:rsid w:val="00D81FA3"/>
    <w:rsid w:val="00DA1D1E"/>
    <w:rsid w:val="00E439F3"/>
    <w:rsid w:val="00F36727"/>
    <w:rsid w:val="00F45772"/>
    <w:rsid w:val="00F53A2C"/>
    <w:rsid w:val="00F60477"/>
    <w:rsid w:val="00FD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76"/>
  </w:style>
  <w:style w:type="paragraph" w:styleId="Footer">
    <w:name w:val="footer"/>
    <w:basedOn w:val="Normal"/>
    <w:link w:val="FooterChar"/>
    <w:uiPriority w:val="99"/>
    <w:unhideWhenUsed/>
    <w:rsid w:val="00D5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76"/>
  </w:style>
  <w:style w:type="paragraph" w:styleId="BalloonText">
    <w:name w:val="Balloon Text"/>
    <w:basedOn w:val="Normal"/>
    <w:link w:val="BalloonTextChar"/>
    <w:uiPriority w:val="99"/>
    <w:semiHidden/>
    <w:unhideWhenUsed/>
    <w:rsid w:val="00691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5B"/>
    <w:rPr>
      <w:rFonts w:ascii="Tahoma" w:hAnsi="Tahoma" w:cs="Tahoma"/>
      <w:sz w:val="16"/>
      <w:szCs w:val="16"/>
    </w:rPr>
  </w:style>
  <w:style w:type="paragraph" w:styleId="NoSpacing">
    <w:name w:val="No Spacing"/>
    <w:uiPriority w:val="1"/>
    <w:qFormat/>
    <w:rsid w:val="00F53A2C"/>
    <w:pPr>
      <w:spacing w:after="0" w:line="240" w:lineRule="auto"/>
    </w:pPr>
  </w:style>
  <w:style w:type="paragraph" w:styleId="HTMLPreformatted">
    <w:name w:val="HTML Preformatted"/>
    <w:basedOn w:val="Normal"/>
    <w:link w:val="HTMLPreformattedChar"/>
    <w:uiPriority w:val="99"/>
    <w:semiHidden/>
    <w:unhideWhenUsed/>
    <w:rsid w:val="00D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1360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90880">
      <w:bodyDiv w:val="1"/>
      <w:marLeft w:val="0"/>
      <w:marRight w:val="0"/>
      <w:marTop w:val="0"/>
      <w:marBottom w:val="0"/>
      <w:divBdr>
        <w:top w:val="none" w:sz="0" w:space="0" w:color="auto"/>
        <w:left w:val="none" w:sz="0" w:space="0" w:color="auto"/>
        <w:bottom w:val="none" w:sz="0" w:space="0" w:color="auto"/>
        <w:right w:val="none" w:sz="0" w:space="0" w:color="auto"/>
      </w:divBdr>
    </w:div>
    <w:div w:id="842547545">
      <w:bodyDiv w:val="1"/>
      <w:marLeft w:val="0"/>
      <w:marRight w:val="0"/>
      <w:marTop w:val="0"/>
      <w:marBottom w:val="0"/>
      <w:divBdr>
        <w:top w:val="none" w:sz="0" w:space="0" w:color="auto"/>
        <w:left w:val="none" w:sz="0" w:space="0" w:color="auto"/>
        <w:bottom w:val="none" w:sz="0" w:space="0" w:color="auto"/>
        <w:right w:val="none" w:sz="0" w:space="0" w:color="auto"/>
      </w:divBdr>
    </w:div>
    <w:div w:id="912273124">
      <w:bodyDiv w:val="1"/>
      <w:marLeft w:val="0"/>
      <w:marRight w:val="0"/>
      <w:marTop w:val="0"/>
      <w:marBottom w:val="0"/>
      <w:divBdr>
        <w:top w:val="none" w:sz="0" w:space="0" w:color="auto"/>
        <w:left w:val="none" w:sz="0" w:space="0" w:color="auto"/>
        <w:bottom w:val="none" w:sz="0" w:space="0" w:color="auto"/>
        <w:right w:val="none" w:sz="0" w:space="0" w:color="auto"/>
      </w:divBdr>
    </w:div>
    <w:div w:id="1841390349">
      <w:bodyDiv w:val="1"/>
      <w:marLeft w:val="0"/>
      <w:marRight w:val="0"/>
      <w:marTop w:val="0"/>
      <w:marBottom w:val="0"/>
      <w:divBdr>
        <w:top w:val="none" w:sz="0" w:space="0" w:color="auto"/>
        <w:left w:val="none" w:sz="0" w:space="0" w:color="auto"/>
        <w:bottom w:val="none" w:sz="0" w:space="0" w:color="auto"/>
        <w:right w:val="none" w:sz="0" w:space="0" w:color="auto"/>
      </w:divBdr>
    </w:div>
    <w:div w:id="19913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EEB8-10A6-4D4E-9629-BABF9F1B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593B5D30</Template>
  <TotalTime>0</TotalTime>
  <Pages>54</Pages>
  <Words>11540</Words>
  <Characters>65781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World of DBA</vt:lpstr>
    </vt:vector>
  </TitlesOfParts>
  <Company>KPIT</Company>
  <LinksUpToDate>false</LinksUpToDate>
  <CharactersWithSpaces>77167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DBA</dc:title>
  <dc:subject>Created by Jiten Pansara</dc:subject>
  <dc:creator>Jiten Pansara</dc:creator>
  <cp:keywords/>
  <dc:description/>
  <cp:lastModifiedBy>Pansara, Jiten</cp:lastModifiedBy>
  <cp:revision>23</cp:revision>
  <dcterms:created xsi:type="dcterms:W3CDTF">2015-06-15T08:59:00Z</dcterms:created>
  <dcterms:modified xsi:type="dcterms:W3CDTF">2019-04-21T09:23:00Z</dcterms:modified>
  <cp:contentStatus/>
</cp:coreProperties>
</file>