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875C1" w:rsidR="00207161" w:rsidP="00207161" w:rsidRDefault="00207161" w14:paraId="7D01E5E3"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rsidRPr="00F875C1" w:rsidR="00207161" w:rsidP="00207161" w:rsidRDefault="00207161" w14:paraId="4CDD3BA9"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rsidR="00207161" w:rsidP="00207161" w:rsidRDefault="00207161" w14:paraId="5E46A885"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rsidR="002A5AE0" w:rsidP="002A5AE0" w:rsidRDefault="002A5AE0" w14:paraId="66628369" w14:textId="57BBE642">
      <w:pPr>
        <w:pStyle w:val="HeaderSMTDTIS"/>
        <w:jc w:val="center"/>
        <w:rPr>
          <w:rFonts w:ascii="Verdana" w:hAnsi="Verdana"/>
          <w:sz w:val="32"/>
          <w:szCs w:val="32"/>
        </w:rPr>
      </w:pPr>
    </w:p>
    <w:p w:rsidRPr="00AF2EAB" w:rsidR="002A5AE0" w:rsidP="002A5AE0" w:rsidRDefault="002A5AE0" w14:paraId="6C5840D6" w14:textId="74EEEC12">
      <w:pPr>
        <w:pStyle w:val="HeaderSMTDTIS"/>
        <w:jc w:val="center"/>
      </w:pPr>
      <w:r>
        <w:rPr>
          <w:rFonts w:hint="eastAsia" w:ascii="Arial Bold" w:hAnsi="Arial Bold"/>
          <w:b/>
          <w:bCs/>
          <w:smallCaps w:val="0"/>
          <w:color w:val="003366"/>
          <w:kern w:val="28"/>
          <w:sz w:val="32"/>
          <w:szCs w:val="32"/>
          <w:lang w:val="en-US"/>
        </w:rPr>
        <w:t>Verify</w:t>
      </w:r>
      <w:r>
        <w:rPr>
          <w:rFonts w:ascii="Arial Bold" w:hAnsi="Arial Bold"/>
          <w:b/>
          <w:bCs/>
          <w:smallCaps w:val="0"/>
          <w:color w:val="003366"/>
          <w:kern w:val="28"/>
          <w:sz w:val="32"/>
          <w:szCs w:val="32"/>
          <w:lang w:val="en-US"/>
        </w:rPr>
        <w:t xml:space="preserve"> Free Space in Database</w:t>
      </w:r>
    </w:p>
    <w:p w:rsidRPr="00EA65E2" w:rsidR="002A5AE0" w:rsidP="00207161" w:rsidRDefault="002A5AE0" w14:paraId="10BC4EF3" w14:textId="38FA2467">
      <w:pPr>
        <w:pStyle w:val="Title2SMTDTIS"/>
        <w:tabs>
          <w:tab w:val="left" w:pos="8205"/>
          <w:tab w:val="right" w:pos="8306"/>
        </w:tabs>
        <w:ind w:left="2880"/>
        <w:jc w:val="left"/>
        <w:rPr>
          <w:rFonts w:hint="eastAsia"/>
        </w:rPr>
      </w:pPr>
      <w:r>
        <w:t xml:space="preserve">     </w:t>
      </w:r>
      <w:r w:rsidRPr="00EA65E2">
        <w:t>Submitted to</w:t>
      </w:r>
      <w:r>
        <w:tab/>
      </w:r>
      <w:r w:rsidR="00207161">
        <w:rPr>
          <w:rFonts w:hint="eastAsia"/>
        </w:rPr>
        <w:tab/>
      </w:r>
    </w:p>
    <w:p w:rsidR="002A5AE0" w:rsidP="002A5AE0" w:rsidRDefault="002A5AE0" w14:paraId="232D87D6" w14:textId="77777777">
      <w:pPr>
        <w:pStyle w:val="Title2SMTDTIS"/>
        <w:rPr>
          <w:rFonts w:hint="eastAsia"/>
        </w:rPr>
      </w:pPr>
    </w:p>
    <w:p w:rsidRPr="003510A7" w:rsidR="002A5AE0" w:rsidP="002A5AE0" w:rsidRDefault="002A5AE0" w14:paraId="24C0E221" w14:textId="7E9F4F51">
      <w:pPr>
        <w:rPr>
          <w:rFonts w:cs="Arial"/>
          <w:b/>
          <w:sz w:val="28"/>
          <w:szCs w:val="28"/>
        </w:rPr>
      </w:pPr>
      <w:r>
        <w:rPr>
          <w:rFonts w:cs="Arial"/>
          <w:b/>
          <w:sz w:val="28"/>
          <w:szCs w:val="28"/>
        </w:rPr>
        <w:t xml:space="preserve">                                     </w:t>
      </w:r>
      <w:r w:rsidRPr="00201C1C">
        <w:rPr>
          <w:rFonts w:cs="Arial"/>
          <w:b/>
          <w:noProof/>
          <w:sz w:val="28"/>
          <w:szCs w:val="28"/>
        </w:rPr>
        <w:drawing>
          <wp:inline distT="0" distB="0" distL="0" distR="0" wp14:anchorId="3E9DE8BC" wp14:editId="55A38E84">
            <wp:extent cx="7429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Pr="003510A7" w:rsidR="002A5AE0" w:rsidP="002A5AE0" w:rsidRDefault="002A5AE0" w14:paraId="16AFC71C" w14:textId="77777777">
      <w:pPr>
        <w:jc w:val="center"/>
        <w:rPr>
          <w:rFonts w:cs="Arial"/>
          <w:b/>
          <w:sz w:val="28"/>
          <w:szCs w:val="28"/>
        </w:rPr>
      </w:pPr>
    </w:p>
    <w:p w:rsidRPr="00824010" w:rsidR="002A5AE0" w:rsidP="002A5AE0" w:rsidRDefault="002A5AE0" w14:paraId="70763CB5" w14:textId="77777777">
      <w:pPr>
        <w:pStyle w:val="Header"/>
        <w:rPr>
          <w:rFonts w:hint="eastAsia"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r w:rsidRPr="00824010">
        <w:rPr>
          <w:rFonts w:ascii="Arial Bold" w:hAnsi="Arial Bold" w:eastAsia="MS Mincho" w:cs="Arial"/>
          <w:b/>
          <w:bCs/>
          <w:color w:val="003366"/>
          <w:kern w:val="28"/>
          <w:sz w:val="32"/>
          <w:szCs w:val="32"/>
          <w:lang w:eastAsia="ja-JP"/>
        </w:rPr>
        <w:t>By</w:t>
      </w:r>
    </w:p>
    <w:p w:rsidR="002A5AE0" w:rsidP="002A5AE0" w:rsidRDefault="002A5AE0" w14:paraId="0303ED29" w14:textId="2584F8B6">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4AF64FDC" wp14:editId="676B96CC">
            <wp:extent cx="14954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Pr="00824010" w:rsidR="002A5AE0" w:rsidP="002A5AE0" w:rsidRDefault="002A5AE0" w14:paraId="48ADE5AE" w14:textId="595B12C3">
      <w:pPr>
        <w:pStyle w:val="Title2SMTDTIS"/>
        <w:jc w:val="left"/>
        <w:rPr>
          <w:rFonts w:hint="eastAsia"/>
        </w:rPr>
      </w:pPr>
      <w:r w:rsidR="576CD525">
        <w:rPr/>
        <w:t xml:space="preserve">                              </w:t>
      </w:r>
      <w:r w:rsidR="576CD525">
        <w:rPr/>
        <w:t>C</w:t>
      </w:r>
      <w:r w:rsidR="576CD525">
        <w:rPr/>
        <w:t>IS, Wipro Limited</w:t>
      </w:r>
    </w:p>
    <w:p w:rsidRPr="003510A7" w:rsidR="002A5AE0" w:rsidP="002A5AE0" w:rsidRDefault="002A5AE0" w14:paraId="52512F5C" w14:textId="77777777">
      <w:pPr>
        <w:pStyle w:val="NormalWeb"/>
        <w:ind w:right="180"/>
        <w:jc w:val="center"/>
        <w:rPr>
          <w:rFonts w:ascii="Verdana" w:hAnsi="Verdana" w:cs="Arial"/>
          <w:b/>
          <w:sz w:val="28"/>
          <w:szCs w:val="28"/>
          <w:lang w:val="en-GB"/>
        </w:rPr>
      </w:pPr>
    </w:p>
    <w:p w:rsidRPr="00E77ED8" w:rsidR="00E77ED8" w:rsidP="002A5AE0" w:rsidRDefault="00E77ED8" w14:paraId="21399908" w14:textId="3B942D62">
      <w:pPr>
        <w:pStyle w:val="HeaderSMTDTIS"/>
        <w:jc w:val="center"/>
        <w:rPr>
          <w:sz w:val="22"/>
          <w:szCs w:val="22"/>
        </w:rPr>
      </w:pPr>
    </w:p>
    <w:p w:rsidR="00E77ED8" w:rsidP="00E77ED8" w:rsidRDefault="00E77ED8" w14:paraId="21399909" w14:textId="77777777">
      <w:pPr>
        <w:autoSpaceDE w:val="0"/>
        <w:autoSpaceDN w:val="0"/>
        <w:adjustRightInd w:val="0"/>
        <w:ind w:firstLine="720"/>
        <w:jc w:val="both"/>
        <w:rPr>
          <w:lang w:val="fr-FR"/>
        </w:rPr>
      </w:pPr>
    </w:p>
    <w:p w:rsidR="00E77ED8" w:rsidP="00E77ED8" w:rsidRDefault="00E77ED8" w14:paraId="2139990A" w14:textId="77777777">
      <w:pPr>
        <w:autoSpaceDE w:val="0"/>
        <w:autoSpaceDN w:val="0"/>
        <w:adjustRightInd w:val="0"/>
        <w:ind w:firstLine="720"/>
        <w:jc w:val="both"/>
        <w:rPr>
          <w:lang w:val="fr-FR"/>
        </w:rPr>
      </w:pPr>
    </w:p>
    <w:p w:rsidR="001C74FD" w:rsidP="00E77ED8" w:rsidRDefault="001C74FD" w14:paraId="2139990B" w14:textId="77777777">
      <w:pPr>
        <w:autoSpaceDE w:val="0"/>
        <w:autoSpaceDN w:val="0"/>
        <w:adjustRightInd w:val="0"/>
        <w:ind w:firstLine="720"/>
        <w:jc w:val="both"/>
        <w:rPr>
          <w:lang w:val="fr-FR"/>
        </w:rPr>
      </w:pPr>
    </w:p>
    <w:p w:rsidR="001C74FD" w:rsidP="00E77ED8" w:rsidRDefault="001C74FD" w14:paraId="2139990C" w14:textId="77777777">
      <w:pPr>
        <w:autoSpaceDE w:val="0"/>
        <w:autoSpaceDN w:val="0"/>
        <w:adjustRightInd w:val="0"/>
        <w:ind w:firstLine="720"/>
        <w:jc w:val="both"/>
        <w:rPr>
          <w:lang w:val="fr-FR"/>
        </w:rPr>
      </w:pPr>
    </w:p>
    <w:p w:rsidR="001C74FD" w:rsidP="00E77ED8" w:rsidRDefault="001C74FD" w14:paraId="2139990D" w14:textId="77777777">
      <w:pPr>
        <w:autoSpaceDE w:val="0"/>
        <w:autoSpaceDN w:val="0"/>
        <w:adjustRightInd w:val="0"/>
        <w:ind w:firstLine="720"/>
        <w:jc w:val="both"/>
        <w:rPr>
          <w:lang w:val="fr-FR"/>
        </w:rPr>
      </w:pPr>
    </w:p>
    <w:p w:rsidR="001C74FD" w:rsidP="00E77ED8" w:rsidRDefault="001C74FD" w14:paraId="2139990E" w14:textId="77777777">
      <w:pPr>
        <w:autoSpaceDE w:val="0"/>
        <w:autoSpaceDN w:val="0"/>
        <w:adjustRightInd w:val="0"/>
        <w:ind w:firstLine="720"/>
        <w:jc w:val="both"/>
        <w:rPr>
          <w:lang w:val="fr-FR"/>
        </w:rPr>
      </w:pPr>
    </w:p>
    <w:p w:rsidR="001C74FD" w:rsidP="00E77ED8" w:rsidRDefault="001C74FD" w14:paraId="2139990F" w14:textId="77777777">
      <w:pPr>
        <w:autoSpaceDE w:val="0"/>
        <w:autoSpaceDN w:val="0"/>
        <w:adjustRightInd w:val="0"/>
        <w:ind w:firstLine="720"/>
        <w:jc w:val="both"/>
        <w:rPr>
          <w:lang w:val="fr-FR"/>
        </w:rPr>
      </w:pPr>
    </w:p>
    <w:p w:rsidR="001C74FD" w:rsidP="00E77ED8" w:rsidRDefault="001C74FD" w14:paraId="21399910" w14:textId="77777777">
      <w:pPr>
        <w:autoSpaceDE w:val="0"/>
        <w:autoSpaceDN w:val="0"/>
        <w:adjustRightInd w:val="0"/>
        <w:ind w:firstLine="720"/>
        <w:jc w:val="both"/>
        <w:rPr>
          <w:lang w:val="fr-FR"/>
        </w:rPr>
      </w:pPr>
    </w:p>
    <w:p w:rsidRPr="00A12E6F" w:rsidR="002A5AE0" w:rsidP="002A5AE0" w:rsidRDefault="002A5AE0" w14:paraId="1392E6C5" w14:textId="77777777">
      <w:pPr>
        <w:pStyle w:val="TabletitleSMTDTIS"/>
      </w:pPr>
      <w:bookmarkStart w:name="_Toc355104460" w:id="0"/>
      <w:r w:rsidRPr="00A12E6F">
        <w:lastRenderedPageBreak/>
        <w:t>Document Details</w:t>
      </w:r>
      <w:bookmarkEnd w:id="0"/>
    </w:p>
    <w:p w:rsidR="002A5AE0" w:rsidP="002A5AE0" w:rsidRDefault="002A5AE0" w14:paraId="05ABC5EC"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2A5AE0" w:rsidTr="576CD525" w14:paraId="06A103C7" w14:textId="77777777">
        <w:trPr>
          <w:jc w:val="center"/>
        </w:trPr>
        <w:tc>
          <w:tcPr>
            <w:tcW w:w="3780" w:type="dxa"/>
            <w:tcBorders>
              <w:top w:val="single" w:color="auto" w:sz="4" w:space="0"/>
            </w:tcBorders>
            <w:shd w:val="clear" w:color="auto" w:fill="E6E6E6"/>
            <w:tcMar/>
          </w:tcPr>
          <w:p w:rsidR="002A5AE0" w:rsidP="00A87B83" w:rsidRDefault="002A5AE0" w14:paraId="29D4A49C" w14:textId="77777777">
            <w:pPr>
              <w:pStyle w:val="TableCellBoldSMTDTIS"/>
              <w:rPr>
                <w:rFonts w:hint="eastAsia"/>
              </w:rPr>
            </w:pPr>
            <w:r>
              <w:t>Project Name</w:t>
            </w:r>
          </w:p>
        </w:tc>
        <w:tc>
          <w:tcPr>
            <w:tcW w:w="4664" w:type="dxa"/>
            <w:tcBorders>
              <w:top w:val="single" w:color="auto" w:sz="4" w:space="0"/>
            </w:tcBorders>
            <w:tcMar/>
          </w:tcPr>
          <w:p w:rsidR="002A5AE0" w:rsidP="00A87B83" w:rsidRDefault="00841612" w14:paraId="5DBBBF26" w14:textId="317FBB32">
            <w:pPr>
              <w:pStyle w:val="TableCellSMTDTIS"/>
            </w:pPr>
            <w:r>
              <w:t>Innogy SE</w:t>
            </w:r>
          </w:p>
        </w:tc>
      </w:tr>
      <w:tr w:rsidR="002A5AE0" w:rsidTr="576CD525" w14:paraId="41D22601" w14:textId="77777777">
        <w:trPr>
          <w:jc w:val="center"/>
        </w:trPr>
        <w:tc>
          <w:tcPr>
            <w:tcW w:w="3780" w:type="dxa"/>
            <w:shd w:val="clear" w:color="auto" w:fill="E6E6E6"/>
            <w:tcMar/>
          </w:tcPr>
          <w:p w:rsidR="002A5AE0" w:rsidP="00A87B83" w:rsidRDefault="002A5AE0" w14:paraId="6A1A9D24" w14:textId="77777777">
            <w:pPr>
              <w:pStyle w:val="TableCellBoldSMTDTIS"/>
              <w:rPr>
                <w:rFonts w:hint="eastAsia"/>
              </w:rPr>
            </w:pPr>
            <w:r>
              <w:t xml:space="preserve">Account </w:t>
            </w:r>
          </w:p>
        </w:tc>
        <w:tc>
          <w:tcPr>
            <w:tcW w:w="4664" w:type="dxa"/>
            <w:tcMar/>
          </w:tcPr>
          <w:p w:rsidR="002A5AE0" w:rsidP="00A87B83" w:rsidRDefault="002A5AE0" w14:paraId="1A0B6298" w14:textId="1F997E91">
            <w:pPr>
              <w:pStyle w:val="TableCellSMTDTIS"/>
            </w:pPr>
            <w:r w:rsidR="576CD525">
              <w:rPr/>
              <w:t>C</w:t>
            </w:r>
            <w:r w:rsidR="576CD525">
              <w:rPr/>
              <w:t>IS</w:t>
            </w:r>
          </w:p>
        </w:tc>
      </w:tr>
      <w:tr w:rsidR="002A5AE0" w:rsidTr="576CD525" w14:paraId="200511EB" w14:textId="77777777">
        <w:trPr>
          <w:jc w:val="center"/>
        </w:trPr>
        <w:tc>
          <w:tcPr>
            <w:tcW w:w="3780" w:type="dxa"/>
            <w:shd w:val="clear" w:color="auto" w:fill="E6E6E6"/>
            <w:tcMar/>
          </w:tcPr>
          <w:p w:rsidR="002A5AE0" w:rsidP="00A87B83" w:rsidRDefault="002A5AE0" w14:paraId="3608C476" w14:textId="77777777">
            <w:pPr>
              <w:pStyle w:val="TableCellBoldSMTDTIS"/>
              <w:rPr>
                <w:rFonts w:hint="eastAsia"/>
              </w:rPr>
            </w:pPr>
            <w:r>
              <w:t>IT Component/Application Title</w:t>
            </w:r>
          </w:p>
        </w:tc>
        <w:tc>
          <w:tcPr>
            <w:tcW w:w="4664" w:type="dxa"/>
            <w:tcMar/>
          </w:tcPr>
          <w:p w:rsidR="002A5AE0" w:rsidP="00A87B83" w:rsidRDefault="002A5AE0" w14:paraId="0965C361" w14:textId="38B8693A">
            <w:pPr>
              <w:pStyle w:val="TableCellSMTDTIS"/>
            </w:pPr>
            <w:r>
              <w:rPr>
                <w:lang w:val="fr-FR"/>
              </w:rPr>
              <w:t>VERIFY FREE SPACE IN DATABASE</w:t>
            </w:r>
          </w:p>
        </w:tc>
      </w:tr>
      <w:tr w:rsidR="002A5AE0" w:rsidTr="576CD525" w14:paraId="725B1161" w14:textId="77777777">
        <w:trPr>
          <w:jc w:val="center"/>
        </w:trPr>
        <w:tc>
          <w:tcPr>
            <w:tcW w:w="3780" w:type="dxa"/>
            <w:shd w:val="clear" w:color="auto" w:fill="E6E6E6"/>
            <w:tcMar/>
          </w:tcPr>
          <w:p w:rsidR="002A5AE0" w:rsidP="00A87B83" w:rsidRDefault="002A5AE0" w14:paraId="7D8D2841" w14:textId="77777777">
            <w:pPr>
              <w:pStyle w:val="TableCellBoldSMTDTIS"/>
              <w:rPr>
                <w:rFonts w:hint="eastAsia"/>
              </w:rPr>
            </w:pPr>
            <w:r>
              <w:t xml:space="preserve">Current Version </w:t>
            </w:r>
          </w:p>
        </w:tc>
        <w:tc>
          <w:tcPr>
            <w:tcW w:w="4664" w:type="dxa"/>
            <w:tcMar/>
          </w:tcPr>
          <w:p w:rsidR="002A5AE0" w:rsidP="00A87B83" w:rsidRDefault="0076157D" w14:paraId="2B4E352F" w14:textId="3C642C21">
            <w:pPr>
              <w:pStyle w:val="TableCellSMTDTIS"/>
            </w:pPr>
            <w:r>
              <w:t>1.5</w:t>
            </w:r>
          </w:p>
        </w:tc>
      </w:tr>
      <w:tr w:rsidR="002A5AE0" w:rsidTr="576CD525" w14:paraId="77C3F19C" w14:textId="77777777">
        <w:trPr>
          <w:jc w:val="center"/>
        </w:trPr>
        <w:tc>
          <w:tcPr>
            <w:tcW w:w="3780" w:type="dxa"/>
            <w:shd w:val="clear" w:color="auto" w:fill="E6E6E6"/>
            <w:tcMar/>
          </w:tcPr>
          <w:p w:rsidR="002A5AE0" w:rsidP="00A87B83" w:rsidRDefault="002A5AE0" w14:paraId="2AB6B71E" w14:textId="77777777">
            <w:pPr>
              <w:pStyle w:val="TableCellBoldSMTDTIS"/>
              <w:rPr>
                <w:rFonts w:hint="eastAsia"/>
              </w:rPr>
            </w:pPr>
            <w:r>
              <w:t>List of Contributors</w:t>
            </w:r>
          </w:p>
        </w:tc>
        <w:tc>
          <w:tcPr>
            <w:tcW w:w="4664" w:type="dxa"/>
            <w:tcMar/>
          </w:tcPr>
          <w:p w:rsidR="002A5AE0" w:rsidP="00A87B83" w:rsidRDefault="002A5AE0" w14:paraId="3E9BBD8F" w14:textId="3AC70C69">
            <w:pPr>
              <w:pStyle w:val="TableCellSMTDTIS"/>
            </w:pPr>
            <w:r>
              <w:t>Pradipkumar Kansara, Kiran Bhalekar, Ayushi Gautam, Sivakumar Goud</w:t>
            </w:r>
            <w:r w:rsidR="0076157D">
              <w:t>, Ayushi Srivastava</w:t>
            </w:r>
          </w:p>
        </w:tc>
      </w:tr>
      <w:tr w:rsidR="002A5AE0" w:rsidTr="576CD525" w14:paraId="53E711A5" w14:textId="77777777">
        <w:trPr>
          <w:jc w:val="center"/>
        </w:trPr>
        <w:tc>
          <w:tcPr>
            <w:tcW w:w="3780" w:type="dxa"/>
            <w:tcBorders>
              <w:bottom w:val="single" w:color="auto" w:sz="4" w:space="0"/>
            </w:tcBorders>
            <w:shd w:val="clear" w:color="auto" w:fill="E6E6E6"/>
            <w:tcMar/>
          </w:tcPr>
          <w:p w:rsidR="002A5AE0" w:rsidP="00A87B83" w:rsidRDefault="002A5AE0" w14:paraId="3318E5A2" w14:textId="77777777">
            <w:pPr>
              <w:pStyle w:val="TableCellBoldSMTDTIS"/>
              <w:rPr>
                <w:rFonts w:hint="eastAsia"/>
              </w:rPr>
            </w:pPr>
            <w:r>
              <w:t>Customer Contact Information</w:t>
            </w:r>
          </w:p>
        </w:tc>
        <w:tc>
          <w:tcPr>
            <w:tcW w:w="4664" w:type="dxa"/>
            <w:tcBorders>
              <w:bottom w:val="single" w:color="auto" w:sz="4" w:space="0"/>
            </w:tcBorders>
            <w:tcMar/>
          </w:tcPr>
          <w:p w:rsidR="002A5AE0" w:rsidP="00A87B83" w:rsidRDefault="002A5AE0" w14:paraId="5D2E4A59" w14:textId="77777777">
            <w:pPr>
              <w:pStyle w:val="TableCellSMTDTIS"/>
            </w:pPr>
          </w:p>
        </w:tc>
      </w:tr>
    </w:tbl>
    <w:p w:rsidR="002A5AE0" w:rsidP="002A5AE0" w:rsidRDefault="002A5AE0" w14:paraId="629CD48F" w14:textId="77777777">
      <w:pPr>
        <w:autoSpaceDE w:val="0"/>
        <w:autoSpaceDN w:val="0"/>
        <w:adjustRightInd w:val="0"/>
        <w:jc w:val="both"/>
        <w:rPr>
          <w:rFonts w:cs="Arial"/>
          <w:szCs w:val="20"/>
        </w:rPr>
      </w:pPr>
      <w:r>
        <w:rPr>
          <w:rFonts w:cs="Arial"/>
          <w:szCs w:val="20"/>
        </w:rPr>
        <w:t xml:space="preserve">          </w:t>
      </w:r>
    </w:p>
    <w:p w:rsidRPr="00A12E6F" w:rsidR="002A5AE0" w:rsidP="002A5AE0" w:rsidRDefault="002A5AE0" w14:paraId="35936830"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2A5AE0" w:rsidP="002A5AE0" w:rsidRDefault="002A5AE0" w14:paraId="7310C50A" w14:textId="77777777">
      <w:pPr>
        <w:pStyle w:val="BodyText"/>
      </w:pPr>
      <w:r w:rsidRPr="0073609F">
        <w:rPr>
          <w:szCs w:val="20"/>
        </w:rPr>
        <w:t>(All revisions made to this document must be listed in chronological order. All revisions must be approved. Review and Approval can be done by an internal source or by the customer)</w:t>
      </w:r>
      <w:bookmarkStart w:name="_GoBack" w:id="1"/>
      <w:bookmarkEnd w:id="1"/>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Pr="00A12E6F" w:rsidR="002A5AE0" w:rsidTr="00A87B83" w14:paraId="486213D7" w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6563F509" w14:textId="77777777">
            <w:pPr>
              <w:pStyle w:val="TableCellBoldSMTDTIS"/>
              <w:rPr>
                <w:rFonts w:hint="eastAsia"/>
              </w:rPr>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46BC4365" w14:textId="77777777">
            <w:pPr>
              <w:pStyle w:val="TableCellBoldSMTDTIS"/>
              <w:rPr>
                <w:rFonts w:hint="eastAsia"/>
              </w:rPr>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3F724D76" w14:textId="77777777">
            <w:pPr>
              <w:pStyle w:val="TableCellBoldSMTDTIS"/>
              <w:rPr>
                <w:rFonts w:hint="eastAsia"/>
              </w:rPr>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1F12848E" w14:textId="77777777">
            <w:pPr>
              <w:pStyle w:val="TableCellBoldSMTDTIS"/>
              <w:rPr>
                <w:rFonts w:hint="eastAsia"/>
              </w:rPr>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24740983" w14:textId="77777777">
            <w:pPr>
              <w:pStyle w:val="TableCellBoldSMTDTIS"/>
              <w:rPr>
                <w:rFonts w:hint="eastAsia"/>
              </w:rPr>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2A5AE0" w:rsidP="00A87B83" w:rsidRDefault="002A5AE0" w14:paraId="129DBCD6" w14:textId="77777777">
            <w:pPr>
              <w:pStyle w:val="TableCellBoldSMTDTIS"/>
              <w:rPr>
                <w:rFonts w:hint="eastAsia"/>
              </w:rPr>
            </w:pPr>
            <w:r w:rsidRPr="00604D55">
              <w:t>Approved By</w:t>
            </w:r>
          </w:p>
        </w:tc>
      </w:tr>
      <w:tr w:rsidRPr="00A12E6F" w:rsidR="002A5AE0" w:rsidTr="00A87B83" w14:paraId="6470834E"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759FFE7C" w14:textId="77777777">
            <w:pPr>
              <w:pStyle w:val="TableCellBoldSMTDTIS"/>
              <w:rPr>
                <w:rFonts w:hint="eastAsia"/>
              </w:rPr>
            </w:pPr>
            <w:r w:rsidRPr="00604D55">
              <w:t>1.0</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15F2E405" w14:textId="77777777">
            <w:pPr>
              <w:pStyle w:val="TableCellBoldSMTDTIS"/>
              <w:rPr>
                <w:rFonts w:hint="eastAsia"/>
              </w:rPr>
            </w:pPr>
            <w:r w:rsidRPr="00604D55">
              <w:t> </w:t>
            </w:r>
            <w:r>
              <w:t>29-08-2015</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222248CB" w14:textId="77777777">
            <w:pPr>
              <w:pStyle w:val="TableCellBoldSMTDTIS"/>
              <w:rPr>
                <w:rFonts w:hint="eastAsia"/>
              </w:rPr>
            </w:pPr>
            <w:r>
              <w:t>Initial Draft</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184F5756" w14:textId="77777777">
            <w:pPr>
              <w:pStyle w:val="TableCellBoldSMTDTIS"/>
              <w:rPr>
                <w:rFonts w:hint="eastAsia"/>
              </w:rPr>
            </w:pPr>
            <w:r>
              <w:t>Ayushi Gautam</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36D62B93" w14:textId="77777777">
            <w:pPr>
              <w:pStyle w:val="TableCellBoldSMTDTIS"/>
              <w:rPr>
                <w:rFonts w:hint="eastAsia"/>
              </w:rPr>
            </w:pPr>
            <w:r>
              <w:t>Pradipkumar Kansara</w:t>
            </w: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2A5AE0" w:rsidP="00A87B83" w:rsidRDefault="002A5AE0" w14:paraId="51527C1F" w14:textId="77777777">
            <w:pPr>
              <w:pStyle w:val="TableCellBoldSMTDTIS"/>
              <w:rPr>
                <w:rFonts w:hint="eastAsia"/>
              </w:rPr>
            </w:pPr>
            <w:r>
              <w:t>Mahesh Keshatwar</w:t>
            </w:r>
          </w:p>
        </w:tc>
      </w:tr>
      <w:tr w:rsidRPr="00A12E6F" w:rsidR="002A5AE0" w:rsidTr="00A87B83" w14:paraId="0ABA5C8A"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2A5AE0" w:rsidP="00A87B83" w:rsidRDefault="002A5AE0" w14:paraId="4B6A4391" w14:textId="77777777">
            <w:pPr>
              <w:pStyle w:val="TableCellBoldSMTDTIS"/>
              <w:rPr>
                <w:rFonts w:ascii="Arial" w:hAnsi="Arial" w:cs="Arial"/>
                <w:b w:val="0"/>
                <w:color w:val="212121"/>
                <w:sz w:val="23"/>
                <w:szCs w:val="23"/>
              </w:rPr>
            </w:pPr>
            <w:r w:rsidRPr="00604D55">
              <w:t>1.1</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2A5AE0" w:rsidP="00A87B83" w:rsidRDefault="002A5AE0" w14:paraId="46AEF1A9" w14:textId="77777777">
            <w:pPr>
              <w:rPr>
                <w:rFonts w:ascii="Arial" w:hAnsi="Arial" w:cs="Arial"/>
                <w:b/>
                <w:color w:val="212121"/>
                <w:sz w:val="23"/>
                <w:szCs w:val="23"/>
              </w:rPr>
            </w:pPr>
            <w:r>
              <w:rPr>
                <w:rFonts w:ascii="Arial Bold" w:hAnsi="Arial Bold" w:eastAsia="MS Mincho"/>
                <w:b/>
                <w:color w:val="003366"/>
                <w:szCs w:val="20"/>
                <w:lang w:eastAsia="ja-JP"/>
              </w:rPr>
              <w:t xml:space="preserve"> </w:t>
            </w:r>
            <w:r w:rsidRPr="00824010">
              <w:rPr>
                <w:rFonts w:ascii="Arial Bold" w:hAnsi="Arial Bold" w:eastAsia="MS Mincho"/>
                <w:b/>
                <w:color w:val="003366"/>
                <w:szCs w:val="20"/>
                <w:lang w:eastAsia="ja-JP"/>
              </w:rPr>
              <w:t>04-09-2015</w:t>
            </w:r>
            <w:r w:rsidRPr="00604D55">
              <w:rPr>
                <w:rFonts w:ascii="Arial" w:hAnsi="Arial" w:cs="Arial"/>
                <w:b/>
                <w:color w:val="003366"/>
                <w:sz w:val="22"/>
                <w:szCs w:val="22"/>
              </w:rPr>
              <w:t> </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2A5AE0" w:rsidP="00A87B83" w:rsidRDefault="002A5AE0" w14:paraId="4079AE05" w14:textId="77777777">
            <w:pPr>
              <w:rPr>
                <w:rFonts w:hint="eastAsia" w:ascii="Arial Bold" w:hAnsi="Arial Bold" w:eastAsia="MS Mincho"/>
                <w:b/>
                <w:color w:val="003366"/>
                <w:szCs w:val="20"/>
                <w:lang w:eastAsia="ja-JP"/>
              </w:rPr>
            </w:pPr>
            <w:r w:rsidRPr="00824010">
              <w:rPr>
                <w:rFonts w:ascii="Arial Bold" w:hAnsi="Arial Bold" w:eastAsia="MS Mincho"/>
                <w:b/>
                <w:color w:val="003366"/>
                <w:szCs w:val="20"/>
                <w:lang w:eastAsia="ja-JP"/>
              </w:rPr>
              <w:t> </w:t>
            </w:r>
            <w:r>
              <w:rPr>
                <w:rFonts w:ascii="Arial Bold" w:hAnsi="Arial Bold" w:eastAsia="MS Mincho"/>
                <w:b/>
                <w:color w:val="003366"/>
                <w:szCs w:val="20"/>
                <w:lang w:eastAsia="ja-JP"/>
              </w:rPr>
              <w:t>Document Completed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2A5AE0" w:rsidP="00A87B83" w:rsidRDefault="002A5AE0" w14:paraId="1715D68D" w14:textId="77777777">
            <w:pPr>
              <w:pStyle w:val="TableCellBoldSMTDTIS"/>
              <w:rPr>
                <w:rFonts w:hint="eastAsia"/>
                <w:b w:val="0"/>
              </w:rPr>
            </w:pPr>
            <w:r>
              <w:t>Ayushi Gautam</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2A5AE0" w:rsidP="00A87B83" w:rsidRDefault="002A5AE0" w14:paraId="3BD4A5CE"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2A5AE0" w:rsidP="00A87B83" w:rsidRDefault="002A5AE0" w14:paraId="67E9ADB8"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Mahesh Keshatwar</w:t>
            </w:r>
          </w:p>
        </w:tc>
      </w:tr>
      <w:tr w:rsidRPr="00A12E6F" w:rsidR="002A5AE0" w:rsidTr="00A87B83" w14:paraId="02E5EB50"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604D55" w:rsidR="002A5AE0" w:rsidP="00A87B83" w:rsidRDefault="002A5AE0" w14:paraId="2A7CD4CE" w14:textId="77777777">
            <w:pPr>
              <w:pStyle w:val="TableCellBoldSMTDTIS"/>
              <w:rPr>
                <w:rFonts w:hint="eastAsia"/>
              </w:rPr>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11FC9EEE"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21-08-2016</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824010" w:rsidR="002A5AE0" w:rsidP="00A87B83" w:rsidRDefault="002A5AE0" w14:paraId="2369DDDD"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Updated document to standard format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2F71331D"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Kiran Bhalekar</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A5AE0" w14:paraId="24C2B27C"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A5AE0" w14:paraId="5C45F572"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Mahesh Keshatwar</w:t>
            </w:r>
          </w:p>
        </w:tc>
      </w:tr>
      <w:tr w:rsidRPr="00A12E6F" w:rsidR="002A5AE0" w:rsidTr="00A87B83" w14:paraId="3194F34C"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498107D2" w14:textId="77777777">
            <w:pPr>
              <w:pStyle w:val="TableCellBoldSMTDTIS"/>
              <w:rPr>
                <w:rFonts w:hint="eastAsia"/>
              </w:rPr>
            </w:pPr>
            <w:r>
              <w:t>1.3</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7615E020"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17-05-2017</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40441E7E"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Wipro and Innogy Logo changed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10528CC9" w14:textId="77777777">
            <w:pPr>
              <w:pStyle w:val="TableCellBoldSMTDTIS"/>
              <w:rPr>
                <w:rFonts w:hint="eastAsia"/>
                <w:b w:val="0"/>
              </w:rPr>
            </w:pPr>
            <w:r>
              <w:t>Ayushi Gautam</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A5AE0" w14:paraId="49EFB9A9"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A5AE0" w14:paraId="0CB25C8B"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Mahesh Keshatwar</w:t>
            </w:r>
          </w:p>
        </w:tc>
      </w:tr>
      <w:tr w:rsidRPr="00A12E6F" w:rsidR="002A5AE0" w:rsidTr="00A87B83" w14:paraId="796E1CFA"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3A468A4B" w14:textId="77777777">
            <w:pPr>
              <w:pStyle w:val="TableCellBoldSMTDTIS"/>
              <w:rPr>
                <w:rFonts w:hint="eastAsia"/>
              </w:rPr>
            </w:pPr>
            <w:r>
              <w:t>1.4</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3F34375D" w14:textId="77777777">
            <w:pPr>
              <w:rPr>
                <w:rFonts w:hint="eastAsia" w:ascii="Arial Bold" w:hAnsi="Arial Bold" w:eastAsia="MS Mincho"/>
                <w:b/>
                <w:color w:val="003366"/>
                <w:szCs w:val="20"/>
                <w:lang w:eastAsia="ja-JP"/>
              </w:rPr>
            </w:pPr>
          </w:p>
          <w:p w:rsidR="002A5AE0" w:rsidP="00A87B83" w:rsidRDefault="002A5AE0" w14:paraId="513CB5A3" w14:textId="2750B7C0">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14-09-2017</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211119AA"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Updated document to Wipro Standard format with header and footer</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2A5AE0" w:rsidP="00A87B83" w:rsidRDefault="002A5AE0" w14:paraId="2812545E" w14:textId="77777777">
            <w:pPr>
              <w:rPr>
                <w:rFonts w:hint="eastAsia" w:ascii="Arial Bold" w:hAnsi="Arial Bold" w:eastAsia="MS Mincho"/>
                <w:b/>
                <w:color w:val="003366"/>
                <w:szCs w:val="20"/>
                <w:lang w:eastAsia="ja-JP"/>
              </w:rPr>
            </w:pPr>
          </w:p>
          <w:p w:rsidR="002A5AE0" w:rsidP="00A87B83" w:rsidRDefault="002A5AE0" w14:paraId="623B6A2C"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Kiran Bhalekar</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A5AE0" w14:paraId="1C64F387" w14:textId="77777777">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2A5AE0" w:rsidP="00A87B83" w:rsidRDefault="00207161" w14:paraId="67DF37D7" w14:textId="4DC18535">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Santosh Badiger</w:t>
            </w:r>
          </w:p>
        </w:tc>
      </w:tr>
      <w:tr w:rsidRPr="00A12E6F" w:rsidR="0076157D" w:rsidTr="00A87B83" w14:paraId="2671B2AB"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76157D" w:rsidP="00A87B83" w:rsidRDefault="0076157D" w14:paraId="542A0DB9" w14:textId="5366C8B2">
            <w:pPr>
              <w:pStyle w:val="TableCellBoldSMTDTIS"/>
            </w:pPr>
            <w:r>
              <w:t>1.5</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76157D" w:rsidP="00A87B83" w:rsidRDefault="0076157D" w14:paraId="6C5D6632" w14:textId="440501BB">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19-12-2018</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76157D" w:rsidP="00A87B83" w:rsidRDefault="0076157D" w14:paraId="56266CE5" w14:textId="58C5F474">
            <w:pPr>
              <w:rPr>
                <w:rFonts w:ascii="Arial Bold" w:hAnsi="Arial Bold" w:eastAsia="MS Mincho"/>
                <w:b/>
                <w:color w:val="003366"/>
                <w:szCs w:val="20"/>
                <w:lang w:eastAsia="ja-JP"/>
              </w:rPr>
            </w:pPr>
            <w:r>
              <w:rPr>
                <w:rFonts w:ascii="Arial Bold" w:hAnsi="Arial Bold" w:eastAsia="MS Mincho"/>
                <w:b/>
                <w:color w:val="003366"/>
                <w:szCs w:val="20"/>
                <w:lang w:eastAsia="ja-JP"/>
              </w:rPr>
              <w:t>Updated the content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76157D" w:rsidP="00A87B83" w:rsidRDefault="0076157D" w14:paraId="1B2C7A37" w14:textId="14C2F19F">
            <w:pPr>
              <w:rPr>
                <w:rFonts w:hint="eastAsia" w:ascii="Arial Bold" w:hAnsi="Arial Bold" w:eastAsia="MS Mincho"/>
                <w:b/>
                <w:color w:val="003366"/>
                <w:szCs w:val="20"/>
                <w:lang w:eastAsia="ja-JP"/>
              </w:rPr>
            </w:pPr>
            <w:r>
              <w:rPr>
                <w:rFonts w:ascii="Arial Bold" w:hAnsi="Arial Bold" w:eastAsia="MS Mincho"/>
                <w:b/>
                <w:color w:val="003366"/>
                <w:szCs w:val="20"/>
                <w:lang w:eastAsia="ja-JP"/>
              </w:rPr>
              <w:t>Ayushi Srivastava</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76157D" w:rsidP="00A87B83" w:rsidRDefault="0076157D" w14:paraId="14594E79" w14:textId="417F265F">
            <w:pPr>
              <w:rPr>
                <w:rFonts w:ascii="Arial Bold" w:hAnsi="Arial Bold" w:eastAsia="MS Mincho"/>
                <w:b/>
                <w:color w:val="003366"/>
                <w:szCs w:val="20"/>
                <w:lang w:eastAsia="ja-JP"/>
              </w:rPr>
            </w:pPr>
            <w:r>
              <w:rPr>
                <w:rFonts w:ascii="Arial Bold" w:hAnsi="Arial Bold" w:eastAsia="MS Mincho"/>
                <w:b/>
                <w:color w:val="003366"/>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76157D" w:rsidP="00A87B83" w:rsidRDefault="0076157D" w14:paraId="41243E2A" w14:textId="761CA91E">
            <w:pPr>
              <w:rPr>
                <w:rFonts w:ascii="Arial Bold" w:hAnsi="Arial Bold" w:eastAsia="MS Mincho"/>
                <w:b/>
                <w:color w:val="003366"/>
                <w:szCs w:val="20"/>
                <w:lang w:eastAsia="ja-JP"/>
              </w:rPr>
            </w:pPr>
            <w:r>
              <w:rPr>
                <w:rFonts w:ascii="Arial Bold" w:hAnsi="Arial Bold" w:eastAsia="MS Mincho"/>
                <w:b/>
                <w:color w:val="003366"/>
                <w:szCs w:val="20"/>
                <w:lang w:eastAsia="ja-JP"/>
              </w:rPr>
              <w:t>Santosh Badiger</w:t>
            </w:r>
          </w:p>
        </w:tc>
      </w:tr>
    </w:tbl>
    <w:p w:rsidR="002A5AE0" w:rsidP="002A5AE0" w:rsidRDefault="002A5AE0" w14:paraId="105A95EA" w14:textId="77777777">
      <w:pPr>
        <w:pStyle w:val="BodyText"/>
      </w:pPr>
    </w:p>
    <w:p w:rsidR="002A5AE0" w:rsidP="002A5AE0" w:rsidRDefault="002A5AE0" w14:paraId="7E35E57B" w14:textId="77777777">
      <w:pPr>
        <w:pStyle w:val="SecondPgHeads"/>
        <w:rPr>
          <w:rFonts w:eastAsia="MS Mincho"/>
          <w:color w:val="003366"/>
          <w:sz w:val="28"/>
          <w:szCs w:val="28"/>
          <w:lang w:eastAsia="ja-JP"/>
        </w:rPr>
      </w:pPr>
    </w:p>
    <w:p w:rsidRPr="00FE3BDC" w:rsidR="002A5AE0" w:rsidP="002A5AE0" w:rsidRDefault="002A5AE0" w14:paraId="74B197B7" w14:textId="77777777">
      <w:pPr>
        <w:pStyle w:val="SecondPgHeads"/>
        <w:rPr>
          <w:rFonts w:eastAsia="MS Mincho"/>
          <w:color w:val="003366"/>
          <w:sz w:val="28"/>
          <w:szCs w:val="28"/>
          <w:lang w:eastAsia="ja-JP"/>
        </w:rPr>
      </w:pPr>
      <w:r w:rsidRPr="00FE3BDC">
        <w:rPr>
          <w:rFonts w:eastAsia="MS Mincho"/>
          <w:color w:val="003366"/>
          <w:sz w:val="28"/>
          <w:szCs w:val="28"/>
          <w:lang w:eastAsia="ja-JP"/>
        </w:rPr>
        <w:lastRenderedPageBreak/>
        <w:t>Document Distribution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18"/>
        <w:gridCol w:w="3240"/>
        <w:gridCol w:w="4140"/>
      </w:tblGrid>
      <w:tr w:rsidRPr="008327CF" w:rsidR="002A5AE0" w:rsidTr="00A87B83" w14:paraId="34EF8319" w14:textId="77777777">
        <w:tc>
          <w:tcPr>
            <w:tcW w:w="1018"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2A5AE0" w:rsidP="00A87B83" w:rsidRDefault="002A5AE0" w14:paraId="5C164762"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S.No</w:t>
            </w:r>
          </w:p>
        </w:tc>
        <w:tc>
          <w:tcPr>
            <w:tcW w:w="32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2A5AE0" w:rsidP="00A87B83" w:rsidRDefault="002A5AE0" w14:paraId="5DBD56D6"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Name and Company</w:t>
            </w:r>
          </w:p>
        </w:tc>
        <w:tc>
          <w:tcPr>
            <w:tcW w:w="41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2A5AE0" w:rsidP="00A87B83" w:rsidRDefault="002A5AE0" w14:paraId="43B94096"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Purpose</w:t>
            </w:r>
          </w:p>
        </w:tc>
      </w:tr>
      <w:tr w:rsidRPr="008327CF" w:rsidR="002A5AE0" w:rsidTr="00A87B83" w14:paraId="75391C38" w14:textId="77777777">
        <w:tc>
          <w:tcPr>
            <w:tcW w:w="1018" w:type="dxa"/>
            <w:shd w:val="clear" w:color="auto" w:fill="auto"/>
          </w:tcPr>
          <w:p w:rsidRPr="00FE3BDC" w:rsidR="002A5AE0" w:rsidP="00A87B83" w:rsidRDefault="002A5AE0" w14:paraId="6385304B"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1</w:t>
            </w:r>
          </w:p>
        </w:tc>
        <w:tc>
          <w:tcPr>
            <w:tcW w:w="3240" w:type="dxa"/>
            <w:shd w:val="clear" w:color="auto" w:fill="auto"/>
          </w:tcPr>
          <w:p w:rsidRPr="00FE3BDC" w:rsidR="002A5AE0" w:rsidP="00A87B83" w:rsidRDefault="002A5AE0" w14:paraId="079AA1C3" w14:textId="77777777">
            <w:pPr>
              <w:pStyle w:val="Tabletext"/>
              <w:rPr>
                <w:rFonts w:hint="eastAsia" w:ascii="Arial Bold" w:hAnsi="Arial Bold" w:eastAsia="MS Mincho" w:cs="Times New Roman"/>
                <w:color w:val="003366"/>
                <w:szCs w:val="20"/>
                <w:lang w:eastAsia="ja-JP"/>
              </w:rPr>
            </w:pPr>
            <w:r>
              <w:rPr>
                <w:rFonts w:ascii="Arial Bold" w:hAnsi="Arial Bold" w:eastAsia="MS Mincho" w:cs="Times New Roman"/>
                <w:color w:val="003366"/>
                <w:szCs w:val="20"/>
                <w:lang w:eastAsia="ja-JP"/>
              </w:rPr>
              <w:t>RWEIT-SQLDBA</w:t>
            </w:r>
            <w:r w:rsidRPr="00FE3BDC">
              <w:rPr>
                <w:rFonts w:ascii="Arial Bold" w:hAnsi="Arial Bold" w:eastAsia="MS Mincho" w:cs="Times New Roman"/>
                <w:color w:val="003366"/>
                <w:szCs w:val="20"/>
                <w:lang w:eastAsia="ja-JP"/>
              </w:rPr>
              <w:t xml:space="preserve"> </w:t>
            </w:r>
          </w:p>
        </w:tc>
        <w:tc>
          <w:tcPr>
            <w:tcW w:w="4140" w:type="dxa"/>
            <w:shd w:val="clear" w:color="auto" w:fill="auto"/>
          </w:tcPr>
          <w:p w:rsidRPr="00FE3BDC" w:rsidR="002A5AE0" w:rsidP="002A5AE0" w:rsidRDefault="002A5AE0" w14:paraId="523C7AA0" w14:textId="3E946A63">
            <w:pPr>
              <w:pStyle w:val="Tabletext"/>
              <w:rPr>
                <w:rFonts w:hint="eastAsia" w:ascii="Arial Bold" w:hAnsi="Arial Bold" w:eastAsia="MS Mincho" w:cs="Times New Roman"/>
                <w:b/>
                <w:color w:val="003366"/>
                <w:szCs w:val="20"/>
                <w:lang w:eastAsia="ja-JP"/>
              </w:rPr>
            </w:pPr>
            <w:r>
              <w:rPr>
                <w:rFonts w:ascii="Arial Bold" w:hAnsi="Arial Bold" w:eastAsia="MS Mincho" w:cs="Times New Roman"/>
                <w:b/>
                <w:color w:val="003366"/>
                <w:szCs w:val="20"/>
                <w:lang w:eastAsia="ja-JP"/>
              </w:rPr>
              <w:t>This document is to verify free space in database</w:t>
            </w:r>
          </w:p>
        </w:tc>
      </w:tr>
      <w:tr w:rsidRPr="008327CF" w:rsidR="002A5AE0" w:rsidTr="00A87B83" w14:paraId="56F55061" w14:textId="77777777">
        <w:tc>
          <w:tcPr>
            <w:tcW w:w="1018" w:type="dxa"/>
            <w:shd w:val="clear" w:color="auto" w:fill="auto"/>
          </w:tcPr>
          <w:p w:rsidRPr="00FE3BDC" w:rsidR="002A5AE0" w:rsidP="00A87B83" w:rsidRDefault="002A5AE0" w14:paraId="2AFC9737"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2</w:t>
            </w:r>
          </w:p>
        </w:tc>
        <w:tc>
          <w:tcPr>
            <w:tcW w:w="3240" w:type="dxa"/>
            <w:shd w:val="clear" w:color="auto" w:fill="auto"/>
          </w:tcPr>
          <w:p w:rsidRPr="00FE3BDC" w:rsidR="002A5AE0" w:rsidP="00A87B83" w:rsidRDefault="002A5AE0" w14:paraId="3741F106" w14:textId="77777777">
            <w:pPr>
              <w:pStyle w:val="Tabletext"/>
              <w:rPr>
                <w:rFonts w:hint="eastAsia" w:ascii="Arial Bold" w:hAnsi="Arial Bold" w:eastAsia="MS Mincho" w:cs="Times New Roman"/>
                <w:b/>
                <w:color w:val="003366"/>
                <w:szCs w:val="20"/>
                <w:lang w:eastAsia="ja-JP"/>
              </w:rPr>
            </w:pPr>
          </w:p>
        </w:tc>
        <w:tc>
          <w:tcPr>
            <w:tcW w:w="4140" w:type="dxa"/>
            <w:shd w:val="clear" w:color="auto" w:fill="auto"/>
          </w:tcPr>
          <w:p w:rsidRPr="00FE3BDC" w:rsidR="002A5AE0" w:rsidP="00A87B83" w:rsidRDefault="002A5AE0" w14:paraId="77C83710" w14:textId="77777777">
            <w:pPr>
              <w:pStyle w:val="Tabletext"/>
              <w:rPr>
                <w:rFonts w:hint="eastAsia" w:ascii="Arial Bold" w:hAnsi="Arial Bold" w:eastAsia="MS Mincho" w:cs="Times New Roman"/>
                <w:b/>
                <w:color w:val="003366"/>
                <w:szCs w:val="20"/>
                <w:lang w:eastAsia="ja-JP"/>
              </w:rPr>
            </w:pPr>
          </w:p>
        </w:tc>
      </w:tr>
    </w:tbl>
    <w:p w:rsidRPr="00961881" w:rsidR="002A5AE0" w:rsidP="002A5AE0" w:rsidRDefault="002A5AE0" w14:paraId="1C1984EA" w14:textId="77777777">
      <w:pPr>
        <w:rPr>
          <w:rStyle w:val="StyleVerdana"/>
        </w:rPr>
      </w:pPr>
    </w:p>
    <w:p w:rsidRPr="00961881" w:rsidR="002A5AE0" w:rsidP="002A5AE0" w:rsidRDefault="002A5AE0" w14:paraId="1A0CB929" w14:textId="77777777">
      <w:pPr>
        <w:rPr>
          <w:rStyle w:val="StyleVerdana"/>
        </w:rPr>
      </w:pPr>
    </w:p>
    <w:p w:rsidRPr="00961881" w:rsidR="002A5AE0" w:rsidP="002A5AE0" w:rsidRDefault="002A5AE0" w14:paraId="75281D8D" w14:textId="77777777">
      <w:pPr>
        <w:rPr>
          <w:rStyle w:val="StyleVerdana"/>
        </w:rPr>
      </w:pPr>
    </w:p>
    <w:p w:rsidR="002A5AE0" w:rsidP="002A5AE0" w:rsidRDefault="002A5AE0" w14:paraId="1F02AB40" w14:textId="77777777">
      <w:pPr>
        <w:rPr>
          <w:rStyle w:val="StyleVerdana"/>
        </w:rPr>
      </w:pPr>
    </w:p>
    <w:p w:rsidR="002A5AE0" w:rsidP="002A5AE0" w:rsidRDefault="002A5AE0" w14:paraId="447087FF" w14:textId="77777777">
      <w:pPr>
        <w:rPr>
          <w:rStyle w:val="StyleVerdana"/>
        </w:rPr>
      </w:pPr>
    </w:p>
    <w:p w:rsidR="002A5AE0" w:rsidP="002A5AE0" w:rsidRDefault="002A5AE0" w14:paraId="2C1E21FF" w14:textId="77777777">
      <w:pPr>
        <w:rPr>
          <w:rStyle w:val="StyleVerdana"/>
        </w:rPr>
      </w:pPr>
    </w:p>
    <w:p w:rsidR="002A5AE0" w:rsidP="002A5AE0" w:rsidRDefault="002A5AE0" w14:paraId="1B0AFDBE" w14:textId="77777777">
      <w:pPr>
        <w:rPr>
          <w:rStyle w:val="StyleVerdana"/>
        </w:rPr>
      </w:pPr>
    </w:p>
    <w:p w:rsidR="002A5AE0" w:rsidP="002A5AE0" w:rsidRDefault="002A5AE0" w14:paraId="0FB52E27" w14:textId="77777777">
      <w:pPr>
        <w:rPr>
          <w:rStyle w:val="StyleVerdana"/>
        </w:rPr>
      </w:pPr>
    </w:p>
    <w:p w:rsidR="002A5AE0" w:rsidP="002A5AE0" w:rsidRDefault="002A5AE0" w14:paraId="34B856A0" w14:textId="77777777">
      <w:pPr>
        <w:rPr>
          <w:rStyle w:val="StyleVerdana"/>
        </w:rPr>
      </w:pPr>
    </w:p>
    <w:p w:rsidRPr="00147B9E" w:rsidR="00C243D9" w:rsidP="00C243D9" w:rsidRDefault="00C243D9" w14:paraId="21399953" w14:textId="77777777">
      <w:pPr>
        <w:pStyle w:val="BodyText"/>
        <w:pageBreakBefore/>
        <w:spacing w:before="600"/>
        <w:jc w:val="center"/>
        <w:rPr>
          <w:b/>
          <w:szCs w:val="20"/>
        </w:rPr>
      </w:pPr>
      <w:r w:rsidRPr="00147B9E">
        <w:rPr>
          <w:b/>
          <w:sz w:val="28"/>
          <w:szCs w:val="28"/>
        </w:rPr>
        <w:lastRenderedPageBreak/>
        <w:t>TABLE OF CONTENT</w:t>
      </w:r>
      <w:r w:rsidRPr="00147B9E">
        <w:rPr>
          <w:b/>
          <w:sz w:val="28"/>
          <w:szCs w:val="28"/>
        </w:rPr>
        <w:br/>
      </w:r>
    </w:p>
    <w:p w:rsidRPr="00C243D9" w:rsidR="00C243D9" w:rsidP="00C243D9" w:rsidRDefault="00C243D9" w14:paraId="21399954" w14:textId="77777777">
      <w:pPr>
        <w:pStyle w:val="TOC1"/>
        <w:tabs>
          <w:tab w:val="left" w:pos="475"/>
          <w:tab w:val="right" w:leader="dot" w:pos="8630"/>
        </w:tabs>
        <w:rPr>
          <w:rFonts w:ascii="Verdana" w:hAnsi="Verdana"/>
          <w:caps w:val="0"/>
          <w:sz w:val="20"/>
          <w:szCs w:val="20"/>
        </w:rPr>
      </w:pPr>
      <w:r w:rsidRPr="00C243D9">
        <w:rPr>
          <w:rFonts w:ascii="Verdana" w:hAnsi="Verdana"/>
          <w:caps w:val="0"/>
          <w:sz w:val="20"/>
          <w:szCs w:val="20"/>
        </w:rPr>
        <w:t xml:space="preserve">1. </w:t>
      </w:r>
      <w:r w:rsidRPr="00C243D9">
        <w:rPr>
          <w:rFonts w:ascii="Verdana" w:hAnsi="Verdana"/>
          <w:caps w:val="0"/>
          <w:sz w:val="20"/>
          <w:szCs w:val="20"/>
        </w:rPr>
        <w:tab/>
      </w:r>
      <w:r w:rsidRPr="00C243D9">
        <w:rPr>
          <w:rFonts w:ascii="Verdana" w:hAnsi="Verdana"/>
          <w:caps w:val="0"/>
          <w:sz w:val="20"/>
          <w:szCs w:val="20"/>
        </w:rPr>
        <w:t>Purpose</w:t>
      </w:r>
      <w:r>
        <w:rPr>
          <w:rFonts w:ascii="Verdana" w:hAnsi="Verdana"/>
          <w:caps w:val="0"/>
          <w:sz w:val="20"/>
          <w:szCs w:val="20"/>
        </w:rPr>
        <w:t>…………………………………………………………………………………………………………………..1</w:t>
      </w:r>
    </w:p>
    <w:p w:rsidRPr="00C243D9" w:rsidR="00C243D9" w:rsidP="00C243D9" w:rsidRDefault="00C243D9" w14:paraId="21399955" w14:textId="77777777">
      <w:pPr>
        <w:pStyle w:val="TOC1"/>
        <w:tabs>
          <w:tab w:val="left" w:pos="475"/>
          <w:tab w:val="right" w:leader="dot" w:pos="8630"/>
        </w:tabs>
        <w:rPr>
          <w:rFonts w:ascii="Verdana" w:hAnsi="Verdana"/>
          <w:caps w:val="0"/>
          <w:noProof/>
          <w:sz w:val="20"/>
          <w:szCs w:val="20"/>
        </w:rPr>
      </w:pPr>
      <w:r w:rsidRPr="00147B9E">
        <w:rPr>
          <w:rFonts w:ascii="Verdana" w:hAnsi="Verdana"/>
          <w:b/>
          <w:caps w:val="0"/>
          <w:sz w:val="20"/>
          <w:szCs w:val="20"/>
        </w:rPr>
        <w:fldChar w:fldCharType="begin"/>
      </w:r>
      <w:r w:rsidRPr="00147B9E">
        <w:rPr>
          <w:rFonts w:ascii="Verdana" w:hAnsi="Verdana"/>
          <w:b/>
          <w:caps w:val="0"/>
          <w:sz w:val="20"/>
          <w:szCs w:val="20"/>
        </w:rPr>
        <w:instrText xml:space="preserve"> TOC \o "1-4" \h \z \u </w:instrText>
      </w:r>
      <w:r w:rsidRPr="00147B9E">
        <w:rPr>
          <w:rFonts w:ascii="Verdana" w:hAnsi="Verdana"/>
          <w:b/>
          <w:caps w:val="0"/>
          <w:sz w:val="20"/>
          <w:szCs w:val="20"/>
        </w:rPr>
        <w:fldChar w:fldCharType="separate"/>
      </w:r>
      <w:hyperlink w:history="1" w:anchor="_Toc301341555">
        <w:r w:rsidRPr="00F53A0B">
          <w:rPr>
            <w:rStyle w:val="Hyperlink"/>
            <w:rFonts w:ascii="Verdana" w:hAnsi="Verdana"/>
            <w:caps w:val="0"/>
            <w:noProof/>
            <w:sz w:val="20"/>
            <w:szCs w:val="20"/>
          </w:rPr>
          <w:t>2.</w:t>
        </w:r>
        <w:r w:rsidRPr="00C243D9">
          <w:rPr>
            <w:rFonts w:ascii="Verdana" w:hAnsi="Verdana"/>
            <w:caps w:val="0"/>
            <w:noProof/>
            <w:sz w:val="20"/>
            <w:szCs w:val="20"/>
          </w:rPr>
          <w:tab/>
        </w:r>
        <w:r w:rsidRPr="00F53A0B">
          <w:rPr>
            <w:rStyle w:val="Hyperlink"/>
            <w:rFonts w:ascii="Verdana" w:hAnsi="Verdana"/>
            <w:caps w:val="0"/>
            <w:noProof/>
            <w:sz w:val="20"/>
            <w:szCs w:val="20"/>
          </w:rPr>
          <w:t>Scope</w:t>
        </w:r>
        <w:r w:rsidRPr="00F53A0B">
          <w:rPr>
            <w:rFonts w:ascii="Verdana" w:hAnsi="Verdana"/>
            <w:caps w:val="0"/>
            <w:noProof/>
            <w:webHidden/>
            <w:sz w:val="20"/>
            <w:szCs w:val="20"/>
          </w:rPr>
          <w:tab/>
        </w:r>
        <w:r w:rsidRPr="00F53A0B">
          <w:rPr>
            <w:rFonts w:ascii="Verdana" w:hAnsi="Verdana"/>
            <w:noProof/>
            <w:webHidden/>
            <w:sz w:val="20"/>
            <w:szCs w:val="20"/>
          </w:rPr>
          <w:fldChar w:fldCharType="begin"/>
        </w:r>
        <w:r w:rsidRPr="00F53A0B">
          <w:rPr>
            <w:rFonts w:ascii="Verdana" w:hAnsi="Verdana"/>
            <w:noProof/>
            <w:webHidden/>
            <w:sz w:val="20"/>
            <w:szCs w:val="20"/>
          </w:rPr>
          <w:instrText xml:space="preserve"> PAGEREF _Toc301341555 \h </w:instrText>
        </w:r>
        <w:r w:rsidRPr="00F53A0B">
          <w:rPr>
            <w:rFonts w:ascii="Verdana" w:hAnsi="Verdana"/>
            <w:noProof/>
            <w:webHidden/>
            <w:sz w:val="20"/>
            <w:szCs w:val="20"/>
          </w:rPr>
        </w:r>
        <w:r w:rsidRPr="00F53A0B">
          <w:rPr>
            <w:rFonts w:ascii="Verdana" w:hAnsi="Verdana"/>
            <w:noProof/>
            <w:webHidden/>
            <w:sz w:val="20"/>
            <w:szCs w:val="20"/>
          </w:rPr>
          <w:fldChar w:fldCharType="separate"/>
        </w:r>
        <w:r>
          <w:rPr>
            <w:rFonts w:ascii="Verdana" w:hAnsi="Verdana"/>
            <w:noProof/>
            <w:webHidden/>
            <w:sz w:val="20"/>
            <w:szCs w:val="20"/>
          </w:rPr>
          <w:t>1</w:t>
        </w:r>
        <w:r w:rsidRPr="00F53A0B">
          <w:rPr>
            <w:rFonts w:ascii="Verdana" w:hAnsi="Verdana"/>
            <w:noProof/>
            <w:webHidden/>
            <w:sz w:val="20"/>
            <w:szCs w:val="20"/>
          </w:rPr>
          <w:fldChar w:fldCharType="end"/>
        </w:r>
      </w:hyperlink>
    </w:p>
    <w:p w:rsidRPr="00C243D9" w:rsidR="00C243D9" w:rsidP="00C243D9" w:rsidRDefault="001C0429" w14:paraId="21399956" w14:textId="77777777">
      <w:pPr>
        <w:pStyle w:val="TOC1"/>
        <w:tabs>
          <w:tab w:val="left" w:pos="475"/>
          <w:tab w:val="right" w:leader="dot" w:pos="8630"/>
        </w:tabs>
        <w:rPr>
          <w:rFonts w:ascii="Verdana" w:hAnsi="Verdana"/>
          <w:caps w:val="0"/>
          <w:noProof/>
          <w:sz w:val="20"/>
          <w:szCs w:val="20"/>
        </w:rPr>
      </w:pPr>
      <w:hyperlink w:history="1" w:anchor="_Toc301341556">
        <w:r w:rsidRPr="00F53A0B" w:rsidR="00C243D9">
          <w:rPr>
            <w:rStyle w:val="Hyperlink"/>
            <w:rFonts w:ascii="Verdana" w:hAnsi="Verdana"/>
            <w:caps w:val="0"/>
            <w:noProof/>
            <w:sz w:val="20"/>
            <w:szCs w:val="20"/>
          </w:rPr>
          <w:t>3.</w:t>
        </w:r>
        <w:r w:rsidRPr="00C243D9" w:rsidR="00C243D9">
          <w:rPr>
            <w:rFonts w:ascii="Verdana" w:hAnsi="Verdana"/>
            <w:caps w:val="0"/>
            <w:noProof/>
            <w:sz w:val="20"/>
            <w:szCs w:val="20"/>
          </w:rPr>
          <w:tab/>
        </w:r>
        <w:r w:rsidRPr="00F53A0B" w:rsidR="00C243D9">
          <w:rPr>
            <w:rStyle w:val="Hyperlink"/>
            <w:rFonts w:ascii="Verdana" w:hAnsi="Verdana"/>
            <w:caps w:val="0"/>
            <w:noProof/>
            <w:sz w:val="20"/>
            <w:szCs w:val="20"/>
          </w:rPr>
          <w:t xml:space="preserve">Verify Free Space In </w:t>
        </w:r>
        <w:r w:rsidRPr="00F53A0B" w:rsidR="00C243D9">
          <w:rPr>
            <w:rStyle w:val="Hyperlink"/>
            <w:rFonts w:ascii="Verdana" w:hAnsi="Verdana"/>
            <w:iCs/>
            <w:caps w:val="0"/>
            <w:noProof/>
            <w:sz w:val="20"/>
            <w:szCs w:val="20"/>
          </w:rPr>
          <w:t>Database</w:t>
        </w:r>
        <w:r w:rsidRPr="00F53A0B" w:rsidR="00C243D9">
          <w:rPr>
            <w:rStyle w:val="Hyperlink"/>
            <w:rFonts w:ascii="Verdana" w:hAnsi="Verdana"/>
            <w:caps w:val="0"/>
            <w:noProof/>
            <w:sz w:val="20"/>
            <w:szCs w:val="20"/>
          </w:rPr>
          <w:t xml:space="preserve"> Using Script</w:t>
        </w:r>
        <w:r w:rsidRPr="00F53A0B" w:rsidR="00C243D9">
          <w:rPr>
            <w:rFonts w:ascii="Verdana" w:hAnsi="Verdana"/>
            <w:caps w:val="0"/>
            <w:noProof/>
            <w:webHidden/>
            <w:sz w:val="20"/>
            <w:szCs w:val="20"/>
          </w:rPr>
          <w:tab/>
        </w:r>
        <w:r w:rsidRPr="00F53A0B" w:rsidR="00C243D9">
          <w:rPr>
            <w:rFonts w:ascii="Verdana" w:hAnsi="Verdana"/>
            <w:noProof/>
            <w:webHidden/>
            <w:sz w:val="20"/>
            <w:szCs w:val="20"/>
          </w:rPr>
          <w:fldChar w:fldCharType="begin"/>
        </w:r>
        <w:r w:rsidRPr="00F53A0B" w:rsidR="00C243D9">
          <w:rPr>
            <w:rFonts w:ascii="Verdana" w:hAnsi="Verdana"/>
            <w:noProof/>
            <w:webHidden/>
            <w:sz w:val="20"/>
            <w:szCs w:val="20"/>
          </w:rPr>
          <w:instrText xml:space="preserve"> PAGEREF _Toc301341556 \h </w:instrText>
        </w:r>
        <w:r w:rsidRPr="00F53A0B" w:rsidR="00C243D9">
          <w:rPr>
            <w:rFonts w:ascii="Verdana" w:hAnsi="Verdana"/>
            <w:noProof/>
            <w:webHidden/>
            <w:sz w:val="20"/>
            <w:szCs w:val="20"/>
          </w:rPr>
        </w:r>
        <w:r w:rsidRPr="00F53A0B" w:rsidR="00C243D9">
          <w:rPr>
            <w:rFonts w:ascii="Verdana" w:hAnsi="Verdana"/>
            <w:noProof/>
            <w:webHidden/>
            <w:sz w:val="20"/>
            <w:szCs w:val="20"/>
          </w:rPr>
          <w:fldChar w:fldCharType="separate"/>
        </w:r>
        <w:r w:rsidR="00C243D9">
          <w:rPr>
            <w:rFonts w:ascii="Verdana" w:hAnsi="Verdana"/>
            <w:noProof/>
            <w:webHidden/>
            <w:sz w:val="20"/>
            <w:szCs w:val="20"/>
          </w:rPr>
          <w:t>1</w:t>
        </w:r>
        <w:r w:rsidRPr="00F53A0B" w:rsidR="00C243D9">
          <w:rPr>
            <w:rFonts w:ascii="Verdana" w:hAnsi="Verdana"/>
            <w:noProof/>
            <w:webHidden/>
            <w:sz w:val="20"/>
            <w:szCs w:val="20"/>
          </w:rPr>
          <w:fldChar w:fldCharType="end"/>
        </w:r>
      </w:hyperlink>
    </w:p>
    <w:p w:rsidRPr="00C243D9" w:rsidR="00C243D9" w:rsidP="00C243D9" w:rsidRDefault="001C0429" w14:paraId="21399957" w14:textId="77777777">
      <w:pPr>
        <w:pStyle w:val="TOC3"/>
        <w:rPr>
          <w:rFonts w:ascii="Verdana" w:hAnsi="Verdana"/>
          <w:noProof/>
          <w:szCs w:val="20"/>
        </w:rPr>
      </w:pPr>
      <w:hyperlink w:history="1" w:anchor="_Toc301341557">
        <w:r w:rsidRPr="00F53A0B" w:rsidR="00C243D9">
          <w:rPr>
            <w:rStyle w:val="Hyperlink"/>
            <w:rFonts w:ascii="Verdana" w:hAnsi="Verdana"/>
            <w:noProof/>
            <w:szCs w:val="20"/>
          </w:rPr>
          <w:t>3.1</w:t>
        </w:r>
        <w:r w:rsidRPr="00C243D9" w:rsidR="00C243D9">
          <w:rPr>
            <w:rFonts w:ascii="Verdana" w:hAnsi="Verdana"/>
            <w:noProof/>
            <w:szCs w:val="20"/>
          </w:rPr>
          <w:tab/>
        </w:r>
        <w:r w:rsidRPr="00F53A0B" w:rsidR="00C243D9">
          <w:rPr>
            <w:rStyle w:val="Hyperlink"/>
            <w:rFonts w:ascii="Verdana" w:hAnsi="Verdana"/>
            <w:noProof/>
            <w:szCs w:val="20"/>
          </w:rPr>
          <w:t>Script</w:t>
        </w:r>
        <w:r w:rsidRPr="00F53A0B" w:rsidR="00C243D9">
          <w:rPr>
            <w:rFonts w:ascii="Verdana" w:hAnsi="Verdana"/>
            <w:noProof/>
            <w:webHidden/>
            <w:szCs w:val="20"/>
          </w:rPr>
          <w:tab/>
        </w:r>
        <w:r w:rsidRPr="00F53A0B" w:rsidR="00C243D9">
          <w:rPr>
            <w:rFonts w:ascii="Verdana" w:hAnsi="Verdana"/>
            <w:noProof/>
            <w:webHidden/>
            <w:szCs w:val="20"/>
          </w:rPr>
          <w:fldChar w:fldCharType="begin"/>
        </w:r>
        <w:r w:rsidRPr="00F53A0B" w:rsidR="00C243D9">
          <w:rPr>
            <w:rFonts w:ascii="Verdana" w:hAnsi="Verdana"/>
            <w:noProof/>
            <w:webHidden/>
            <w:szCs w:val="20"/>
          </w:rPr>
          <w:instrText xml:space="preserve"> PAGEREF _Toc301341557 \h </w:instrText>
        </w:r>
        <w:r w:rsidRPr="00F53A0B" w:rsidR="00C243D9">
          <w:rPr>
            <w:rFonts w:ascii="Verdana" w:hAnsi="Verdana"/>
            <w:noProof/>
            <w:webHidden/>
            <w:szCs w:val="20"/>
          </w:rPr>
        </w:r>
        <w:r w:rsidRPr="00F53A0B" w:rsidR="00C243D9">
          <w:rPr>
            <w:rFonts w:ascii="Verdana" w:hAnsi="Verdana"/>
            <w:noProof/>
            <w:webHidden/>
            <w:szCs w:val="20"/>
          </w:rPr>
          <w:fldChar w:fldCharType="separate"/>
        </w:r>
        <w:r w:rsidR="00C243D9">
          <w:rPr>
            <w:rFonts w:ascii="Verdana" w:hAnsi="Verdana"/>
            <w:noProof/>
            <w:webHidden/>
            <w:szCs w:val="20"/>
          </w:rPr>
          <w:t>1</w:t>
        </w:r>
        <w:r w:rsidRPr="00F53A0B" w:rsidR="00C243D9">
          <w:rPr>
            <w:rFonts w:ascii="Verdana" w:hAnsi="Verdana"/>
            <w:noProof/>
            <w:webHidden/>
            <w:szCs w:val="20"/>
          </w:rPr>
          <w:fldChar w:fldCharType="end"/>
        </w:r>
      </w:hyperlink>
    </w:p>
    <w:p w:rsidRPr="00C243D9" w:rsidR="00C243D9" w:rsidP="00C243D9" w:rsidRDefault="001C0429" w14:paraId="21399958" w14:textId="77777777">
      <w:pPr>
        <w:pStyle w:val="TOC3"/>
        <w:rPr>
          <w:rFonts w:ascii="Verdana" w:hAnsi="Verdana"/>
          <w:noProof/>
          <w:szCs w:val="20"/>
        </w:rPr>
      </w:pPr>
      <w:hyperlink w:history="1" w:anchor="_Toc301341558">
        <w:r w:rsidRPr="00F53A0B" w:rsidR="00C243D9">
          <w:rPr>
            <w:rStyle w:val="Hyperlink"/>
            <w:rFonts w:ascii="Verdana" w:hAnsi="Verdana"/>
            <w:noProof/>
            <w:szCs w:val="20"/>
          </w:rPr>
          <w:t>3.2</w:t>
        </w:r>
        <w:r w:rsidRPr="00C243D9" w:rsidR="00C243D9">
          <w:rPr>
            <w:rFonts w:ascii="Verdana" w:hAnsi="Verdana"/>
            <w:noProof/>
            <w:szCs w:val="20"/>
          </w:rPr>
          <w:tab/>
        </w:r>
        <w:r w:rsidRPr="00F53A0B" w:rsidR="00C243D9">
          <w:rPr>
            <w:rStyle w:val="Hyperlink"/>
            <w:rFonts w:ascii="Verdana" w:hAnsi="Verdana"/>
            <w:noProof/>
            <w:szCs w:val="20"/>
          </w:rPr>
          <w:t>Output</w:t>
        </w:r>
        <w:r w:rsidRPr="00F53A0B" w:rsidR="00C243D9">
          <w:rPr>
            <w:rFonts w:ascii="Verdana" w:hAnsi="Verdana"/>
            <w:noProof/>
            <w:webHidden/>
            <w:szCs w:val="20"/>
          </w:rPr>
          <w:tab/>
        </w:r>
        <w:r w:rsidRPr="00F53A0B" w:rsidR="00C243D9">
          <w:rPr>
            <w:rFonts w:ascii="Verdana" w:hAnsi="Verdana"/>
            <w:noProof/>
            <w:webHidden/>
            <w:szCs w:val="20"/>
          </w:rPr>
          <w:fldChar w:fldCharType="begin"/>
        </w:r>
        <w:r w:rsidRPr="00F53A0B" w:rsidR="00C243D9">
          <w:rPr>
            <w:rFonts w:ascii="Verdana" w:hAnsi="Verdana"/>
            <w:noProof/>
            <w:webHidden/>
            <w:szCs w:val="20"/>
          </w:rPr>
          <w:instrText xml:space="preserve"> PAGEREF _Toc301341558 \h </w:instrText>
        </w:r>
        <w:r w:rsidRPr="00F53A0B" w:rsidR="00C243D9">
          <w:rPr>
            <w:rFonts w:ascii="Verdana" w:hAnsi="Verdana"/>
            <w:noProof/>
            <w:webHidden/>
            <w:szCs w:val="20"/>
          </w:rPr>
        </w:r>
        <w:r w:rsidRPr="00F53A0B" w:rsidR="00C243D9">
          <w:rPr>
            <w:rFonts w:ascii="Verdana" w:hAnsi="Verdana"/>
            <w:noProof/>
            <w:webHidden/>
            <w:szCs w:val="20"/>
          </w:rPr>
          <w:fldChar w:fldCharType="separate"/>
        </w:r>
        <w:r w:rsidR="00C243D9">
          <w:rPr>
            <w:rFonts w:ascii="Verdana" w:hAnsi="Verdana"/>
            <w:noProof/>
            <w:webHidden/>
            <w:szCs w:val="20"/>
          </w:rPr>
          <w:t>1</w:t>
        </w:r>
        <w:r w:rsidRPr="00F53A0B" w:rsidR="00C243D9">
          <w:rPr>
            <w:rFonts w:ascii="Verdana" w:hAnsi="Verdana"/>
            <w:noProof/>
            <w:webHidden/>
            <w:szCs w:val="20"/>
          </w:rPr>
          <w:fldChar w:fldCharType="end"/>
        </w:r>
      </w:hyperlink>
    </w:p>
    <w:p w:rsidR="00C243D9" w:rsidP="00C243D9" w:rsidRDefault="001C0429" w14:paraId="21399959" w14:textId="77777777">
      <w:pPr>
        <w:pStyle w:val="TOC1"/>
        <w:tabs>
          <w:tab w:val="left" w:pos="475"/>
          <w:tab w:val="right" w:leader="dot" w:pos="8630"/>
        </w:tabs>
        <w:rPr>
          <w:rStyle w:val="Hyperlink"/>
          <w:noProof/>
        </w:rPr>
      </w:pPr>
      <w:hyperlink w:history="1" w:anchor="_Toc301341559">
        <w:r w:rsidRPr="00F53A0B" w:rsidR="00C243D9">
          <w:rPr>
            <w:rStyle w:val="Hyperlink"/>
            <w:rFonts w:ascii="Verdana" w:hAnsi="Verdana"/>
            <w:caps w:val="0"/>
            <w:noProof/>
            <w:sz w:val="20"/>
            <w:szCs w:val="20"/>
          </w:rPr>
          <w:t>4</w:t>
        </w:r>
        <w:r w:rsidRPr="00C243D9" w:rsidR="00C243D9">
          <w:rPr>
            <w:rFonts w:ascii="Verdana" w:hAnsi="Verdana"/>
            <w:caps w:val="0"/>
            <w:noProof/>
            <w:sz w:val="20"/>
            <w:szCs w:val="20"/>
          </w:rPr>
          <w:tab/>
        </w:r>
        <w:r w:rsidRPr="00F53A0B" w:rsidR="00C243D9">
          <w:rPr>
            <w:rStyle w:val="Hyperlink"/>
            <w:rFonts w:ascii="Verdana" w:hAnsi="Verdana"/>
            <w:caps w:val="0"/>
            <w:noProof/>
            <w:sz w:val="20"/>
            <w:szCs w:val="20"/>
          </w:rPr>
          <w:t>Reference</w:t>
        </w:r>
        <w:r w:rsidRPr="00F53A0B" w:rsidR="00C243D9">
          <w:rPr>
            <w:rFonts w:ascii="Verdana" w:hAnsi="Verdana"/>
            <w:caps w:val="0"/>
            <w:noProof/>
            <w:webHidden/>
            <w:sz w:val="20"/>
            <w:szCs w:val="20"/>
          </w:rPr>
          <w:tab/>
        </w:r>
        <w:r w:rsidRPr="00F53A0B" w:rsidR="00C243D9">
          <w:rPr>
            <w:rFonts w:ascii="Verdana" w:hAnsi="Verdana"/>
            <w:noProof/>
            <w:webHidden/>
            <w:sz w:val="20"/>
            <w:szCs w:val="20"/>
          </w:rPr>
          <w:fldChar w:fldCharType="begin"/>
        </w:r>
        <w:r w:rsidRPr="00F53A0B" w:rsidR="00C243D9">
          <w:rPr>
            <w:rFonts w:ascii="Verdana" w:hAnsi="Verdana"/>
            <w:noProof/>
            <w:webHidden/>
            <w:sz w:val="20"/>
            <w:szCs w:val="20"/>
          </w:rPr>
          <w:instrText xml:space="preserve"> PAGEREF _Toc301341559 \h </w:instrText>
        </w:r>
        <w:r w:rsidRPr="00F53A0B" w:rsidR="00C243D9">
          <w:rPr>
            <w:rFonts w:ascii="Verdana" w:hAnsi="Verdana"/>
            <w:noProof/>
            <w:webHidden/>
            <w:sz w:val="20"/>
            <w:szCs w:val="20"/>
          </w:rPr>
        </w:r>
        <w:r w:rsidRPr="00F53A0B" w:rsidR="00C243D9">
          <w:rPr>
            <w:rFonts w:ascii="Verdana" w:hAnsi="Verdana"/>
            <w:noProof/>
            <w:webHidden/>
            <w:sz w:val="20"/>
            <w:szCs w:val="20"/>
          </w:rPr>
          <w:fldChar w:fldCharType="separate"/>
        </w:r>
        <w:r w:rsidR="00C243D9">
          <w:rPr>
            <w:rFonts w:ascii="Verdana" w:hAnsi="Verdana"/>
            <w:noProof/>
            <w:webHidden/>
            <w:sz w:val="20"/>
            <w:szCs w:val="20"/>
          </w:rPr>
          <w:t>1</w:t>
        </w:r>
        <w:r w:rsidRPr="00F53A0B" w:rsidR="00C243D9">
          <w:rPr>
            <w:rFonts w:ascii="Verdana" w:hAnsi="Verdana"/>
            <w:noProof/>
            <w:webHidden/>
            <w:sz w:val="20"/>
            <w:szCs w:val="20"/>
          </w:rPr>
          <w:fldChar w:fldCharType="end"/>
        </w:r>
      </w:hyperlink>
    </w:p>
    <w:p w:rsidR="00C243D9" w:rsidP="00C243D9" w:rsidRDefault="00C243D9" w14:paraId="2139995A" w14:textId="77777777">
      <w:pPr>
        <w:rPr>
          <w:noProof/>
        </w:rPr>
      </w:pPr>
    </w:p>
    <w:p w:rsidR="00C243D9" w:rsidP="00C243D9" w:rsidRDefault="00C243D9" w14:paraId="2139995B" w14:textId="77777777">
      <w:pPr>
        <w:rPr>
          <w:noProof/>
        </w:rPr>
        <w:sectPr w:rsidR="00C243D9" w:rsidSect="002A5AE0">
          <w:headerReference w:type="even" r:id="rId14"/>
          <w:headerReference w:type="default" r:id="rId15"/>
          <w:footerReference w:type="even" r:id="rId16"/>
          <w:footerReference w:type="default" r:id="rId17"/>
          <w:headerReference w:type="first" r:id="rId18"/>
          <w:footerReference w:type="first" r:id="rId19"/>
          <w:pgSz w:w="12240" w:h="15840" w:orient="portrait"/>
          <w:pgMar w:top="1080" w:right="1800" w:bottom="1260" w:left="1800" w:header="720" w:footer="0" w:gutter="0"/>
          <w:pgBorders w:offsetFrom="page">
            <w:top w:val="inset" w:color="auto" w:sz="6" w:space="24"/>
            <w:left w:val="inset" w:color="auto" w:sz="6" w:space="24"/>
            <w:bottom w:val="outset" w:color="auto" w:sz="6" w:space="24"/>
            <w:right w:val="outset" w:color="auto" w:sz="6" w:space="24"/>
          </w:pgBorders>
          <w:pgNumType w:start="1"/>
          <w:cols w:space="720"/>
          <w:docGrid w:linePitch="360"/>
        </w:sectPr>
      </w:pPr>
    </w:p>
    <w:p w:rsidR="00C243D9" w:rsidP="00AE0FFF" w:rsidRDefault="00C243D9" w14:paraId="2139995C" w14:textId="77777777">
      <w:pPr>
        <w:numPr>
          <w:ilvl w:val="0"/>
          <w:numId w:val="8"/>
        </w:numPr>
        <w:rPr>
          <w:b/>
          <w:sz w:val="26"/>
          <w:szCs w:val="26"/>
        </w:rPr>
      </w:pPr>
      <w:r w:rsidRPr="00147B9E">
        <w:rPr>
          <w:b/>
          <w:caps/>
          <w:szCs w:val="20"/>
        </w:rPr>
        <w:lastRenderedPageBreak/>
        <w:fldChar w:fldCharType="end"/>
      </w:r>
      <w:bookmarkStart w:name="_Toc213675763" w:id="2"/>
      <w:r w:rsidRPr="00147B9E">
        <w:rPr>
          <w:b/>
          <w:sz w:val="26"/>
          <w:szCs w:val="26"/>
        </w:rPr>
        <w:t>Purpose</w:t>
      </w:r>
      <w:bookmarkEnd w:id="2"/>
    </w:p>
    <w:p w:rsidRPr="00147B9E" w:rsidR="00C243D9" w:rsidP="00C243D9" w:rsidRDefault="00C243D9" w14:paraId="2139995D" w14:textId="77777777">
      <w:pPr>
        <w:ind w:left="360"/>
        <w:rPr>
          <w:b/>
          <w:sz w:val="26"/>
          <w:szCs w:val="26"/>
        </w:rPr>
      </w:pPr>
    </w:p>
    <w:p w:rsidRPr="00147B9E" w:rsidR="00C243D9" w:rsidP="00C243D9" w:rsidRDefault="00C243D9" w14:paraId="2139995E" w14:textId="77777777">
      <w:pPr>
        <w:rPr>
          <w:szCs w:val="20"/>
        </w:rPr>
      </w:pPr>
      <w:r w:rsidRPr="00147B9E">
        <w:rPr>
          <w:szCs w:val="20"/>
        </w:rPr>
        <w:t>This document is prepared for the concept of SQL Server database</w:t>
      </w:r>
      <w:r>
        <w:rPr>
          <w:szCs w:val="20"/>
        </w:rPr>
        <w:t xml:space="preserve"> at &lt;C</w:t>
      </w:r>
      <w:r w:rsidRPr="00147B9E">
        <w:rPr>
          <w:szCs w:val="20"/>
        </w:rPr>
        <w:t>ust</w:t>
      </w:r>
      <w:r>
        <w:rPr>
          <w:szCs w:val="20"/>
        </w:rPr>
        <w:t>omer N</w:t>
      </w:r>
      <w:r w:rsidRPr="00147B9E">
        <w:rPr>
          <w:szCs w:val="20"/>
        </w:rPr>
        <w:t>ame&gt;.</w:t>
      </w:r>
    </w:p>
    <w:p w:rsidRPr="00147B9E" w:rsidR="00C243D9" w:rsidP="00AE0FFF" w:rsidRDefault="00C243D9" w14:paraId="2139995F" w14:textId="77777777">
      <w:pPr>
        <w:pStyle w:val="Heading1"/>
        <w:keepNext w:val="0"/>
        <w:numPr>
          <w:ilvl w:val="0"/>
          <w:numId w:val="8"/>
        </w:numPr>
        <w:rPr>
          <w:rFonts w:ascii="Verdana" w:hAnsi="Verdana"/>
          <w:szCs w:val="26"/>
        </w:rPr>
      </w:pPr>
      <w:bookmarkStart w:name="_Toc213675764" w:id="3"/>
      <w:bookmarkStart w:name="_Toc301341555" w:id="4"/>
      <w:r w:rsidRPr="00147B9E">
        <w:rPr>
          <w:rFonts w:ascii="Verdana" w:hAnsi="Verdana"/>
          <w:szCs w:val="26"/>
        </w:rPr>
        <w:t>Scope</w:t>
      </w:r>
      <w:bookmarkEnd w:id="3"/>
      <w:bookmarkEnd w:id="4"/>
    </w:p>
    <w:p w:rsidRPr="00147B9E" w:rsidR="00C243D9" w:rsidP="00C243D9" w:rsidRDefault="00C243D9" w14:paraId="21399960" w14:textId="77777777">
      <w:pPr>
        <w:pStyle w:val="BodyText"/>
      </w:pPr>
      <w:r w:rsidRPr="00147B9E">
        <w:t>Th</w:t>
      </w:r>
      <w:r w:rsidR="00722D74">
        <w:t>is document is prepared for GNDC</w:t>
      </w:r>
      <w:r w:rsidRPr="00147B9E">
        <w:t xml:space="preserve"> Wipro sustenance team and provides the concepts of SQL Server database</w:t>
      </w:r>
      <w:r>
        <w:t xml:space="preserve"> at &lt;C</w:t>
      </w:r>
      <w:r w:rsidRPr="00147B9E">
        <w:t>ust</w:t>
      </w:r>
      <w:r>
        <w:t>omer N</w:t>
      </w:r>
      <w:r w:rsidRPr="00147B9E">
        <w:t>ame&gt;.</w:t>
      </w:r>
    </w:p>
    <w:p w:rsidRPr="00147B9E" w:rsidR="00C243D9" w:rsidP="00AE0FFF" w:rsidRDefault="00C243D9" w14:paraId="21399961" w14:textId="77777777">
      <w:pPr>
        <w:pStyle w:val="Heading1"/>
        <w:keepNext w:val="0"/>
        <w:numPr>
          <w:ilvl w:val="0"/>
          <w:numId w:val="8"/>
        </w:numPr>
        <w:rPr>
          <w:rFonts w:ascii="Verdana" w:hAnsi="Verdana"/>
        </w:rPr>
      </w:pPr>
      <w:bookmarkStart w:name="_Toc301341556" w:id="5"/>
      <w:r>
        <w:rPr>
          <w:rFonts w:ascii="Verdana" w:hAnsi="Verdana"/>
        </w:rPr>
        <w:t>V</w:t>
      </w:r>
      <w:r w:rsidRPr="00147B9E">
        <w:rPr>
          <w:rFonts w:ascii="Verdana" w:hAnsi="Verdana"/>
        </w:rPr>
        <w:t xml:space="preserve">erify Free Space In </w:t>
      </w:r>
      <w:r w:rsidRPr="00147B9E">
        <w:rPr>
          <w:rFonts w:ascii="Verdana" w:hAnsi="Verdana"/>
          <w:iCs/>
        </w:rPr>
        <w:t>Database</w:t>
      </w:r>
      <w:r w:rsidRPr="00147B9E">
        <w:rPr>
          <w:rFonts w:ascii="Verdana" w:hAnsi="Verdana"/>
        </w:rPr>
        <w:t xml:space="preserve"> Using Script</w:t>
      </w:r>
      <w:bookmarkEnd w:id="5"/>
    </w:p>
    <w:p w:rsidRPr="00147B9E" w:rsidR="00C243D9" w:rsidP="00AE0FFF" w:rsidRDefault="00C243D9" w14:paraId="21399962" w14:textId="77777777">
      <w:pPr>
        <w:pStyle w:val="Heading3"/>
        <w:numPr>
          <w:ilvl w:val="1"/>
          <w:numId w:val="9"/>
        </w:numPr>
        <w:rPr>
          <w:rFonts w:ascii="Verdana" w:hAnsi="Verdana"/>
        </w:rPr>
      </w:pPr>
      <w:bookmarkStart w:name="_Toc301341557" w:id="6"/>
      <w:r w:rsidRPr="00147B9E">
        <w:rPr>
          <w:rFonts w:ascii="Verdana" w:hAnsi="Verdana"/>
        </w:rPr>
        <w:t>Script</w:t>
      </w:r>
      <w:bookmarkEnd w:id="6"/>
    </w:p>
    <w:p w:rsidRPr="00147B9E" w:rsidR="00C243D9" w:rsidP="00C243D9" w:rsidRDefault="00C243D9" w14:paraId="21399963" w14:textId="77777777">
      <w:pPr>
        <w:pStyle w:val="MessageHeader"/>
        <w:rPr>
          <w:rFonts w:ascii="Verdana" w:hAnsi="Verdana" w:cs="Courier New"/>
          <w:noProof/>
          <w:sz w:val="20"/>
          <w:szCs w:val="20"/>
        </w:rPr>
      </w:pPr>
      <w:r w:rsidRPr="00147B9E">
        <w:rPr>
          <w:rFonts w:ascii="Verdana" w:hAnsi="Verdana" w:cs="Courier New"/>
          <w:noProof/>
          <w:sz w:val="20"/>
          <w:szCs w:val="20"/>
        </w:rPr>
        <w:t>USE &lt;DB Name&gt;;</w:t>
      </w:r>
    </w:p>
    <w:p w:rsidRPr="00147B9E" w:rsidR="00C243D9" w:rsidP="00C243D9" w:rsidRDefault="00C243D9" w14:paraId="21399964" w14:textId="77777777">
      <w:pPr>
        <w:pStyle w:val="MessageHeader"/>
        <w:rPr>
          <w:rFonts w:ascii="Verdana" w:hAnsi="Verdana" w:cs="Courier New"/>
          <w:noProof/>
          <w:sz w:val="20"/>
          <w:szCs w:val="20"/>
        </w:rPr>
      </w:pPr>
      <w:r w:rsidRPr="00147B9E">
        <w:rPr>
          <w:rFonts w:ascii="Verdana" w:hAnsi="Verdana" w:cs="Courier New"/>
          <w:noProof/>
          <w:sz w:val="20"/>
          <w:szCs w:val="20"/>
        </w:rPr>
        <w:t>GO</w:t>
      </w:r>
    </w:p>
    <w:p w:rsidRPr="00147B9E" w:rsidR="00C243D9" w:rsidP="00C243D9" w:rsidRDefault="00C243D9" w14:paraId="21399965" w14:textId="77777777">
      <w:pPr>
        <w:pStyle w:val="MessageHeader"/>
        <w:rPr>
          <w:rFonts w:ascii="Verdana" w:hAnsi="Verdana" w:cs="Courier New"/>
          <w:noProof/>
          <w:sz w:val="20"/>
          <w:szCs w:val="20"/>
        </w:rPr>
      </w:pPr>
      <w:r w:rsidRPr="00147B9E">
        <w:rPr>
          <w:rFonts w:ascii="Verdana" w:hAnsi="Verdana" w:cs="Courier New"/>
          <w:noProof/>
          <w:sz w:val="20"/>
          <w:szCs w:val="20"/>
        </w:rPr>
        <w:t>EXEC sp_spaceused @updateusage = N'TRUE';</w:t>
      </w:r>
    </w:p>
    <w:p w:rsidRPr="00147B9E" w:rsidR="00C243D9" w:rsidP="00C243D9" w:rsidRDefault="00C243D9" w14:paraId="21399966" w14:textId="77777777">
      <w:pPr>
        <w:pStyle w:val="MessageHeader"/>
        <w:rPr>
          <w:rFonts w:ascii="Verdana" w:hAnsi="Verdana" w:cs="Courier New"/>
          <w:noProof/>
          <w:sz w:val="20"/>
          <w:szCs w:val="20"/>
        </w:rPr>
      </w:pPr>
      <w:r w:rsidRPr="00147B9E">
        <w:rPr>
          <w:rFonts w:ascii="Verdana" w:hAnsi="Verdana" w:cs="Courier New"/>
          <w:noProof/>
          <w:sz w:val="20"/>
          <w:szCs w:val="20"/>
        </w:rPr>
        <w:t>GO</w:t>
      </w:r>
    </w:p>
    <w:p w:rsidRPr="00147B9E" w:rsidR="00C243D9" w:rsidP="00C243D9" w:rsidRDefault="00C243D9" w14:paraId="21399967" w14:textId="77777777"/>
    <w:p w:rsidRPr="00C243D9" w:rsidR="00C243D9" w:rsidP="00AE0FFF" w:rsidRDefault="00C243D9" w14:paraId="21399968" w14:textId="77777777">
      <w:pPr>
        <w:pStyle w:val="Heading3"/>
        <w:numPr>
          <w:ilvl w:val="1"/>
          <w:numId w:val="9"/>
        </w:numPr>
        <w:rPr>
          <w:rFonts w:ascii="Verdana" w:hAnsi="Verdana"/>
          <w:sz w:val="24"/>
          <w:szCs w:val="24"/>
        </w:rPr>
      </w:pPr>
      <w:bookmarkStart w:name="_Toc301341558" w:id="7"/>
      <w:r w:rsidRPr="00147B9E">
        <w:rPr>
          <w:rFonts w:ascii="Verdana" w:hAnsi="Verdana"/>
        </w:rPr>
        <w:t>O</w:t>
      </w:r>
      <w:r w:rsidRPr="00C243D9">
        <w:rPr>
          <w:rFonts w:ascii="Verdana" w:hAnsi="Verdana"/>
          <w:sz w:val="24"/>
          <w:szCs w:val="24"/>
        </w:rPr>
        <w:t>utput</w:t>
      </w:r>
      <w:bookmarkEnd w:id="7"/>
    </w:p>
    <w:p w:rsidRPr="00147B9E" w:rsidR="00C243D9" w:rsidP="00C243D9" w:rsidRDefault="00C243D9" w14:paraId="21399969" w14:textId="77777777">
      <w:pPr>
        <w:autoSpaceDE w:val="0"/>
        <w:autoSpaceDN w:val="0"/>
        <w:adjustRightInd w:val="0"/>
        <w:rPr>
          <w:rFonts w:cs="Courier New"/>
          <w:noProof/>
          <w:sz w:val="16"/>
          <w:szCs w:val="16"/>
        </w:rPr>
      </w:pPr>
    </w:p>
    <w:p w:rsidRPr="00147B9E" w:rsidR="00C243D9" w:rsidP="00C243D9" w:rsidRDefault="00C243D9" w14:paraId="2139996A" w14:textId="77777777">
      <w:pPr>
        <w:pStyle w:val="MessageHeader"/>
        <w:rPr>
          <w:rFonts w:ascii="Verdana" w:hAnsi="Verdana" w:cs="Courier New"/>
          <w:noProof/>
          <w:sz w:val="20"/>
          <w:szCs w:val="20"/>
        </w:rPr>
      </w:pPr>
      <w:r w:rsidRPr="00147B9E">
        <w:rPr>
          <w:rFonts w:ascii="Verdana" w:hAnsi="Verdana" w:cs="Courier New"/>
          <w:noProof/>
          <w:sz w:val="20"/>
          <w:szCs w:val="20"/>
        </w:rPr>
        <w:t>database_name                                                                                                                    database_size      unallocated space</w:t>
      </w:r>
    </w:p>
    <w:p w:rsidRPr="00147B9E" w:rsidR="00C243D9" w:rsidP="00C243D9" w:rsidRDefault="00C243D9" w14:paraId="2139996B" w14:textId="77777777">
      <w:pPr>
        <w:pStyle w:val="MessageHeader"/>
        <w:rPr>
          <w:rFonts w:ascii="Verdana" w:hAnsi="Verdana" w:cs="Courier New"/>
          <w:noProof/>
          <w:sz w:val="20"/>
          <w:szCs w:val="20"/>
        </w:rPr>
      </w:pPr>
      <w:r w:rsidRPr="00147B9E">
        <w:rPr>
          <w:rFonts w:ascii="Verdana" w:hAnsi="Verdana" w:cs="Courier New"/>
          <w:noProof/>
          <w:sz w:val="20"/>
          <w:szCs w:val="20"/>
        </w:rPr>
        <w:t>-------------------------------------------------------------------------------------------------------------------------------- ------------------ ------------------</w:t>
      </w:r>
    </w:p>
    <w:p w:rsidRPr="00147B9E" w:rsidR="00C243D9" w:rsidP="00C243D9" w:rsidRDefault="00C243D9" w14:paraId="2139996C" w14:textId="77777777">
      <w:pPr>
        <w:pStyle w:val="MessageHeader"/>
        <w:rPr>
          <w:rFonts w:ascii="Verdana" w:hAnsi="Verdana" w:cs="Courier New"/>
          <w:noProof/>
          <w:sz w:val="20"/>
          <w:szCs w:val="20"/>
        </w:rPr>
      </w:pPr>
      <w:r w:rsidRPr="00147B9E">
        <w:rPr>
          <w:rFonts w:ascii="Verdana" w:hAnsi="Verdana" w:cs="Courier New"/>
          <w:noProof/>
          <w:sz w:val="20"/>
          <w:szCs w:val="20"/>
        </w:rPr>
        <w:t>model                                                                                                                            1.69 MB            0.08 MB</w:t>
      </w:r>
    </w:p>
    <w:p w:rsidRPr="00147B9E" w:rsidR="00C243D9" w:rsidP="00C243D9" w:rsidRDefault="00C243D9" w14:paraId="2139996D" w14:textId="77777777">
      <w:pPr>
        <w:pStyle w:val="MessageHeader"/>
        <w:rPr>
          <w:rFonts w:ascii="Verdana" w:hAnsi="Verdana" w:cs="Courier New"/>
          <w:noProof/>
          <w:sz w:val="20"/>
          <w:szCs w:val="20"/>
        </w:rPr>
      </w:pPr>
    </w:p>
    <w:p w:rsidRPr="00147B9E" w:rsidR="00C243D9" w:rsidP="00C243D9" w:rsidRDefault="00C243D9" w14:paraId="2139996E" w14:textId="77777777">
      <w:pPr>
        <w:pStyle w:val="MessageHeader"/>
        <w:rPr>
          <w:rFonts w:ascii="Verdana" w:hAnsi="Verdana" w:cs="Courier New"/>
          <w:noProof/>
          <w:sz w:val="20"/>
          <w:szCs w:val="20"/>
        </w:rPr>
      </w:pPr>
      <w:r w:rsidRPr="00147B9E">
        <w:rPr>
          <w:rFonts w:ascii="Verdana" w:hAnsi="Verdana" w:cs="Courier New"/>
          <w:noProof/>
          <w:sz w:val="20"/>
          <w:szCs w:val="20"/>
        </w:rPr>
        <w:t>reserved           data               index_size         unused</w:t>
      </w:r>
    </w:p>
    <w:p w:rsidRPr="00147B9E" w:rsidR="00C243D9" w:rsidP="00C243D9" w:rsidRDefault="00C243D9" w14:paraId="2139996F" w14:textId="77777777">
      <w:pPr>
        <w:pStyle w:val="MessageHeader"/>
        <w:rPr>
          <w:rFonts w:ascii="Verdana" w:hAnsi="Verdana" w:cs="Courier New"/>
          <w:noProof/>
          <w:sz w:val="20"/>
          <w:szCs w:val="20"/>
        </w:rPr>
      </w:pPr>
      <w:r w:rsidRPr="00147B9E">
        <w:rPr>
          <w:rFonts w:ascii="Verdana" w:hAnsi="Verdana" w:cs="Courier New"/>
          <w:noProof/>
          <w:sz w:val="20"/>
          <w:szCs w:val="20"/>
        </w:rPr>
        <w:t>------------------ ------------------ ------------------ ------------------</w:t>
      </w:r>
    </w:p>
    <w:p w:rsidRPr="00147B9E" w:rsidR="00C243D9" w:rsidP="00C243D9" w:rsidRDefault="00C243D9" w14:paraId="21399970" w14:textId="77777777">
      <w:pPr>
        <w:pStyle w:val="MessageHeader"/>
        <w:rPr>
          <w:rFonts w:ascii="Verdana" w:hAnsi="Verdana" w:cs="Courier New"/>
          <w:noProof/>
          <w:sz w:val="20"/>
          <w:szCs w:val="20"/>
        </w:rPr>
      </w:pPr>
      <w:r w:rsidRPr="00147B9E">
        <w:rPr>
          <w:rFonts w:ascii="Verdana" w:hAnsi="Verdana" w:cs="Courier New"/>
          <w:noProof/>
          <w:sz w:val="20"/>
          <w:szCs w:val="20"/>
        </w:rPr>
        <w:t>1136 KB            464 KB             560 KB             112 KB</w:t>
      </w:r>
    </w:p>
    <w:p w:rsidRPr="00147B9E" w:rsidR="00C243D9" w:rsidP="00C243D9" w:rsidRDefault="00C243D9" w14:paraId="21399971" w14:textId="77777777">
      <w:pPr>
        <w:pStyle w:val="MessageHeader"/>
        <w:rPr>
          <w:rFonts w:ascii="Verdana" w:hAnsi="Verdana" w:cs="Courier New"/>
          <w:noProof/>
          <w:sz w:val="20"/>
          <w:szCs w:val="20"/>
        </w:rPr>
      </w:pPr>
    </w:p>
    <w:p w:rsidRPr="00147B9E" w:rsidR="00C243D9" w:rsidP="00C243D9" w:rsidRDefault="00C243D9" w14:paraId="21399972" w14:textId="77777777">
      <w:pPr>
        <w:pStyle w:val="BodyText"/>
      </w:pPr>
    </w:p>
    <w:p w:rsidRPr="00147B9E" w:rsidR="00C243D9" w:rsidP="00AE0FFF" w:rsidRDefault="00C243D9" w14:paraId="21399973" w14:textId="77777777">
      <w:pPr>
        <w:pStyle w:val="Heading1"/>
        <w:keepNext w:val="0"/>
        <w:numPr>
          <w:ilvl w:val="0"/>
          <w:numId w:val="9"/>
        </w:numPr>
        <w:rPr>
          <w:rFonts w:ascii="Verdana" w:hAnsi="Verdana"/>
          <w:szCs w:val="26"/>
        </w:rPr>
      </w:pPr>
      <w:bookmarkStart w:name="_Toc301341559" w:id="8"/>
      <w:r w:rsidRPr="00147B9E">
        <w:rPr>
          <w:rFonts w:ascii="Verdana" w:hAnsi="Verdana"/>
          <w:szCs w:val="26"/>
        </w:rPr>
        <w:t>Reference</w:t>
      </w:r>
      <w:bookmarkEnd w:id="8"/>
    </w:p>
    <w:p w:rsidRPr="00147B9E" w:rsidR="00C243D9" w:rsidP="00AE0FFF" w:rsidRDefault="001C0429" w14:paraId="21399974" w14:textId="77777777">
      <w:pPr>
        <w:numPr>
          <w:ilvl w:val="0"/>
          <w:numId w:val="10"/>
        </w:numPr>
        <w:rPr>
          <w:szCs w:val="20"/>
        </w:rPr>
      </w:pPr>
      <w:hyperlink w:history="1" r:id="rId20">
        <w:r w:rsidRPr="001F3181" w:rsidR="002A71FB">
          <w:rPr>
            <w:rStyle w:val="Hyperlink"/>
            <w:szCs w:val="20"/>
          </w:rPr>
          <w:t>http://www.sqldbadiaries.com/2010/09/26/find-free-space-in-a-file-group/</w:t>
        </w:r>
      </w:hyperlink>
      <w:r w:rsidR="002A71FB">
        <w:rPr>
          <w:szCs w:val="20"/>
        </w:rPr>
        <w:t xml:space="preserve"> </w:t>
      </w:r>
    </w:p>
    <w:p w:rsidRPr="00C243D9" w:rsidR="00530736" w:rsidP="00C243D9" w:rsidRDefault="00530736" w14:paraId="21399975" w14:textId="77777777"/>
    <w:sectPr w:rsidRPr="00C243D9" w:rsidR="00530736" w:rsidSect="002A5AE0">
      <w:headerReference w:type="default" r:id="rId21"/>
      <w:footerReference w:type="default" r:id="rId22"/>
      <w:pgSz w:w="12240" w:h="15840" w:orient="portrait" w:code="1"/>
      <w:pgMar w:top="1440" w:right="1800" w:bottom="1440" w:left="1800" w:header="720" w:footer="0" w:gutter="0"/>
      <w:pgBorders w:offsetFrom="page">
        <w:top w:val="inset" w:color="auto" w:sz="6" w:space="24"/>
        <w:left w:val="inset" w:color="auto" w:sz="6" w:space="24"/>
        <w:bottom w:val="outset" w:color="auto" w:sz="6" w:space="24"/>
        <w:right w:val="outset" w:color="auto" w:sz="6"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429" w:rsidRDefault="001C0429" w14:paraId="68BAC455" w14:textId="77777777">
      <w:r>
        <w:separator/>
      </w:r>
    </w:p>
  </w:endnote>
  <w:endnote w:type="continuationSeparator" w:id="0">
    <w:p w:rsidR="001C0429" w:rsidRDefault="001C0429" w14:paraId="1AD032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7D" w:rsidRDefault="0076157D" w14:paraId="461CED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2A5AE0" w:rsidTr="00A87B83" w14:paraId="14CF357C" w14:textId="77777777">
      <w:trPr>
        <w:trHeight w:val="150"/>
        <w:jc w:val="center"/>
      </w:trPr>
      <w:tc>
        <w:tcPr>
          <w:tcW w:w="2064" w:type="dxa"/>
          <w:tcBorders>
            <w:top w:val="single" w:color="auto" w:sz="4" w:space="0"/>
          </w:tcBorders>
          <w:vAlign w:val="center"/>
        </w:tcPr>
        <w:p w:rsidRPr="009E6A8B" w:rsidR="002A5AE0" w:rsidP="002A5AE0" w:rsidRDefault="002A5AE0" w14:paraId="3C23FB51" w14:textId="77777777">
          <w:pPr>
            <w:pStyle w:val="FooterSMTDTIS"/>
          </w:pPr>
          <w:r w:rsidRPr="009E6A8B">
            <w:t>&lt;</w:t>
          </w:r>
          <w:r>
            <w:t>Version 1.0</w:t>
          </w:r>
          <w:r w:rsidRPr="009E6A8B">
            <w:t>&gt;</w:t>
          </w:r>
        </w:p>
      </w:tc>
      <w:tc>
        <w:tcPr>
          <w:tcW w:w="5269" w:type="dxa"/>
          <w:gridSpan w:val="5"/>
          <w:tcBorders>
            <w:top w:val="single" w:color="auto" w:sz="4" w:space="0"/>
          </w:tcBorders>
          <w:vAlign w:val="center"/>
        </w:tcPr>
        <w:p w:rsidRPr="009E6A8B" w:rsidR="002A5AE0" w:rsidP="002A5AE0" w:rsidRDefault="002A5AE0" w14:paraId="4B6D2752" w14:textId="77777777">
          <w:pPr>
            <w:pStyle w:val="FooterSMTDTIS"/>
          </w:pPr>
          <w:r w:rsidRPr="009E6A8B">
            <w:t xml:space="preserve">Wipro – </w:t>
          </w:r>
          <w:r>
            <w:t>&lt;Innogy&gt; CONFIDENTIAL</w:t>
          </w:r>
        </w:p>
      </w:tc>
      <w:tc>
        <w:tcPr>
          <w:tcW w:w="2027" w:type="dxa"/>
          <w:vMerge w:val="restart"/>
          <w:tcBorders>
            <w:top w:val="single" w:color="auto" w:sz="4" w:space="0"/>
          </w:tcBorders>
          <w:vAlign w:val="center"/>
        </w:tcPr>
        <w:p w:rsidRPr="009E6A8B" w:rsidR="002A5AE0" w:rsidP="002A5AE0" w:rsidRDefault="002A5AE0" w14:paraId="358A46E9" w14:textId="65CD5B35">
          <w:pPr>
            <w:pStyle w:val="FooterSMTDTIS"/>
          </w:pPr>
          <w:r w:rsidRPr="009E6A8B">
            <w:t xml:space="preserve">Page </w:t>
          </w:r>
          <w:r>
            <w:fldChar w:fldCharType="begin"/>
          </w:r>
          <w:r>
            <w:instrText xml:space="preserve"> PAGE </w:instrText>
          </w:r>
          <w:r>
            <w:fldChar w:fldCharType="separate"/>
          </w:r>
          <w:r w:rsidR="0076157D">
            <w:rPr>
              <w:noProof/>
            </w:rPr>
            <w:t>1</w:t>
          </w:r>
          <w:r>
            <w:rPr>
              <w:noProof/>
            </w:rPr>
            <w:fldChar w:fldCharType="end"/>
          </w:r>
          <w:r w:rsidRPr="009E6A8B">
            <w:t xml:space="preserve"> of </w:t>
          </w:r>
          <w:r>
            <w:t>1</w:t>
          </w:r>
        </w:p>
      </w:tc>
    </w:tr>
    <w:tr w:rsidR="002A5AE0" w:rsidTr="00A87B83" w14:paraId="5DE3C212" w14:textId="77777777">
      <w:trPr>
        <w:trHeight w:val="248"/>
        <w:jc w:val="center"/>
      </w:trPr>
      <w:tc>
        <w:tcPr>
          <w:tcW w:w="2064" w:type="dxa"/>
          <w:vMerge w:val="restart"/>
          <w:vAlign w:val="center"/>
        </w:tcPr>
        <w:p w:rsidRPr="009E6A8B" w:rsidR="002A5AE0" w:rsidP="002A5AE0" w:rsidRDefault="002A5AE0" w14:paraId="6C438B8B" w14:textId="77777777">
          <w:pPr>
            <w:pStyle w:val="FooterSMTDTIS"/>
          </w:pPr>
          <w:r>
            <w:t>Template version 2.0</w:t>
          </w:r>
        </w:p>
      </w:tc>
      <w:tc>
        <w:tcPr>
          <w:tcW w:w="2573" w:type="dxa"/>
          <w:gridSpan w:val="2"/>
          <w:vAlign w:val="center"/>
        </w:tcPr>
        <w:p w:rsidRPr="009E6A8B" w:rsidR="002A5AE0" w:rsidP="002A5AE0" w:rsidRDefault="002A5AE0" w14:paraId="764D47DB" w14:textId="77777777">
          <w:pPr>
            <w:pStyle w:val="FooterSMTDTIS"/>
          </w:pPr>
          <w:r>
            <w:t>Document Status:</w:t>
          </w:r>
        </w:p>
      </w:tc>
      <w:tc>
        <w:tcPr>
          <w:tcW w:w="890" w:type="dxa"/>
          <w:vMerge w:val="restart"/>
          <w:vAlign w:val="center"/>
        </w:tcPr>
        <w:p w:rsidRPr="009E6A8B" w:rsidR="002A5AE0" w:rsidP="002A5AE0" w:rsidRDefault="002A5AE0" w14:paraId="0DCAA036" w14:textId="77777777">
          <w:pPr>
            <w:pStyle w:val="FooterSMTDTIS"/>
          </w:pPr>
          <w:r>
            <w:t>Review</w:t>
          </w:r>
        </w:p>
      </w:tc>
      <w:tc>
        <w:tcPr>
          <w:tcW w:w="903" w:type="dxa"/>
          <w:vMerge w:val="restart"/>
          <w:vAlign w:val="center"/>
        </w:tcPr>
        <w:p w:rsidRPr="009E6A8B" w:rsidR="002A5AE0" w:rsidP="002A5AE0" w:rsidRDefault="002A5AE0" w14:paraId="3170F0A4" w14:textId="77777777">
          <w:pPr>
            <w:pStyle w:val="FooterSMTDTIS"/>
          </w:pPr>
          <w:r>
            <w:t>Internal Approval</w:t>
          </w:r>
        </w:p>
      </w:tc>
      <w:tc>
        <w:tcPr>
          <w:tcW w:w="903" w:type="dxa"/>
          <w:vMerge w:val="restart"/>
          <w:vAlign w:val="center"/>
        </w:tcPr>
        <w:p w:rsidRPr="009E6A8B" w:rsidR="002A5AE0" w:rsidP="002A5AE0" w:rsidRDefault="002A5AE0" w14:paraId="54CC7FD2" w14:textId="77777777">
          <w:pPr>
            <w:pStyle w:val="FooterSMTDTIS"/>
          </w:pPr>
          <w:r>
            <w:t>Client Approval</w:t>
          </w:r>
        </w:p>
      </w:tc>
      <w:tc>
        <w:tcPr>
          <w:tcW w:w="2027" w:type="dxa"/>
          <w:vMerge/>
        </w:tcPr>
        <w:p w:rsidRPr="009E6A8B" w:rsidR="002A5AE0" w:rsidP="002A5AE0" w:rsidRDefault="002A5AE0" w14:paraId="445076A0" w14:textId="77777777">
          <w:pPr>
            <w:pStyle w:val="FooterSMTDTIS"/>
          </w:pPr>
        </w:p>
      </w:tc>
    </w:tr>
    <w:tr w:rsidR="002A5AE0" w:rsidTr="00A87B83" w14:paraId="564A175F" w14:textId="77777777">
      <w:trPr>
        <w:trHeight w:val="247"/>
        <w:jc w:val="center"/>
      </w:trPr>
      <w:tc>
        <w:tcPr>
          <w:tcW w:w="2064" w:type="dxa"/>
          <w:vMerge/>
          <w:tcBorders>
            <w:bottom w:val="single" w:color="auto" w:sz="4" w:space="0"/>
          </w:tcBorders>
        </w:tcPr>
        <w:p w:rsidR="002A5AE0" w:rsidP="002A5AE0" w:rsidRDefault="002A5AE0" w14:paraId="0599269A" w14:textId="77777777">
          <w:pPr>
            <w:pStyle w:val="FooterSMTDTIS"/>
          </w:pPr>
        </w:p>
      </w:tc>
      <w:tc>
        <w:tcPr>
          <w:tcW w:w="1286" w:type="dxa"/>
          <w:tcBorders>
            <w:bottom w:val="single" w:color="auto" w:sz="4" w:space="0"/>
          </w:tcBorders>
          <w:shd w:val="clear" w:color="auto" w:fill="00FF00"/>
          <w:vAlign w:val="center"/>
        </w:tcPr>
        <w:p w:rsidR="002A5AE0" w:rsidP="002A5AE0" w:rsidRDefault="002A5AE0" w14:paraId="5F6A914C"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2A5AE0" w:rsidP="002A5AE0" w:rsidRDefault="002A5AE0" w14:paraId="16550906" w14:textId="77777777">
          <w:pPr>
            <w:pStyle w:val="FooterSMTDTIS"/>
          </w:pPr>
          <w:r>
            <w:t>Not reviewed</w:t>
          </w:r>
        </w:p>
      </w:tc>
      <w:tc>
        <w:tcPr>
          <w:tcW w:w="890" w:type="dxa"/>
          <w:vMerge/>
          <w:tcBorders>
            <w:bottom w:val="single" w:color="auto" w:sz="4" w:space="0"/>
          </w:tcBorders>
          <w:vAlign w:val="center"/>
        </w:tcPr>
        <w:p w:rsidR="002A5AE0" w:rsidP="002A5AE0" w:rsidRDefault="002A5AE0" w14:paraId="5747DAAF" w14:textId="77777777">
          <w:pPr>
            <w:pStyle w:val="FooterSMTDTIS"/>
          </w:pPr>
        </w:p>
      </w:tc>
      <w:tc>
        <w:tcPr>
          <w:tcW w:w="903" w:type="dxa"/>
          <w:vMerge/>
          <w:tcBorders>
            <w:bottom w:val="single" w:color="auto" w:sz="4" w:space="0"/>
          </w:tcBorders>
          <w:vAlign w:val="center"/>
        </w:tcPr>
        <w:p w:rsidR="002A5AE0" w:rsidP="002A5AE0" w:rsidRDefault="002A5AE0" w14:paraId="7A9D4B8E" w14:textId="77777777">
          <w:pPr>
            <w:pStyle w:val="FooterSMTDTIS"/>
          </w:pPr>
        </w:p>
      </w:tc>
      <w:tc>
        <w:tcPr>
          <w:tcW w:w="903" w:type="dxa"/>
          <w:vMerge/>
          <w:tcBorders>
            <w:bottom w:val="single" w:color="auto" w:sz="4" w:space="0"/>
          </w:tcBorders>
          <w:vAlign w:val="center"/>
        </w:tcPr>
        <w:p w:rsidR="002A5AE0" w:rsidP="002A5AE0" w:rsidRDefault="002A5AE0" w14:paraId="7F687A92" w14:textId="77777777">
          <w:pPr>
            <w:pStyle w:val="FooterSMTDTIS"/>
          </w:pPr>
        </w:p>
      </w:tc>
      <w:tc>
        <w:tcPr>
          <w:tcW w:w="2027" w:type="dxa"/>
          <w:vMerge/>
          <w:tcBorders>
            <w:bottom w:val="single" w:color="auto" w:sz="4" w:space="0"/>
          </w:tcBorders>
        </w:tcPr>
        <w:p w:rsidRPr="009E6A8B" w:rsidR="002A5AE0" w:rsidP="002A5AE0" w:rsidRDefault="002A5AE0" w14:paraId="66333A22" w14:textId="77777777">
          <w:pPr>
            <w:pStyle w:val="FooterSMTDTIS"/>
          </w:pPr>
        </w:p>
      </w:tc>
    </w:tr>
  </w:tbl>
  <w:p w:rsidR="002A5AE0" w:rsidP="002A5AE0" w:rsidRDefault="0076157D" w14:paraId="736F7C5D" w14:textId="5F7A9E67">
    <w:pPr>
      <w:pStyle w:val="Footer"/>
    </w:pPr>
    <w:r>
      <w:rPr>
        <w:noProof/>
      </w:rPr>
      <mc:AlternateContent>
        <mc:Choice Requires="wps">
          <w:drawing>
            <wp:anchor distT="0" distB="0" distL="114300" distR="114300" simplePos="0" relativeHeight="251659264" behindDoc="0" locked="0" layoutInCell="0" allowOverlap="1" wp14:anchorId="7E1BC030" wp14:editId="45FB2A47">
              <wp:simplePos x="0" y="0"/>
              <wp:positionH relativeFrom="page">
                <wp:posOffset>0</wp:posOffset>
              </wp:positionH>
              <wp:positionV relativeFrom="page">
                <wp:posOffset>9615170</wp:posOffset>
              </wp:positionV>
              <wp:extent cx="7772400" cy="252095"/>
              <wp:effectExtent l="0" t="0" r="0" b="14605"/>
              <wp:wrapNone/>
              <wp:docPr id="2" name="MSIPCM4932439f8ee5cce3d39ab59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6157D" w:rsidR="0076157D" w:rsidP="0076157D" w:rsidRDefault="0076157D" w14:paraId="6978354E" w14:textId="04F253BC">
                          <w:pPr>
                            <w:jc w:val="center"/>
                            <w:rPr>
                              <w:rFonts w:ascii="Arial" w:hAnsi="Arial" w:cs="Arial"/>
                              <w:color w:val="000000"/>
                              <w:sz w:val="14"/>
                            </w:rPr>
                          </w:pPr>
                          <w:r w:rsidRPr="0076157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65A9983A">
            <v:shapetype id="_x0000_t202" coordsize="21600,21600" o:spt="202" path="m,l,21600r21600,l21600,xe" w14:anchorId="7E1BC030">
              <v:stroke joinstyle="miter"/>
              <v:path gradientshapeok="t" o:connecttype="rect"/>
            </v:shapetype>
            <v:shape id="MSIPCM4932439f8ee5cce3d39ab59d"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8MFA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K8G/wwUAwAANgYAAA4AAAAAAAAAAAAAAAAALgIA&#10;AGRycy9lMm9Eb2MueG1sUEsBAi0AFAAGAAgAAAAhAFSuyMveAAAACwEAAA8AAAAAAAAAAAAAAAAA&#10;bgUAAGRycy9kb3ducmV2LnhtbFBLBQYAAAAABAAEAPMAAAB5BgAAAAA=&#10;">
              <v:fill o:detectmouseclick="t"/>
              <v:textbox inset=",0,,0">
                <w:txbxContent>
                  <w:p w:rsidRPr="0076157D" w:rsidR="0076157D" w:rsidP="0076157D" w:rsidRDefault="0076157D" w14:paraId="0536459D" w14:textId="04F253BC">
                    <w:pPr>
                      <w:jc w:val="center"/>
                      <w:rPr>
                        <w:rFonts w:ascii="Arial" w:hAnsi="Arial" w:cs="Arial"/>
                        <w:color w:val="000000"/>
                        <w:sz w:val="14"/>
                      </w:rPr>
                    </w:pPr>
                    <w:r w:rsidRPr="0076157D">
                      <w:rPr>
                        <w:rFonts w:ascii="Arial" w:hAnsi="Arial" w:cs="Arial"/>
                        <w:color w:val="000000"/>
                        <w:sz w:val="14"/>
                      </w:rPr>
                      <w:t>Sensitivity: Internal &amp; Restricted</w:t>
                    </w:r>
                  </w:p>
                </w:txbxContent>
              </v:textbox>
              <w10:wrap anchorx="page" anchory="page"/>
            </v:shape>
          </w:pict>
        </mc:Fallback>
      </mc:AlternateContent>
    </w:r>
    <w:r w:rsidR="002A5AE0">
      <w:tab/>
    </w:r>
    <w:r w:rsidR="002A5AE0">
      <w:tab/>
    </w:r>
  </w:p>
  <w:p w:rsidR="002A5AE0" w:rsidRDefault="002A5AE0" w14:paraId="75FF3FF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7D" w:rsidRDefault="0076157D" w14:paraId="0F66B8D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207161" w:rsidTr="00C74665" w14:paraId="6D53A78A" w14:textId="77777777">
      <w:trPr>
        <w:trHeight w:val="150"/>
        <w:jc w:val="center"/>
      </w:trPr>
      <w:tc>
        <w:tcPr>
          <w:tcW w:w="2064" w:type="dxa"/>
          <w:tcBorders>
            <w:top w:val="single" w:color="auto" w:sz="4" w:space="0"/>
          </w:tcBorders>
          <w:vAlign w:val="center"/>
        </w:tcPr>
        <w:p w:rsidRPr="009E6A8B" w:rsidR="00207161" w:rsidP="00207161" w:rsidRDefault="00207161" w14:paraId="509E5274" w14:textId="77777777">
          <w:pPr>
            <w:pStyle w:val="FooterSMTDTIS"/>
          </w:pPr>
          <w:r w:rsidRPr="009E6A8B">
            <w:t>&lt;</w:t>
          </w:r>
          <w:r>
            <w:t>Version 1.0</w:t>
          </w:r>
          <w:r w:rsidRPr="009E6A8B">
            <w:t>&gt;</w:t>
          </w:r>
        </w:p>
      </w:tc>
      <w:tc>
        <w:tcPr>
          <w:tcW w:w="5269" w:type="dxa"/>
          <w:gridSpan w:val="5"/>
          <w:tcBorders>
            <w:top w:val="single" w:color="auto" w:sz="4" w:space="0"/>
          </w:tcBorders>
          <w:vAlign w:val="center"/>
        </w:tcPr>
        <w:p w:rsidRPr="009E6A8B" w:rsidR="00207161" w:rsidP="00207161" w:rsidRDefault="00207161" w14:paraId="64CE07A0" w14:textId="77777777">
          <w:pPr>
            <w:pStyle w:val="FooterSMTDTIS"/>
          </w:pPr>
          <w:r w:rsidRPr="009E6A8B">
            <w:t xml:space="preserve">Wipro – </w:t>
          </w:r>
          <w:r>
            <w:t>&lt;Innogy&gt; CONFIDENTIAL</w:t>
          </w:r>
        </w:p>
      </w:tc>
      <w:tc>
        <w:tcPr>
          <w:tcW w:w="2027" w:type="dxa"/>
          <w:vMerge w:val="restart"/>
          <w:tcBorders>
            <w:top w:val="single" w:color="auto" w:sz="4" w:space="0"/>
          </w:tcBorders>
          <w:vAlign w:val="center"/>
        </w:tcPr>
        <w:p w:rsidRPr="009E6A8B" w:rsidR="00207161" w:rsidP="00207161" w:rsidRDefault="00207161" w14:paraId="4F077D02" w14:textId="1053B081">
          <w:pPr>
            <w:pStyle w:val="FooterSMTDTIS"/>
          </w:pPr>
          <w:r w:rsidRPr="009E6A8B">
            <w:t xml:space="preserve">Page </w:t>
          </w:r>
          <w:r>
            <w:fldChar w:fldCharType="begin"/>
          </w:r>
          <w:r>
            <w:instrText xml:space="preserve"> PAGE </w:instrText>
          </w:r>
          <w:r>
            <w:fldChar w:fldCharType="separate"/>
          </w:r>
          <w:r w:rsidR="0076157D">
            <w:rPr>
              <w:noProof/>
            </w:rPr>
            <w:t>1</w:t>
          </w:r>
          <w:r>
            <w:rPr>
              <w:noProof/>
            </w:rPr>
            <w:fldChar w:fldCharType="end"/>
          </w:r>
          <w:r w:rsidRPr="009E6A8B">
            <w:t xml:space="preserve"> of </w:t>
          </w:r>
          <w:r>
            <w:t>1</w:t>
          </w:r>
        </w:p>
      </w:tc>
    </w:tr>
    <w:tr w:rsidR="00207161" w:rsidTr="00C74665" w14:paraId="02B80C98" w14:textId="77777777">
      <w:trPr>
        <w:trHeight w:val="248"/>
        <w:jc w:val="center"/>
      </w:trPr>
      <w:tc>
        <w:tcPr>
          <w:tcW w:w="2064" w:type="dxa"/>
          <w:vMerge w:val="restart"/>
          <w:vAlign w:val="center"/>
        </w:tcPr>
        <w:p w:rsidRPr="009E6A8B" w:rsidR="00207161" w:rsidP="00207161" w:rsidRDefault="00207161" w14:paraId="3D4F55F7" w14:textId="77777777">
          <w:pPr>
            <w:pStyle w:val="FooterSMTDTIS"/>
          </w:pPr>
          <w:r>
            <w:t>Template version 2.0</w:t>
          </w:r>
        </w:p>
      </w:tc>
      <w:tc>
        <w:tcPr>
          <w:tcW w:w="2573" w:type="dxa"/>
          <w:gridSpan w:val="2"/>
          <w:vAlign w:val="center"/>
        </w:tcPr>
        <w:p w:rsidRPr="009E6A8B" w:rsidR="00207161" w:rsidP="00207161" w:rsidRDefault="00207161" w14:paraId="27A1AFE3" w14:textId="77777777">
          <w:pPr>
            <w:pStyle w:val="FooterSMTDTIS"/>
          </w:pPr>
          <w:r>
            <w:t>Document Status:</w:t>
          </w:r>
        </w:p>
      </w:tc>
      <w:tc>
        <w:tcPr>
          <w:tcW w:w="890" w:type="dxa"/>
          <w:vMerge w:val="restart"/>
          <w:vAlign w:val="center"/>
        </w:tcPr>
        <w:p w:rsidRPr="009E6A8B" w:rsidR="00207161" w:rsidP="00207161" w:rsidRDefault="00207161" w14:paraId="00E55210" w14:textId="77777777">
          <w:pPr>
            <w:pStyle w:val="FooterSMTDTIS"/>
          </w:pPr>
          <w:r>
            <w:t>Review</w:t>
          </w:r>
        </w:p>
      </w:tc>
      <w:tc>
        <w:tcPr>
          <w:tcW w:w="903" w:type="dxa"/>
          <w:vMerge w:val="restart"/>
          <w:vAlign w:val="center"/>
        </w:tcPr>
        <w:p w:rsidRPr="009E6A8B" w:rsidR="00207161" w:rsidP="00207161" w:rsidRDefault="00207161" w14:paraId="7889E4EF" w14:textId="77777777">
          <w:pPr>
            <w:pStyle w:val="FooterSMTDTIS"/>
          </w:pPr>
          <w:r>
            <w:t>Internal Approval</w:t>
          </w:r>
        </w:p>
      </w:tc>
      <w:tc>
        <w:tcPr>
          <w:tcW w:w="903" w:type="dxa"/>
          <w:vMerge w:val="restart"/>
          <w:vAlign w:val="center"/>
        </w:tcPr>
        <w:p w:rsidRPr="009E6A8B" w:rsidR="00207161" w:rsidP="00207161" w:rsidRDefault="00207161" w14:paraId="5D209CB6" w14:textId="77777777">
          <w:pPr>
            <w:pStyle w:val="FooterSMTDTIS"/>
          </w:pPr>
          <w:r>
            <w:t>Client Approval</w:t>
          </w:r>
        </w:p>
      </w:tc>
      <w:tc>
        <w:tcPr>
          <w:tcW w:w="2027" w:type="dxa"/>
          <w:vMerge/>
        </w:tcPr>
        <w:p w:rsidRPr="009E6A8B" w:rsidR="00207161" w:rsidP="00207161" w:rsidRDefault="00207161" w14:paraId="4728C91C" w14:textId="77777777">
          <w:pPr>
            <w:pStyle w:val="FooterSMTDTIS"/>
          </w:pPr>
        </w:p>
      </w:tc>
    </w:tr>
    <w:tr w:rsidR="00207161" w:rsidTr="00C74665" w14:paraId="6E6F2562" w14:textId="77777777">
      <w:trPr>
        <w:trHeight w:val="247"/>
        <w:jc w:val="center"/>
      </w:trPr>
      <w:tc>
        <w:tcPr>
          <w:tcW w:w="2064" w:type="dxa"/>
          <w:vMerge/>
          <w:tcBorders>
            <w:bottom w:val="single" w:color="auto" w:sz="4" w:space="0"/>
          </w:tcBorders>
        </w:tcPr>
        <w:p w:rsidR="00207161" w:rsidP="00207161" w:rsidRDefault="00207161" w14:paraId="69C7D964" w14:textId="77777777">
          <w:pPr>
            <w:pStyle w:val="FooterSMTDTIS"/>
          </w:pPr>
        </w:p>
      </w:tc>
      <w:tc>
        <w:tcPr>
          <w:tcW w:w="1286" w:type="dxa"/>
          <w:tcBorders>
            <w:bottom w:val="single" w:color="auto" w:sz="4" w:space="0"/>
          </w:tcBorders>
          <w:shd w:val="clear" w:color="auto" w:fill="00FF00"/>
          <w:vAlign w:val="center"/>
        </w:tcPr>
        <w:p w:rsidR="00207161" w:rsidP="00207161" w:rsidRDefault="00207161" w14:paraId="32EBB7AF"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207161" w:rsidP="00207161" w:rsidRDefault="00207161" w14:paraId="17F283B4" w14:textId="77777777">
          <w:pPr>
            <w:pStyle w:val="FooterSMTDTIS"/>
          </w:pPr>
          <w:r>
            <w:t>Not reviewed</w:t>
          </w:r>
        </w:p>
      </w:tc>
      <w:tc>
        <w:tcPr>
          <w:tcW w:w="890" w:type="dxa"/>
          <w:vMerge/>
          <w:tcBorders>
            <w:bottom w:val="single" w:color="auto" w:sz="4" w:space="0"/>
          </w:tcBorders>
          <w:vAlign w:val="center"/>
        </w:tcPr>
        <w:p w:rsidR="00207161" w:rsidP="00207161" w:rsidRDefault="00207161" w14:paraId="4DB33CAC" w14:textId="77777777">
          <w:pPr>
            <w:pStyle w:val="FooterSMTDTIS"/>
          </w:pPr>
        </w:p>
      </w:tc>
      <w:tc>
        <w:tcPr>
          <w:tcW w:w="903" w:type="dxa"/>
          <w:vMerge/>
          <w:tcBorders>
            <w:bottom w:val="single" w:color="auto" w:sz="4" w:space="0"/>
          </w:tcBorders>
          <w:vAlign w:val="center"/>
        </w:tcPr>
        <w:p w:rsidR="00207161" w:rsidP="00207161" w:rsidRDefault="00207161" w14:paraId="702B79BC" w14:textId="77777777">
          <w:pPr>
            <w:pStyle w:val="FooterSMTDTIS"/>
          </w:pPr>
        </w:p>
      </w:tc>
      <w:tc>
        <w:tcPr>
          <w:tcW w:w="903" w:type="dxa"/>
          <w:vMerge/>
          <w:tcBorders>
            <w:bottom w:val="single" w:color="auto" w:sz="4" w:space="0"/>
          </w:tcBorders>
          <w:vAlign w:val="center"/>
        </w:tcPr>
        <w:p w:rsidR="00207161" w:rsidP="00207161" w:rsidRDefault="00207161" w14:paraId="4EEA06AD" w14:textId="77777777">
          <w:pPr>
            <w:pStyle w:val="FooterSMTDTIS"/>
          </w:pPr>
        </w:p>
      </w:tc>
      <w:tc>
        <w:tcPr>
          <w:tcW w:w="2027" w:type="dxa"/>
          <w:vMerge/>
          <w:tcBorders>
            <w:bottom w:val="single" w:color="auto" w:sz="4" w:space="0"/>
          </w:tcBorders>
        </w:tcPr>
        <w:p w:rsidRPr="009E6A8B" w:rsidR="00207161" w:rsidP="00207161" w:rsidRDefault="00207161" w14:paraId="030EEB8D" w14:textId="77777777">
          <w:pPr>
            <w:pStyle w:val="FooterSMTDTIS"/>
          </w:pPr>
        </w:p>
      </w:tc>
    </w:tr>
  </w:tbl>
  <w:p w:rsidRPr="00C243D9" w:rsidR="004A6DFF" w:rsidP="00950B24" w:rsidRDefault="0076157D" w14:paraId="2139998F" w14:textId="41DE4C74">
    <w:pPr>
      <w:pStyle w:val="Footer"/>
      <w:pBdr>
        <w:top w:val="single" w:color="auto" w:sz="4" w:space="1"/>
      </w:pBdr>
      <w:rPr>
        <w:rFonts w:cs="Arial"/>
        <w:b/>
        <w:sz w:val="16"/>
        <w:szCs w:val="16"/>
      </w:rPr>
    </w:pPr>
    <w:r>
      <w:rPr>
        <w:rFonts w:cs="Arial"/>
        <w:b/>
        <w:noProof/>
        <w:sz w:val="16"/>
        <w:szCs w:val="16"/>
      </w:rPr>
      <mc:AlternateContent>
        <mc:Choice Requires="wps">
          <w:drawing>
            <wp:anchor distT="0" distB="0" distL="114300" distR="114300" simplePos="0" relativeHeight="251660288" behindDoc="0" locked="0" layoutInCell="0" allowOverlap="1" wp14:anchorId="05AFBF9A" wp14:editId="452992EE">
              <wp:simplePos x="0" y="0"/>
              <wp:positionH relativeFrom="page">
                <wp:posOffset>0</wp:posOffset>
              </wp:positionH>
              <wp:positionV relativeFrom="page">
                <wp:posOffset>9615170</wp:posOffset>
              </wp:positionV>
              <wp:extent cx="7772400" cy="252095"/>
              <wp:effectExtent l="0" t="0" r="0" b="14605"/>
              <wp:wrapNone/>
              <wp:docPr id="4" name="MSIPCMfe03439b983969d369144e76"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6157D" w:rsidR="0076157D" w:rsidP="0076157D" w:rsidRDefault="0076157D" w14:paraId="51261047" w14:textId="28D24B77">
                          <w:pPr>
                            <w:jc w:val="center"/>
                            <w:rPr>
                              <w:rFonts w:ascii="Arial" w:hAnsi="Arial" w:cs="Arial"/>
                              <w:color w:val="000000"/>
                              <w:sz w:val="14"/>
                            </w:rPr>
                          </w:pPr>
                          <w:r w:rsidRPr="0076157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2B40122D">
            <v:shapetype id="_x0000_t202" coordsize="21600,21600" o:spt="202" path="m,l,21600r21600,l21600,xe" w14:anchorId="05AFBF9A">
              <v:stroke joinstyle="miter"/>
              <v:path gradientshapeok="t" o:connecttype="rect"/>
            </v:shapetype>
            <v:shape id="MSIPCMfe03439b983969d369144e76"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2,&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HJeUd4XAwAAPQYAAA4AAAAAAAAAAAAAAAAA&#10;LgIAAGRycy9lMm9Eb2MueG1sUEsBAi0AFAAGAAgAAAAhAFSuyMveAAAACwEAAA8AAAAAAAAAAAAA&#10;AAAAcQUAAGRycy9kb3ducmV2LnhtbFBLBQYAAAAABAAEAPMAAAB8BgAAAAA=&#10;">
              <v:fill o:detectmouseclick="t"/>
              <v:textbox inset=",0,,0">
                <w:txbxContent>
                  <w:p w:rsidRPr="0076157D" w:rsidR="0076157D" w:rsidP="0076157D" w:rsidRDefault="0076157D" w14:paraId="456FB0BD" w14:textId="28D24B77">
                    <w:pPr>
                      <w:jc w:val="center"/>
                      <w:rPr>
                        <w:rFonts w:ascii="Arial" w:hAnsi="Arial" w:cs="Arial"/>
                        <w:color w:val="000000"/>
                        <w:sz w:val="14"/>
                      </w:rPr>
                    </w:pPr>
                    <w:r w:rsidRPr="0076157D">
                      <w:rPr>
                        <w:rFonts w:ascii="Arial" w:hAnsi="Arial" w:cs="Arial"/>
                        <w:color w:val="000000"/>
                        <w:sz w:val="14"/>
                      </w:rPr>
                      <w:t>Sensitivity: Internal &amp; Restricted</w:t>
                    </w:r>
                  </w:p>
                </w:txbxContent>
              </v:textbox>
              <w10:wrap anchorx="page" anchory="page"/>
            </v:shape>
          </w:pict>
        </mc:Fallback>
      </mc:AlternateContent>
    </w:r>
    <w:r w:rsidRPr="00C243D9" w:rsidR="00C243D9">
      <w:rPr>
        <w:rFonts w:cs="Arial"/>
        <w:b/>
        <w:sz w:val="16"/>
        <w:szCs w:val="16"/>
      </w:rPr>
      <w:t>CN</w:t>
    </w:r>
    <w:r w:rsidRPr="00C243D9" w:rsidR="004A6DFF">
      <w:rPr>
        <w:rFonts w:cs="Arial"/>
        <w:b/>
        <w:sz w:val="16"/>
        <w:szCs w:val="16"/>
      </w:rPr>
      <w:tab/>
    </w:r>
    <w:r w:rsidRPr="00C243D9" w:rsidR="004A6DFF">
      <w:rPr>
        <w:rFonts w:cs="Arial"/>
        <w:b/>
        <w:sz w:val="16"/>
        <w:szCs w:val="16"/>
      </w:rPr>
      <w:t>Confidential</w:t>
    </w:r>
    <w:r w:rsidRPr="00C243D9" w:rsidR="004A6DFF">
      <w:rPr>
        <w:rFonts w:cs="Arial"/>
        <w:b/>
        <w:sz w:val="16"/>
        <w:szCs w:val="16"/>
      </w:rPr>
      <w:tab/>
    </w:r>
    <w:r w:rsidRPr="00C243D9" w:rsidR="004A6DFF">
      <w:rPr>
        <w:rFonts w:cs="Arial"/>
        <w:b/>
        <w:sz w:val="16"/>
        <w:szCs w:val="16"/>
      </w:rPr>
      <w:t xml:space="preserve">Page </w:t>
    </w:r>
    <w:r w:rsidRPr="00C243D9" w:rsidR="004A6DFF">
      <w:rPr>
        <w:rFonts w:cs="Arial"/>
        <w:b/>
        <w:sz w:val="16"/>
        <w:szCs w:val="16"/>
      </w:rPr>
      <w:fldChar w:fldCharType="begin"/>
    </w:r>
    <w:r w:rsidRPr="00C243D9" w:rsidR="004A6DFF">
      <w:rPr>
        <w:rFonts w:cs="Arial"/>
        <w:b/>
        <w:sz w:val="16"/>
        <w:szCs w:val="16"/>
      </w:rPr>
      <w:instrText xml:space="preserve"> PAGE </w:instrText>
    </w:r>
    <w:r w:rsidRPr="00C243D9" w:rsidR="004A6DFF">
      <w:rPr>
        <w:rFonts w:cs="Arial"/>
        <w:b/>
        <w:sz w:val="16"/>
        <w:szCs w:val="16"/>
      </w:rPr>
      <w:fldChar w:fldCharType="separate"/>
    </w:r>
    <w:r>
      <w:rPr>
        <w:rFonts w:cs="Arial"/>
        <w:b/>
        <w:noProof/>
        <w:sz w:val="16"/>
        <w:szCs w:val="16"/>
      </w:rPr>
      <w:t>1</w:t>
    </w:r>
    <w:r w:rsidRPr="00C243D9" w:rsidR="004A6DFF">
      <w:rPr>
        <w:rFonts w:cs="Arial"/>
        <w:b/>
        <w:sz w:val="16"/>
        <w:szCs w:val="16"/>
      </w:rPr>
      <w:fldChar w:fldCharType="end"/>
    </w:r>
    <w:r w:rsidRPr="00C243D9" w:rsidR="004A6DFF">
      <w:rPr>
        <w:rFonts w:cs="Arial"/>
        <w:b/>
        <w:sz w:val="16"/>
        <w:szCs w:val="16"/>
      </w:rPr>
      <w:t xml:space="preserve"> of </w:t>
    </w:r>
    <w:r w:rsidRPr="00C243D9" w:rsidR="004A6DFF">
      <w:rPr>
        <w:rFonts w:cs="Arial"/>
        <w:b/>
        <w:sz w:val="16"/>
        <w:szCs w:val="16"/>
      </w:rPr>
      <w:fldChar w:fldCharType="begin"/>
    </w:r>
    <w:r w:rsidRPr="00C243D9" w:rsidR="004A6DFF">
      <w:rPr>
        <w:rFonts w:cs="Arial"/>
        <w:b/>
        <w:sz w:val="16"/>
        <w:szCs w:val="16"/>
      </w:rPr>
      <w:instrText xml:space="preserve"> NUMPAGES </w:instrText>
    </w:r>
    <w:r w:rsidRPr="00C243D9" w:rsidR="004A6DFF">
      <w:rPr>
        <w:rFonts w:cs="Arial"/>
        <w:b/>
        <w:sz w:val="16"/>
        <w:szCs w:val="16"/>
      </w:rPr>
      <w:fldChar w:fldCharType="separate"/>
    </w:r>
    <w:r>
      <w:rPr>
        <w:rFonts w:cs="Arial"/>
        <w:b/>
        <w:noProof/>
        <w:sz w:val="16"/>
        <w:szCs w:val="16"/>
      </w:rPr>
      <w:t>5</w:t>
    </w:r>
    <w:r w:rsidRPr="00C243D9" w:rsidR="004A6DFF">
      <w:rPr>
        <w:rFonts w:cs="Arial"/>
        <w:b/>
        <w:sz w:val="16"/>
        <w:szCs w:val="16"/>
      </w:rPr>
      <w:fldChar w:fldCharType="end"/>
    </w:r>
  </w:p>
  <w:p w:rsidRPr="00C243D9" w:rsidR="004A6DFF" w:rsidRDefault="004A6DFF" w14:paraId="21399990" w14:textId="7777777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429" w:rsidRDefault="001C0429" w14:paraId="50E77B95" w14:textId="77777777">
      <w:r>
        <w:separator/>
      </w:r>
    </w:p>
  </w:footnote>
  <w:footnote w:type="continuationSeparator" w:id="0">
    <w:p w:rsidR="001C0429" w:rsidRDefault="001C0429" w14:paraId="5FC2ECF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7D" w:rsidRDefault="0076157D" w14:paraId="35823B0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2A5AE0" w:rsidTr="00A87B83" w14:paraId="3BA3EF0E" w14:textId="77777777">
      <w:trPr>
        <w:trHeight w:val="841"/>
        <w:jc w:val="center"/>
      </w:trPr>
      <w:tc>
        <w:tcPr>
          <w:tcW w:w="1418" w:type="dxa"/>
          <w:tcBorders>
            <w:top w:val="single" w:color="auto" w:sz="4" w:space="0"/>
            <w:bottom w:val="single" w:color="auto" w:sz="4" w:space="0"/>
          </w:tcBorders>
          <w:vAlign w:val="center"/>
        </w:tcPr>
        <w:p w:rsidR="002A5AE0" w:rsidP="002A5AE0" w:rsidRDefault="00207161" w14:paraId="361B2D4B" w14:textId="630078CA">
          <w:pPr>
            <w:pStyle w:val="HeaderSMTDTIS"/>
          </w:pPr>
          <w:r w:rsidRPr="00201C1C">
            <w:rPr>
              <w:rFonts w:ascii="Verdana" w:hAnsi="Verdana"/>
              <w:b/>
              <w:noProof/>
              <w:lang w:val="en-US" w:eastAsia="en-US"/>
            </w:rPr>
            <w:drawing>
              <wp:inline distT="0" distB="0" distL="0" distR="0" wp14:anchorId="2426BF17" wp14:editId="7D7DA9CC">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color="auto" w:sz="4" w:space="0"/>
            <w:bottom w:val="single" w:color="auto" w:sz="4" w:space="0"/>
          </w:tcBorders>
          <w:vAlign w:val="center"/>
        </w:tcPr>
        <w:p w:rsidRPr="00B33A64" w:rsidR="002A5AE0" w:rsidP="002A5AE0" w:rsidRDefault="002A5AE0" w14:paraId="4BA570D6" w14:textId="20879750">
          <w:pPr>
            <w:pStyle w:val="NormalWeb"/>
            <w:ind w:right="180"/>
            <w:jc w:val="center"/>
            <w:rPr>
              <w:sz w:val="28"/>
            </w:rPr>
          </w:pPr>
          <w:r>
            <w:rPr>
              <w:rFonts w:ascii="Cambria" w:hAnsi="Cambria" w:eastAsia="Calibri" w:cs="Calibri"/>
              <w:b/>
              <w:color w:val="1F497D"/>
              <w:sz w:val="28"/>
              <w:szCs w:val="32"/>
            </w:rPr>
            <w:t>Verify Free Space in Database</w:t>
          </w:r>
        </w:p>
      </w:tc>
      <w:tc>
        <w:tcPr>
          <w:tcW w:w="1446" w:type="dxa"/>
          <w:tcBorders>
            <w:top w:val="single" w:color="auto" w:sz="4" w:space="0"/>
            <w:bottom w:val="single" w:color="auto" w:sz="4" w:space="0"/>
          </w:tcBorders>
          <w:vAlign w:val="center"/>
        </w:tcPr>
        <w:p w:rsidR="002A5AE0" w:rsidP="002A5AE0" w:rsidRDefault="002A5AE0" w14:paraId="24E68C5F" w14:textId="2CF2AC1C">
          <w:pPr>
            <w:pStyle w:val="HeaderSMTDTIS"/>
          </w:pPr>
          <w:r w:rsidRPr="00201C1C">
            <w:rPr>
              <w:noProof/>
              <w:lang w:val="en-US" w:eastAsia="en-US"/>
            </w:rPr>
            <w:drawing>
              <wp:inline distT="0" distB="0" distL="0" distR="0" wp14:anchorId="6D0A102B" wp14:editId="1BB5EA85">
                <wp:extent cx="7715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2A5AE0" w:rsidP="002A5AE0" w:rsidRDefault="002A5AE0" w14:paraId="1B16BE0F" w14:textId="77777777">
    <w:pPr>
      <w:pStyle w:val="Header"/>
    </w:pPr>
  </w:p>
  <w:p w:rsidR="00C243D9" w:rsidP="00C7536E" w:rsidRDefault="00C243D9" w14:paraId="2139997E"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7D" w:rsidRDefault="0076157D" w14:paraId="42377359"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841612" w:rsidTr="00A06623" w14:paraId="12F9B83A" w14:textId="77777777">
      <w:trPr>
        <w:trHeight w:val="841"/>
        <w:jc w:val="center"/>
      </w:trPr>
      <w:tc>
        <w:tcPr>
          <w:tcW w:w="1418" w:type="dxa"/>
          <w:tcBorders>
            <w:top w:val="single" w:color="auto" w:sz="4" w:space="0"/>
            <w:bottom w:val="single" w:color="auto" w:sz="4" w:space="0"/>
          </w:tcBorders>
          <w:vAlign w:val="center"/>
        </w:tcPr>
        <w:p w:rsidR="00841612" w:rsidP="00841612" w:rsidRDefault="00207161" w14:paraId="68421386" w14:textId="26CEA80A">
          <w:pPr>
            <w:pStyle w:val="HeaderSMTDTIS"/>
          </w:pPr>
          <w:r w:rsidRPr="00201C1C">
            <w:rPr>
              <w:rFonts w:ascii="Verdana" w:hAnsi="Verdana"/>
              <w:b/>
              <w:noProof/>
              <w:lang w:val="en-US" w:eastAsia="en-US"/>
            </w:rPr>
            <w:drawing>
              <wp:inline distT="0" distB="0" distL="0" distR="0" wp14:anchorId="61114752" wp14:editId="6EE9FDC3">
                <wp:extent cx="609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color="auto" w:sz="4" w:space="0"/>
            <w:bottom w:val="single" w:color="auto" w:sz="4" w:space="0"/>
          </w:tcBorders>
          <w:vAlign w:val="center"/>
        </w:tcPr>
        <w:p w:rsidRPr="00B33A64" w:rsidR="00841612" w:rsidP="00841612" w:rsidRDefault="00841612" w14:paraId="49F3DBBD" w14:textId="77777777">
          <w:pPr>
            <w:pStyle w:val="NormalWeb"/>
            <w:ind w:right="180"/>
            <w:jc w:val="center"/>
            <w:rPr>
              <w:sz w:val="28"/>
            </w:rPr>
          </w:pPr>
          <w:r>
            <w:rPr>
              <w:rFonts w:ascii="Cambria" w:hAnsi="Cambria" w:eastAsia="Calibri" w:cs="Calibri"/>
              <w:b/>
              <w:color w:val="1F497D"/>
              <w:sz w:val="28"/>
              <w:szCs w:val="32"/>
            </w:rPr>
            <w:t>Verify Free Space in Database</w:t>
          </w:r>
        </w:p>
      </w:tc>
      <w:tc>
        <w:tcPr>
          <w:tcW w:w="1446" w:type="dxa"/>
          <w:tcBorders>
            <w:top w:val="single" w:color="auto" w:sz="4" w:space="0"/>
            <w:bottom w:val="single" w:color="auto" w:sz="4" w:space="0"/>
          </w:tcBorders>
          <w:vAlign w:val="center"/>
        </w:tcPr>
        <w:p w:rsidR="00841612" w:rsidP="00841612" w:rsidRDefault="00841612" w14:paraId="2B41B641" w14:textId="77777777">
          <w:pPr>
            <w:pStyle w:val="HeaderSMTDTIS"/>
          </w:pPr>
          <w:r w:rsidRPr="00201C1C">
            <w:rPr>
              <w:noProof/>
              <w:lang w:val="en-US" w:eastAsia="en-US"/>
            </w:rPr>
            <w:drawing>
              <wp:inline distT="0" distB="0" distL="0" distR="0" wp14:anchorId="4373FE5E" wp14:editId="53F23F0E">
                <wp:extent cx="7715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4A6DFF" w:rsidRDefault="004A6DFF" w14:paraId="2139998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A5F42"/>
    <w:lvl w:ilvl="0">
      <w:start w:val="1"/>
      <w:numFmt w:val="lowerLetter"/>
      <w:pStyle w:val="ListNumber2"/>
      <w:lvlText w:val="%1."/>
      <w:lvlJc w:val="left"/>
      <w:pPr>
        <w:tabs>
          <w:tab w:val="num" w:pos="720"/>
        </w:tabs>
        <w:ind w:left="720" w:hanging="360"/>
      </w:pPr>
      <w:rPr>
        <w:rFonts w:hint="default"/>
      </w:rPr>
    </w:lvl>
  </w:abstractNum>
  <w:abstractNum w:abstractNumId="1" w15:restartNumberingAfterBreak="0">
    <w:nsid w:val="FFFFFF81"/>
    <w:multiLevelType w:val="singleLevel"/>
    <w:tmpl w:val="46DCF13E"/>
    <w:lvl w:ilvl="0">
      <w:start w:val="1"/>
      <w:numFmt w:val="bullet"/>
      <w:pStyle w:val="ListBullet4"/>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9C6EB05A"/>
    <w:lvl w:ilvl="0">
      <w:start w:val="1"/>
      <w:numFmt w:val="bullet"/>
      <w:pStyle w:val="ListBullet3"/>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B5B8C77E"/>
    <w:lvl w:ilvl="0">
      <w:start w:val="1"/>
      <w:numFmt w:val="bullet"/>
      <w:pStyle w:val="ListBullet2"/>
      <w:lvlText w:val=""/>
      <w:lvlJc w:val="left"/>
      <w:pPr>
        <w:tabs>
          <w:tab w:val="num" w:pos="720"/>
        </w:tabs>
        <w:ind w:left="720" w:hanging="360"/>
      </w:pPr>
      <w:rPr>
        <w:rFonts w:hint="default" w:ascii="Wingdings" w:hAnsi="Wingdings"/>
        <w:color w:val="000000"/>
        <w:u w:color="000000"/>
      </w:rPr>
    </w:lvl>
  </w:abstractNum>
  <w:abstractNum w:abstractNumId="4" w15:restartNumberingAfterBreak="0">
    <w:nsid w:val="FFFFFF88"/>
    <w:multiLevelType w:val="singleLevel"/>
    <w:tmpl w:val="07F47F84"/>
    <w:lvl w:ilvl="0">
      <w:start w:val="1"/>
      <w:numFmt w:val="decimal"/>
      <w:pStyle w:val="ListNumber"/>
      <w:lvlText w:val="%1."/>
      <w:lvlJc w:val="left"/>
      <w:pPr>
        <w:tabs>
          <w:tab w:val="num" w:pos="360"/>
        </w:tabs>
        <w:ind w:left="360" w:hanging="360"/>
      </w:pPr>
      <w:rPr>
        <w:rFonts w:hint="default" w:ascii="Verdana" w:hAnsi="Verdana" w:cs="Arial"/>
      </w:rPr>
    </w:lvl>
  </w:abstractNum>
  <w:abstractNum w:abstractNumId="5" w15:restartNumberingAfterBreak="0">
    <w:nsid w:val="11B3439F"/>
    <w:multiLevelType w:val="multilevel"/>
    <w:tmpl w:val="E7125FA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2867288"/>
    <w:multiLevelType w:val="hybridMultilevel"/>
    <w:tmpl w:val="88944024"/>
    <w:lvl w:ilvl="0" w:tplc="04C440B4">
      <w:start w:val="1"/>
      <w:numFmt w:val="bullet"/>
      <w:pStyle w:val="ListBullet"/>
      <w:lvlText w:val=""/>
      <w:lvlJc w:val="left"/>
      <w:pPr>
        <w:tabs>
          <w:tab w:val="num" w:pos="288"/>
        </w:tabs>
        <w:ind w:left="288" w:hanging="288"/>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2D154E"/>
    <w:multiLevelType w:val="multilevel"/>
    <w:tmpl w:val="90C42C94"/>
    <w:lvl w:ilvl="0">
      <w:start w:val="1"/>
      <w:numFmt w:val="decimal"/>
      <w:pStyle w:val="Heading1"/>
      <w:lvlText w:val="%1."/>
      <w:lvlJc w:val="left"/>
      <w:pPr>
        <w:tabs>
          <w:tab w:val="num" w:pos="432"/>
        </w:tabs>
        <w:ind w:left="432" w:hanging="432"/>
      </w:pPr>
      <w:rPr>
        <w:rFonts w:hint="default" w:ascii="Verdana" w:hAnsi="Verdana"/>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8" w15:restartNumberingAfterBreak="0">
    <w:nsid w:val="72C704B1"/>
    <w:multiLevelType w:val="hybridMultilevel"/>
    <w:tmpl w:val="3BD01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E8041DF"/>
    <w:multiLevelType w:val="hybridMultilevel"/>
    <w:tmpl w:val="EA0E9D5A"/>
    <w:lvl w:ilvl="0" w:tplc="F9B8B06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7"/>
  </w:num>
  <w:num w:numId="4">
    <w:abstractNumId w:val="2"/>
  </w:num>
  <w:num w:numId="5">
    <w:abstractNumId w:val="1"/>
  </w:num>
  <w:num w:numId="6">
    <w:abstractNumId w:val="4"/>
  </w:num>
  <w:num w:numId="7">
    <w:abstractNumId w:val="0"/>
  </w:num>
  <w:num w:numId="8">
    <w:abstractNumId w:val="9"/>
  </w:num>
  <w:num w:numId="9">
    <w:abstractNumId w:val="5"/>
  </w:num>
  <w:num w:numId="10">
    <w:abstractNumId w:val="8"/>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C4"/>
    <w:rsid w:val="000102E8"/>
    <w:rsid w:val="0002353E"/>
    <w:rsid w:val="00030B98"/>
    <w:rsid w:val="0003586C"/>
    <w:rsid w:val="00052C17"/>
    <w:rsid w:val="00055045"/>
    <w:rsid w:val="00063C1E"/>
    <w:rsid w:val="00064A29"/>
    <w:rsid w:val="000773DE"/>
    <w:rsid w:val="0008329F"/>
    <w:rsid w:val="000866DE"/>
    <w:rsid w:val="00086A7E"/>
    <w:rsid w:val="000B7582"/>
    <w:rsid w:val="000C5481"/>
    <w:rsid w:val="000D0626"/>
    <w:rsid w:val="000E273D"/>
    <w:rsid w:val="000F462B"/>
    <w:rsid w:val="000F6443"/>
    <w:rsid w:val="00103240"/>
    <w:rsid w:val="0010445B"/>
    <w:rsid w:val="001260CE"/>
    <w:rsid w:val="001314C9"/>
    <w:rsid w:val="00132F0A"/>
    <w:rsid w:val="00155B00"/>
    <w:rsid w:val="001629B6"/>
    <w:rsid w:val="00162AF9"/>
    <w:rsid w:val="00175126"/>
    <w:rsid w:val="001851E8"/>
    <w:rsid w:val="001942AB"/>
    <w:rsid w:val="001A1943"/>
    <w:rsid w:val="001B3F0A"/>
    <w:rsid w:val="001B592A"/>
    <w:rsid w:val="001C0429"/>
    <w:rsid w:val="001C5F68"/>
    <w:rsid w:val="001C74FD"/>
    <w:rsid w:val="001D10EE"/>
    <w:rsid w:val="001D1681"/>
    <w:rsid w:val="00207161"/>
    <w:rsid w:val="00264683"/>
    <w:rsid w:val="00271165"/>
    <w:rsid w:val="00273800"/>
    <w:rsid w:val="002766F0"/>
    <w:rsid w:val="002A5AE0"/>
    <w:rsid w:val="002A71FB"/>
    <w:rsid w:val="002B1AD3"/>
    <w:rsid w:val="002B6103"/>
    <w:rsid w:val="002C6E50"/>
    <w:rsid w:val="002D3734"/>
    <w:rsid w:val="00303D74"/>
    <w:rsid w:val="00343F58"/>
    <w:rsid w:val="00345688"/>
    <w:rsid w:val="00345D68"/>
    <w:rsid w:val="0035705B"/>
    <w:rsid w:val="00367A70"/>
    <w:rsid w:val="003B1377"/>
    <w:rsid w:val="003B2885"/>
    <w:rsid w:val="003C504E"/>
    <w:rsid w:val="003E00D8"/>
    <w:rsid w:val="003F7F9A"/>
    <w:rsid w:val="00401EF5"/>
    <w:rsid w:val="00421127"/>
    <w:rsid w:val="00444914"/>
    <w:rsid w:val="00453412"/>
    <w:rsid w:val="00471763"/>
    <w:rsid w:val="00485F52"/>
    <w:rsid w:val="004921D4"/>
    <w:rsid w:val="004A6DFF"/>
    <w:rsid w:val="004B3C30"/>
    <w:rsid w:val="004E5C99"/>
    <w:rsid w:val="004F39CB"/>
    <w:rsid w:val="005004E4"/>
    <w:rsid w:val="00521A9F"/>
    <w:rsid w:val="00524F00"/>
    <w:rsid w:val="00530736"/>
    <w:rsid w:val="00547811"/>
    <w:rsid w:val="00562B8C"/>
    <w:rsid w:val="0058142F"/>
    <w:rsid w:val="005B1448"/>
    <w:rsid w:val="005C1292"/>
    <w:rsid w:val="005D278D"/>
    <w:rsid w:val="005D7340"/>
    <w:rsid w:val="00603B2F"/>
    <w:rsid w:val="00615C68"/>
    <w:rsid w:val="00642373"/>
    <w:rsid w:val="00672613"/>
    <w:rsid w:val="00672F09"/>
    <w:rsid w:val="00695487"/>
    <w:rsid w:val="006A3D7B"/>
    <w:rsid w:val="006C4C75"/>
    <w:rsid w:val="006C4CCB"/>
    <w:rsid w:val="006D4B1F"/>
    <w:rsid w:val="006E43F1"/>
    <w:rsid w:val="006F2D46"/>
    <w:rsid w:val="006F5BBF"/>
    <w:rsid w:val="00701354"/>
    <w:rsid w:val="007031F9"/>
    <w:rsid w:val="0071124A"/>
    <w:rsid w:val="00722D74"/>
    <w:rsid w:val="00733027"/>
    <w:rsid w:val="00737F2D"/>
    <w:rsid w:val="007442A6"/>
    <w:rsid w:val="0076157D"/>
    <w:rsid w:val="007714F4"/>
    <w:rsid w:val="00781A00"/>
    <w:rsid w:val="007907F9"/>
    <w:rsid w:val="007A3736"/>
    <w:rsid w:val="007A6FDA"/>
    <w:rsid w:val="007C37A5"/>
    <w:rsid w:val="007C4419"/>
    <w:rsid w:val="007E0383"/>
    <w:rsid w:val="007F4720"/>
    <w:rsid w:val="00804E6C"/>
    <w:rsid w:val="008074DD"/>
    <w:rsid w:val="0081136B"/>
    <w:rsid w:val="00814E5A"/>
    <w:rsid w:val="00820A1B"/>
    <w:rsid w:val="008218B9"/>
    <w:rsid w:val="0082358B"/>
    <w:rsid w:val="00841612"/>
    <w:rsid w:val="00844C41"/>
    <w:rsid w:val="008461F7"/>
    <w:rsid w:val="00860373"/>
    <w:rsid w:val="008647DF"/>
    <w:rsid w:val="00880C94"/>
    <w:rsid w:val="008830DF"/>
    <w:rsid w:val="00896A84"/>
    <w:rsid w:val="008A714F"/>
    <w:rsid w:val="008B7CB3"/>
    <w:rsid w:val="008C11BF"/>
    <w:rsid w:val="008C574E"/>
    <w:rsid w:val="008C7EC4"/>
    <w:rsid w:val="008F2DC1"/>
    <w:rsid w:val="008F3CD6"/>
    <w:rsid w:val="008F5547"/>
    <w:rsid w:val="00901137"/>
    <w:rsid w:val="0090614B"/>
    <w:rsid w:val="009138A2"/>
    <w:rsid w:val="00915058"/>
    <w:rsid w:val="0094265B"/>
    <w:rsid w:val="00946396"/>
    <w:rsid w:val="00946D64"/>
    <w:rsid w:val="00950B24"/>
    <w:rsid w:val="00976863"/>
    <w:rsid w:val="009773FC"/>
    <w:rsid w:val="00997F5F"/>
    <w:rsid w:val="009A3FFA"/>
    <w:rsid w:val="009A4FE6"/>
    <w:rsid w:val="009C4C74"/>
    <w:rsid w:val="009C59E1"/>
    <w:rsid w:val="009C76FE"/>
    <w:rsid w:val="009D69C4"/>
    <w:rsid w:val="009E4BC1"/>
    <w:rsid w:val="009F5BBE"/>
    <w:rsid w:val="00A04725"/>
    <w:rsid w:val="00A06EE3"/>
    <w:rsid w:val="00A31790"/>
    <w:rsid w:val="00A62DBD"/>
    <w:rsid w:val="00A91FF9"/>
    <w:rsid w:val="00AB75AC"/>
    <w:rsid w:val="00AC26C6"/>
    <w:rsid w:val="00AC48D8"/>
    <w:rsid w:val="00AE0FFF"/>
    <w:rsid w:val="00B33993"/>
    <w:rsid w:val="00B46383"/>
    <w:rsid w:val="00B503B2"/>
    <w:rsid w:val="00B51D13"/>
    <w:rsid w:val="00B65F63"/>
    <w:rsid w:val="00B927B6"/>
    <w:rsid w:val="00BB3F3C"/>
    <w:rsid w:val="00BE44E1"/>
    <w:rsid w:val="00C11662"/>
    <w:rsid w:val="00C11D4E"/>
    <w:rsid w:val="00C243D9"/>
    <w:rsid w:val="00C40E4B"/>
    <w:rsid w:val="00C542C8"/>
    <w:rsid w:val="00C63068"/>
    <w:rsid w:val="00C7536E"/>
    <w:rsid w:val="00C821CD"/>
    <w:rsid w:val="00C82979"/>
    <w:rsid w:val="00CB3EFA"/>
    <w:rsid w:val="00CF0A92"/>
    <w:rsid w:val="00CF3A44"/>
    <w:rsid w:val="00CF65F1"/>
    <w:rsid w:val="00D37B69"/>
    <w:rsid w:val="00D66E8B"/>
    <w:rsid w:val="00D706A6"/>
    <w:rsid w:val="00D745DB"/>
    <w:rsid w:val="00D81602"/>
    <w:rsid w:val="00D9156A"/>
    <w:rsid w:val="00DB1900"/>
    <w:rsid w:val="00DB73F9"/>
    <w:rsid w:val="00DC11FE"/>
    <w:rsid w:val="00DD4160"/>
    <w:rsid w:val="00DE34E4"/>
    <w:rsid w:val="00DE4315"/>
    <w:rsid w:val="00DF6F32"/>
    <w:rsid w:val="00E25AAA"/>
    <w:rsid w:val="00E65144"/>
    <w:rsid w:val="00E77ED8"/>
    <w:rsid w:val="00E824EE"/>
    <w:rsid w:val="00E865E6"/>
    <w:rsid w:val="00E94E69"/>
    <w:rsid w:val="00E968D2"/>
    <w:rsid w:val="00EB1504"/>
    <w:rsid w:val="00EC72A2"/>
    <w:rsid w:val="00EE0C16"/>
    <w:rsid w:val="00F147F3"/>
    <w:rsid w:val="00F17B4C"/>
    <w:rsid w:val="00F221E9"/>
    <w:rsid w:val="00F53483"/>
    <w:rsid w:val="00F53C65"/>
    <w:rsid w:val="00F93A72"/>
    <w:rsid w:val="00FA7DDA"/>
    <w:rsid w:val="00FB5513"/>
    <w:rsid w:val="00FC44B6"/>
    <w:rsid w:val="00FD43EB"/>
    <w:rsid w:val="00FE306D"/>
    <w:rsid w:val="00FF5CA6"/>
    <w:rsid w:val="576CD5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998F2"/>
  <w15:chartTrackingRefBased/>
  <w15:docId w15:val="{2FD79AE8-4FEE-41D7-BA72-8FDA7CC46D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0736"/>
    <w:rPr>
      <w:rFonts w:ascii="Verdana" w:hAnsi="Verdana"/>
      <w:szCs w:val="24"/>
      <w:lang w:eastAsia="en-US"/>
    </w:rPr>
  </w:style>
  <w:style w:type="paragraph" w:styleId="Heading1">
    <w:name w:val="heading 1"/>
    <w:next w:val="BodyText"/>
    <w:qFormat/>
    <w:rsid w:val="0081136B"/>
    <w:pPr>
      <w:keepNext/>
      <w:numPr>
        <w:numId w:val="3"/>
      </w:numPr>
      <w:spacing w:before="240" w:after="240"/>
      <w:outlineLvl w:val="0"/>
    </w:pPr>
    <w:rPr>
      <w:rFonts w:ascii="Arial Bold" w:hAnsi="Arial Bold" w:cs="Arial"/>
      <w:b/>
      <w:bCs/>
      <w:kern w:val="32"/>
      <w:sz w:val="26"/>
      <w:szCs w:val="32"/>
      <w:lang w:eastAsia="en-US"/>
    </w:rPr>
  </w:style>
  <w:style w:type="paragraph" w:styleId="Heading2">
    <w:name w:val="heading 2"/>
    <w:basedOn w:val="Heading1"/>
    <w:next w:val="BodyText"/>
    <w:qFormat/>
    <w:rsid w:val="00B51D13"/>
    <w:pPr>
      <w:numPr>
        <w:ilvl w:val="1"/>
      </w:numPr>
      <w:outlineLvl w:val="1"/>
    </w:pPr>
    <w:rPr>
      <w:bCs w:val="0"/>
      <w:iCs/>
      <w:caps/>
      <w:sz w:val="24"/>
      <w:szCs w:val="28"/>
    </w:rPr>
  </w:style>
  <w:style w:type="paragraph" w:styleId="Heading3">
    <w:name w:val="heading 3"/>
    <w:basedOn w:val="Normal"/>
    <w:next w:val="Normal"/>
    <w:qFormat/>
    <w:rsid w:val="00B51D13"/>
    <w:pPr>
      <w:keepNext/>
      <w:numPr>
        <w:ilvl w:val="2"/>
        <w:numId w:val="3"/>
      </w:numPr>
      <w:spacing w:before="240" w:after="240"/>
      <w:outlineLvl w:val="2"/>
    </w:pPr>
    <w:rPr>
      <w:rFonts w:ascii="Arial" w:hAnsi="Arial" w:cs="Arial"/>
      <w:b/>
      <w:bCs/>
      <w:sz w:val="22"/>
      <w:szCs w:val="26"/>
    </w:rPr>
  </w:style>
  <w:style w:type="paragraph" w:styleId="Heading4">
    <w:name w:val="heading 4"/>
    <w:basedOn w:val="Heading3"/>
    <w:next w:val="BodyText"/>
    <w:qFormat/>
    <w:rsid w:val="00B51D13"/>
    <w:pPr>
      <w:numPr>
        <w:ilvl w:val="3"/>
      </w:numPr>
      <w:outlineLvl w:val="3"/>
    </w:pPr>
    <w:rPr>
      <w:bCs w:val="0"/>
      <w:szCs w:val="28"/>
    </w:rPr>
  </w:style>
  <w:style w:type="paragraph" w:styleId="Heading5">
    <w:name w:val="heading 5"/>
    <w:basedOn w:val="Normal"/>
    <w:next w:val="Normal"/>
    <w:qFormat/>
    <w:rsid w:val="00B51D13"/>
    <w:pPr>
      <w:numPr>
        <w:ilvl w:val="4"/>
        <w:numId w:val="3"/>
      </w:numPr>
      <w:spacing w:before="240" w:after="60"/>
      <w:outlineLvl w:val="4"/>
    </w:pPr>
    <w:rPr>
      <w:b/>
      <w:bCs/>
      <w:i/>
      <w:iCs/>
      <w:sz w:val="26"/>
      <w:szCs w:val="26"/>
    </w:rPr>
  </w:style>
  <w:style w:type="paragraph" w:styleId="Heading6">
    <w:name w:val="heading 6"/>
    <w:basedOn w:val="Normal"/>
    <w:next w:val="Normal"/>
    <w:qFormat/>
    <w:rsid w:val="00B51D13"/>
    <w:pPr>
      <w:numPr>
        <w:ilvl w:val="5"/>
        <w:numId w:val="3"/>
      </w:numPr>
      <w:spacing w:before="240" w:after="60"/>
      <w:outlineLvl w:val="5"/>
    </w:pPr>
    <w:rPr>
      <w:b/>
      <w:bCs/>
      <w:sz w:val="22"/>
      <w:szCs w:val="22"/>
    </w:rPr>
  </w:style>
  <w:style w:type="paragraph" w:styleId="Heading7">
    <w:name w:val="heading 7"/>
    <w:basedOn w:val="Normal"/>
    <w:next w:val="Normal"/>
    <w:qFormat/>
    <w:rsid w:val="00B51D13"/>
    <w:pPr>
      <w:numPr>
        <w:ilvl w:val="6"/>
        <w:numId w:val="3"/>
      </w:numPr>
      <w:spacing w:before="240" w:after="60"/>
      <w:outlineLvl w:val="6"/>
    </w:pPr>
  </w:style>
  <w:style w:type="paragraph" w:styleId="Heading8">
    <w:name w:val="heading 8"/>
    <w:basedOn w:val="Normal"/>
    <w:next w:val="Normal"/>
    <w:qFormat/>
    <w:rsid w:val="00B51D13"/>
    <w:pPr>
      <w:numPr>
        <w:ilvl w:val="7"/>
        <w:numId w:val="3"/>
      </w:numPr>
      <w:spacing w:before="240" w:after="60"/>
      <w:outlineLvl w:val="7"/>
    </w:pPr>
    <w:rPr>
      <w:i/>
      <w:iCs/>
    </w:rPr>
  </w:style>
  <w:style w:type="paragraph" w:styleId="Heading9">
    <w:name w:val="heading 9"/>
    <w:basedOn w:val="Normal"/>
    <w:next w:val="Normal"/>
    <w:qFormat/>
    <w:rsid w:val="00B51D13"/>
    <w:pPr>
      <w:numPr>
        <w:ilvl w:val="8"/>
        <w:numId w:val="3"/>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3B1377"/>
    <w:pPr>
      <w:tabs>
        <w:tab w:val="center" w:pos="4320"/>
        <w:tab w:val="right" w:pos="8640"/>
      </w:tabs>
    </w:pPr>
  </w:style>
  <w:style w:type="paragraph" w:styleId="BodyText">
    <w:name w:val="Body Text"/>
    <w:link w:val="BodyTextChar"/>
    <w:rsid w:val="00530736"/>
    <w:pPr>
      <w:spacing w:after="120" w:line="360" w:lineRule="auto"/>
    </w:pPr>
    <w:rPr>
      <w:rFonts w:ascii="Verdana" w:hAnsi="Verdana" w:cs="Arial"/>
      <w:szCs w:val="22"/>
      <w:lang w:eastAsia="en-US"/>
    </w:rPr>
  </w:style>
  <w:style w:type="paragraph" w:styleId="Tabletext" w:customStyle="1">
    <w:name w:val="Table text"/>
    <w:link w:val="TabletextChar"/>
    <w:rsid w:val="009E4BC1"/>
    <w:pPr>
      <w:spacing w:before="80" w:after="80"/>
    </w:pPr>
    <w:rPr>
      <w:rFonts w:ascii="Arial" w:hAnsi="Arial" w:cs="Arial"/>
      <w:szCs w:val="22"/>
      <w:lang w:eastAsia="en-US"/>
    </w:rPr>
  </w:style>
  <w:style w:type="table" w:styleId="TableGridGray" w:customStyle="1">
    <w:name w:val="Table Grid Gray"/>
    <w:basedOn w:val="TableGrid"/>
    <w:rsid w:val="003B1377"/>
    <w:rPr>
      <w:rFonts w:ascii="Arial" w:hAnsi="Arial"/>
      <w:lang w:eastAsia="en-US"/>
    </w:rPr>
    <w:tblPr>
      <w:tblInd w:w="170" w:type="dxa"/>
    </w:tbl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D9D9D9"/>
      </w:tcPr>
    </w:tblStylePr>
  </w:style>
  <w:style w:type="paragraph" w:styleId="SecondPgHeads" w:customStyle="1">
    <w:name w:val="SecondPgHeads"/>
    <w:next w:val="BodyText"/>
    <w:rsid w:val="003B1377"/>
    <w:pPr>
      <w:spacing w:before="360" w:after="240" w:line="360" w:lineRule="auto"/>
    </w:pPr>
    <w:rPr>
      <w:rFonts w:ascii="Arial" w:hAnsi="Arial" w:cs="Arial"/>
      <w:b/>
      <w:color w:val="000080"/>
      <w:sz w:val="24"/>
      <w:szCs w:val="22"/>
      <w:lang w:eastAsia="en-US"/>
    </w:rPr>
  </w:style>
  <w:style w:type="character" w:styleId="BodyTextChar" w:customStyle="1">
    <w:name w:val="Body Text Char"/>
    <w:link w:val="BodyText"/>
    <w:rsid w:val="00530736"/>
    <w:rPr>
      <w:rFonts w:ascii="Verdana" w:hAnsi="Verdana" w:cs="Arial"/>
      <w:szCs w:val="22"/>
      <w:lang w:val="en-US" w:eastAsia="en-US" w:bidi="ar-SA"/>
    </w:rPr>
  </w:style>
  <w:style w:type="character" w:styleId="TabletextChar" w:customStyle="1">
    <w:name w:val="Table text Char"/>
    <w:link w:val="Tabletext"/>
    <w:rsid w:val="009E4BC1"/>
    <w:rPr>
      <w:rFonts w:ascii="Arial" w:hAnsi="Arial" w:cs="Arial"/>
      <w:szCs w:val="22"/>
      <w:lang w:val="en-US" w:eastAsia="en-US" w:bidi="ar-SA"/>
    </w:rPr>
  </w:style>
  <w:style w:type="paragraph" w:styleId="TOC1">
    <w:name w:val="toc 1"/>
    <w:basedOn w:val="Normal"/>
    <w:next w:val="Normal"/>
    <w:uiPriority w:val="39"/>
    <w:rsid w:val="00695487"/>
    <w:pPr>
      <w:spacing w:before="120" w:after="120" w:line="360" w:lineRule="auto"/>
    </w:pPr>
    <w:rPr>
      <w:rFonts w:ascii="Arial" w:hAnsi="Arial"/>
      <w:caps/>
      <w:sz w:val="21"/>
    </w:rPr>
  </w:style>
  <w:style w:type="paragraph" w:styleId="TOC3">
    <w:name w:val="toc 3"/>
    <w:basedOn w:val="Normal"/>
    <w:next w:val="Normal"/>
    <w:autoRedefine/>
    <w:uiPriority w:val="39"/>
    <w:rsid w:val="008218B9"/>
    <w:pPr>
      <w:tabs>
        <w:tab w:val="left" w:pos="1440"/>
        <w:tab w:val="right" w:leader="dot" w:pos="8630"/>
      </w:tabs>
      <w:spacing w:before="120" w:after="120" w:line="360" w:lineRule="auto"/>
      <w:ind w:left="475"/>
    </w:pPr>
    <w:rPr>
      <w:rFonts w:ascii="Arial" w:hAnsi="Arial"/>
    </w:rPr>
  </w:style>
  <w:style w:type="character" w:styleId="Hyperlink">
    <w:name w:val="Hyperlink"/>
    <w:uiPriority w:val="99"/>
    <w:rsid w:val="003B1377"/>
    <w:rPr>
      <w:color w:val="0000FF"/>
      <w:u w:val="single"/>
    </w:rPr>
  </w:style>
  <w:style w:type="paragraph" w:styleId="ListBullet2">
    <w:name w:val="List Bullet 2"/>
    <w:basedOn w:val="ListBullet"/>
    <w:link w:val="ListBullet2Char"/>
    <w:rsid w:val="003B1377"/>
    <w:pPr>
      <w:numPr>
        <w:numId w:val="1"/>
      </w:numPr>
    </w:pPr>
  </w:style>
  <w:style w:type="character" w:styleId="ListBullet2Char" w:customStyle="1">
    <w:name w:val="List Bullet 2 Char"/>
    <w:link w:val="ListBullet2"/>
    <w:rsid w:val="003B1377"/>
    <w:rPr>
      <w:rFonts w:ascii="Arial" w:hAnsi="Arial"/>
      <w:sz w:val="22"/>
      <w:szCs w:val="24"/>
    </w:rPr>
  </w:style>
  <w:style w:type="table" w:styleId="TableGrid">
    <w:name w:val="Table Grid"/>
    <w:basedOn w:val="TableNormal"/>
    <w:rsid w:val="003B13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Bullet">
    <w:name w:val="List Bullet"/>
    <w:rsid w:val="008218B9"/>
    <w:pPr>
      <w:numPr>
        <w:numId w:val="2"/>
      </w:numPr>
      <w:spacing w:before="120" w:after="120" w:line="360" w:lineRule="auto"/>
    </w:pPr>
    <w:rPr>
      <w:rFonts w:ascii="Arial" w:hAnsi="Arial"/>
      <w:sz w:val="22"/>
      <w:szCs w:val="24"/>
      <w:lang w:eastAsia="en-US"/>
    </w:rPr>
  </w:style>
  <w:style w:type="paragraph" w:styleId="NormalArial" w:customStyle="1">
    <w:name w:val="Normal + Arial"/>
    <w:aliases w:val="11 pt,Bold,Black"/>
    <w:basedOn w:val="Heading3"/>
    <w:rsid w:val="001A1943"/>
    <w:rPr>
      <w:bCs w:val="0"/>
      <w:color w:val="000000"/>
      <w:szCs w:val="22"/>
    </w:rPr>
  </w:style>
  <w:style w:type="paragraph" w:styleId="Footer">
    <w:name w:val="footer"/>
    <w:basedOn w:val="Normal"/>
    <w:rsid w:val="001A1943"/>
    <w:pPr>
      <w:tabs>
        <w:tab w:val="center" w:pos="4320"/>
        <w:tab w:val="right" w:pos="8640"/>
      </w:tabs>
    </w:pPr>
  </w:style>
  <w:style w:type="paragraph" w:styleId="ListContinue2">
    <w:name w:val="List Continue 2"/>
    <w:basedOn w:val="ListContinue"/>
    <w:rsid w:val="00BB3F3C"/>
    <w:pPr>
      <w:ind w:left="720"/>
    </w:pPr>
  </w:style>
  <w:style w:type="paragraph" w:styleId="ListNumber">
    <w:name w:val="List Number"/>
    <w:next w:val="BodyText"/>
    <w:link w:val="ListNumberChar"/>
    <w:rsid w:val="009C4C74"/>
    <w:pPr>
      <w:numPr>
        <w:numId w:val="6"/>
      </w:numPr>
      <w:spacing w:after="120" w:line="360" w:lineRule="auto"/>
    </w:pPr>
    <w:rPr>
      <w:rFonts w:ascii="Arial" w:hAnsi="Arial"/>
      <w:sz w:val="22"/>
      <w:szCs w:val="24"/>
      <w:lang w:eastAsia="en-US"/>
    </w:rPr>
  </w:style>
  <w:style w:type="paragraph" w:styleId="ListContinue">
    <w:name w:val="List Continue"/>
    <w:rsid w:val="009C4C74"/>
    <w:pPr>
      <w:spacing w:after="120" w:line="360" w:lineRule="auto"/>
      <w:ind w:left="360"/>
    </w:pPr>
    <w:rPr>
      <w:rFonts w:ascii="Arial" w:hAnsi="Arial"/>
      <w:sz w:val="22"/>
      <w:szCs w:val="24"/>
      <w:lang w:eastAsia="en-US"/>
    </w:rPr>
  </w:style>
  <w:style w:type="paragraph" w:styleId="BodyText2">
    <w:name w:val="Body Text 2"/>
    <w:basedOn w:val="Normal"/>
    <w:rsid w:val="006C4C75"/>
    <w:pPr>
      <w:spacing w:after="120" w:line="480" w:lineRule="auto"/>
    </w:pPr>
  </w:style>
  <w:style w:type="paragraph" w:styleId="blank" w:customStyle="1">
    <w:name w:val="blank"/>
    <w:rsid w:val="007031F9"/>
    <w:rPr>
      <w:rFonts w:ascii="Arial" w:hAnsi="Arial" w:cs="Arial"/>
      <w:sz w:val="22"/>
      <w:lang w:eastAsia="en-US"/>
    </w:rPr>
  </w:style>
  <w:style w:type="paragraph" w:styleId="TOC4">
    <w:name w:val="toc 4"/>
    <w:basedOn w:val="Normal"/>
    <w:next w:val="Normal"/>
    <w:autoRedefine/>
    <w:semiHidden/>
    <w:rsid w:val="00FA7DDA"/>
    <w:pPr>
      <w:spacing w:before="120" w:after="120" w:line="360" w:lineRule="auto"/>
      <w:ind w:left="720"/>
    </w:pPr>
    <w:rPr>
      <w:rFonts w:ascii="Arial" w:hAnsi="Arial"/>
      <w:i/>
    </w:rPr>
  </w:style>
  <w:style w:type="paragraph" w:styleId="TOC2">
    <w:name w:val="toc 2"/>
    <w:basedOn w:val="Normal"/>
    <w:next w:val="Normal"/>
    <w:autoRedefine/>
    <w:uiPriority w:val="39"/>
    <w:rsid w:val="00695487"/>
    <w:pPr>
      <w:spacing w:before="120" w:after="120" w:line="360" w:lineRule="auto"/>
      <w:ind w:left="245"/>
    </w:pPr>
    <w:rPr>
      <w:rFonts w:ascii="Arial" w:hAnsi="Arial"/>
      <w:sz w:val="21"/>
    </w:rPr>
  </w:style>
  <w:style w:type="paragraph" w:styleId="ListNumber2">
    <w:name w:val="List Number 2"/>
    <w:basedOn w:val="ListNumber"/>
    <w:rsid w:val="001D10EE"/>
    <w:pPr>
      <w:numPr>
        <w:numId w:val="7"/>
      </w:numPr>
    </w:pPr>
  </w:style>
  <w:style w:type="character" w:styleId="ListNumberChar" w:customStyle="1">
    <w:name w:val="List Number Char"/>
    <w:link w:val="ListNumber"/>
    <w:rsid w:val="000866DE"/>
    <w:rPr>
      <w:rFonts w:ascii="Arial" w:hAnsi="Arial"/>
      <w:sz w:val="22"/>
      <w:szCs w:val="24"/>
    </w:rPr>
  </w:style>
  <w:style w:type="paragraph" w:styleId="ListBullet3">
    <w:name w:val="List Bullet 3"/>
    <w:basedOn w:val="Normal"/>
    <w:autoRedefine/>
    <w:rsid w:val="001D10EE"/>
    <w:pPr>
      <w:numPr>
        <w:numId w:val="4"/>
      </w:numPr>
    </w:pPr>
  </w:style>
  <w:style w:type="paragraph" w:styleId="ListBullet4">
    <w:name w:val="List Bullet 4"/>
    <w:basedOn w:val="ListBullet2"/>
    <w:autoRedefine/>
    <w:rsid w:val="001D10EE"/>
    <w:pPr>
      <w:numPr>
        <w:numId w:val="5"/>
      </w:numPr>
    </w:pPr>
  </w:style>
  <w:style w:type="paragraph" w:styleId="ListContinue3">
    <w:name w:val="List Continue 3"/>
    <w:basedOn w:val="Normal"/>
    <w:rsid w:val="001D10EE"/>
    <w:pPr>
      <w:spacing w:after="120"/>
      <w:ind w:left="1080"/>
    </w:pPr>
  </w:style>
  <w:style w:type="character" w:styleId="CharChar4" w:customStyle="1">
    <w:name w:val="Char Char4"/>
    <w:rsid w:val="00D745DB"/>
    <w:rPr>
      <w:rFonts w:ascii="Arial" w:hAnsi="Arial" w:cs="Arial"/>
      <w:szCs w:val="22"/>
      <w:lang w:val="en-US" w:eastAsia="en-US" w:bidi="ar-SA"/>
    </w:rPr>
  </w:style>
  <w:style w:type="paragraph" w:styleId="MessageHeader">
    <w:name w:val="Message Header"/>
    <w:basedOn w:val="Normal"/>
    <w:link w:val="MessageHeaderChar"/>
    <w:rsid w:val="00C243D9"/>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sz w:val="24"/>
      <w:lang w:val="x-none" w:eastAsia="x-none"/>
    </w:rPr>
  </w:style>
  <w:style w:type="character" w:styleId="MessageHeaderChar" w:customStyle="1">
    <w:name w:val="Message Header Char"/>
    <w:link w:val="MessageHeader"/>
    <w:rsid w:val="00C243D9"/>
    <w:rPr>
      <w:rFonts w:ascii="Arial" w:hAnsi="Arial" w:cs="Arial"/>
      <w:sz w:val="24"/>
      <w:szCs w:val="24"/>
      <w:shd w:val="pct20" w:color="auto" w:fill="auto"/>
    </w:rPr>
  </w:style>
  <w:style w:type="character" w:styleId="HeaderChar" w:customStyle="1">
    <w:name w:val="Header Char"/>
    <w:link w:val="Header"/>
    <w:uiPriority w:val="99"/>
    <w:rsid w:val="00E77ED8"/>
    <w:rPr>
      <w:rFonts w:ascii="Verdana" w:hAnsi="Verdana"/>
      <w:szCs w:val="24"/>
    </w:rPr>
  </w:style>
  <w:style w:type="paragraph" w:styleId="NormalWeb">
    <w:name w:val="Normal (Web)"/>
    <w:basedOn w:val="Normal"/>
    <w:rsid w:val="00E77ED8"/>
    <w:pPr>
      <w:spacing w:before="100" w:beforeAutospacing="1" w:after="100" w:afterAutospacing="1"/>
    </w:pPr>
    <w:rPr>
      <w:rFonts w:ascii="Times New Roman" w:hAnsi="Times New Roman"/>
      <w:sz w:val="24"/>
    </w:rPr>
  </w:style>
  <w:style w:type="paragraph" w:styleId="HeaderSMTDTIS" w:customStyle="1">
    <w:name w:val="Header_SMTD_TIS"/>
    <w:basedOn w:val="Header"/>
    <w:autoRedefine/>
    <w:uiPriority w:val="99"/>
    <w:rsid w:val="00E77ED8"/>
    <w:pPr>
      <w:tabs>
        <w:tab w:val="left" w:pos="1200"/>
        <w:tab w:val="right" w:leader="dot" w:pos="9350"/>
      </w:tabs>
      <w:spacing w:before="60" w:after="60"/>
    </w:pPr>
    <w:rPr>
      <w:rFonts w:ascii="Calibri" w:hAnsi="Calibri" w:eastAsia="MS Mincho" w:cs="Arial"/>
      <w:smallCaps/>
      <w:sz w:val="28"/>
      <w:szCs w:val="28"/>
      <w:lang w:val="en-GB" w:eastAsia="ja-JP"/>
    </w:rPr>
  </w:style>
  <w:style w:type="character" w:styleId="StyleVerdana" w:customStyle="1">
    <w:name w:val="Style Verdana"/>
    <w:rsid w:val="00E77ED8"/>
    <w:rPr>
      <w:rFonts w:ascii="Verdana" w:hAnsi="Verdana"/>
      <w:sz w:val="20"/>
    </w:rPr>
  </w:style>
  <w:style w:type="paragraph" w:styleId="Title2SMTDTIS" w:customStyle="1">
    <w:name w:val="Title2_SMTD_TIS"/>
    <w:basedOn w:val="Title"/>
    <w:autoRedefine/>
    <w:uiPriority w:val="99"/>
    <w:rsid w:val="002A5AE0"/>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itle">
    <w:name w:val="Title"/>
    <w:basedOn w:val="Normal"/>
    <w:next w:val="Normal"/>
    <w:link w:val="TitleChar"/>
    <w:qFormat/>
    <w:rsid w:val="002A5AE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rsid w:val="002A5AE0"/>
    <w:rPr>
      <w:rFonts w:asciiTheme="majorHAnsi" w:hAnsiTheme="majorHAnsi" w:eastAsiaTheme="majorEastAsia" w:cstheme="majorBidi"/>
      <w:spacing w:val="-10"/>
      <w:kern w:val="28"/>
      <w:sz w:val="56"/>
      <w:szCs w:val="56"/>
      <w:lang w:eastAsia="en-US"/>
    </w:rPr>
  </w:style>
  <w:style w:type="paragraph" w:styleId="FooterSMTDTIS" w:customStyle="1">
    <w:name w:val="Footer_SMTD_TIS"/>
    <w:basedOn w:val="Footer"/>
    <w:autoRedefine/>
    <w:uiPriority w:val="99"/>
    <w:rsid w:val="002A5AE0"/>
    <w:pPr>
      <w:tabs>
        <w:tab w:val="left" w:pos="1200"/>
        <w:tab w:val="right" w:leader="dot" w:pos="9350"/>
      </w:tabs>
      <w:spacing w:before="60" w:after="60"/>
      <w:jc w:val="center"/>
    </w:pPr>
    <w:rPr>
      <w:rFonts w:ascii="Arial" w:hAnsi="Arial" w:eastAsia="MS Mincho"/>
      <w:color w:val="003366"/>
      <w:sz w:val="16"/>
      <w:szCs w:val="16"/>
      <w:lang w:eastAsia="ja-JP"/>
    </w:rPr>
  </w:style>
  <w:style w:type="paragraph" w:styleId="TabletitleSMTDTIS" w:customStyle="1">
    <w:name w:val="Tabletitle_SMTD_TIS"/>
    <w:basedOn w:val="Normal"/>
    <w:autoRedefine/>
    <w:uiPriority w:val="99"/>
    <w:rsid w:val="002A5AE0"/>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2A5AE0"/>
    <w:pPr>
      <w:tabs>
        <w:tab w:val="left" w:pos="1200"/>
        <w:tab w:val="right" w:leader="dot" w:pos="9350"/>
      </w:tabs>
      <w:spacing w:before="120" w:after="80"/>
    </w:pPr>
    <w:rPr>
      <w:rFonts w:ascii="Arial" w:hAnsi="Arial" w:eastAsia="MS Mincho"/>
      <w:color w:val="003366"/>
      <w:szCs w:val="20"/>
      <w:lang w:eastAsia="ja-JP"/>
    </w:rPr>
  </w:style>
  <w:style w:type="paragraph" w:styleId="TableCellBoldSMTDTIS" w:customStyle="1">
    <w:name w:val="TableCellBold_SMTD_TIS"/>
    <w:basedOn w:val="TableCellSMTDTIS"/>
    <w:autoRedefine/>
    <w:uiPriority w:val="99"/>
    <w:rsid w:val="002A5AE0"/>
    <w:rPr>
      <w:rFonts w:ascii="Arial Bold" w:hAnsi="Arial Bold"/>
      <w:b/>
    </w:rPr>
  </w:style>
  <w:style w:type="character" w:styleId="TableCellSMTDTISChar" w:customStyle="1">
    <w:name w:val="TableCell_SMTD_TIS Char"/>
    <w:link w:val="TableCellSMTDTIS"/>
    <w:locked/>
    <w:rsid w:val="002A5AE0"/>
    <w:rPr>
      <w:rFonts w:ascii="Arial" w:hAnsi="Arial" w:eastAsia="MS Mincho"/>
      <w:color w:val="00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3362">
      <w:bodyDiv w:val="1"/>
      <w:marLeft w:val="0"/>
      <w:marRight w:val="0"/>
      <w:marTop w:val="0"/>
      <w:marBottom w:val="0"/>
      <w:divBdr>
        <w:top w:val="none" w:sz="0" w:space="0" w:color="auto"/>
        <w:left w:val="none" w:sz="0" w:space="0" w:color="auto"/>
        <w:bottom w:val="none" w:sz="0" w:space="0" w:color="auto"/>
        <w:right w:val="none" w:sz="0" w:space="0" w:color="auto"/>
      </w:divBdr>
    </w:div>
    <w:div w:id="494884885">
      <w:bodyDiv w:val="1"/>
      <w:marLeft w:val="0"/>
      <w:marRight w:val="0"/>
      <w:marTop w:val="0"/>
      <w:marBottom w:val="0"/>
      <w:divBdr>
        <w:top w:val="none" w:sz="0" w:space="0" w:color="auto"/>
        <w:left w:val="none" w:sz="0" w:space="0" w:color="auto"/>
        <w:bottom w:val="none" w:sz="0" w:space="0" w:color="auto"/>
        <w:right w:val="none" w:sz="0" w:space="0" w:color="auto"/>
      </w:divBdr>
    </w:div>
    <w:div w:id="559023852">
      <w:bodyDiv w:val="1"/>
      <w:marLeft w:val="0"/>
      <w:marRight w:val="0"/>
      <w:marTop w:val="0"/>
      <w:marBottom w:val="0"/>
      <w:divBdr>
        <w:top w:val="none" w:sz="0" w:space="0" w:color="auto"/>
        <w:left w:val="none" w:sz="0" w:space="0" w:color="auto"/>
        <w:bottom w:val="none" w:sz="0" w:space="0" w:color="auto"/>
        <w:right w:val="none" w:sz="0" w:space="0" w:color="auto"/>
      </w:divBdr>
    </w:div>
    <w:div w:id="680354793">
      <w:bodyDiv w:val="1"/>
      <w:marLeft w:val="0"/>
      <w:marRight w:val="0"/>
      <w:marTop w:val="0"/>
      <w:marBottom w:val="0"/>
      <w:divBdr>
        <w:top w:val="none" w:sz="0" w:space="0" w:color="auto"/>
        <w:left w:val="none" w:sz="0" w:space="0" w:color="auto"/>
        <w:bottom w:val="none" w:sz="0" w:space="0" w:color="auto"/>
        <w:right w:val="none" w:sz="0" w:space="0" w:color="auto"/>
      </w:divBdr>
    </w:div>
    <w:div w:id="841118257">
      <w:bodyDiv w:val="1"/>
      <w:marLeft w:val="0"/>
      <w:marRight w:val="0"/>
      <w:marTop w:val="0"/>
      <w:marBottom w:val="0"/>
      <w:divBdr>
        <w:top w:val="none" w:sz="0" w:space="0" w:color="auto"/>
        <w:left w:val="none" w:sz="0" w:space="0" w:color="auto"/>
        <w:bottom w:val="none" w:sz="0" w:space="0" w:color="auto"/>
        <w:right w:val="none" w:sz="0" w:space="0" w:color="auto"/>
      </w:divBdr>
    </w:div>
    <w:div w:id="1686902667">
      <w:bodyDiv w:val="1"/>
      <w:marLeft w:val="0"/>
      <w:marRight w:val="0"/>
      <w:marTop w:val="0"/>
      <w:marBottom w:val="0"/>
      <w:divBdr>
        <w:top w:val="none" w:sz="0" w:space="0" w:color="auto"/>
        <w:left w:val="none" w:sz="0" w:space="0" w:color="auto"/>
        <w:bottom w:val="none" w:sz="0" w:space="0" w:color="auto"/>
        <w:right w:val="none" w:sz="0" w:space="0" w:color="auto"/>
      </w:divBdr>
    </w:div>
    <w:div w:id="169700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eg"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yperlink" Target="http://www.sqldbadiaries.com/2010/09/26/find-free-space-in-a-file-group/"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footer" Target="footer4.xml" Id="rId22"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p\Desktop\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SQL_x0020_Approval_x0020_Status xmlns="15bbf4de-755b-47ea-97b0-3c3735cc037f">
      <Url xsi:nil="true"/>
      <Description xsi:nil="true"/>
    </SQL_x0020_Approval_x0020_Status>
    <KMNextDescription xmlns="db69ee32-dfac-45a4-b985-b23d616b7005">Backup execution and monitoring / L1</KMNextDescription>
    <KMNextSensitivity xmlns="db69ee32-dfac-45a4-b985-b23d616b7005">Normal</KMNextSensitivity>
    <SQL_x0020_Expire_x0020_Date xmlns="15bbf4de-755b-47ea-97b0-3c3735cc037f">
      <Url xsi:nil="true"/>
      <Description xsi:nil="true"/>
    </SQL_x0020_Expire_x0020_Date>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TermName>
          <TermId xmlns="http://schemas.microsoft.com/office/infopath/2007/PartnerControls">316abeb0-5a97-44a9-aff2-7d4feb5e8243</TermId>
        </TermInfo>
      </Terms>
    </fa3a160c3d4943dda92212f8b8d99fa8>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2017338d-9145-4a8f-bfb8-2ba6c0bb9998</TermId>
        </TermInfo>
      </Terms>
    </ab10aec2771345dc96b1162bf0e58fac>
    <KMNextAuthor0 xmlns="db69ee32-dfac-45a4-b985-b23d616b7005">
      <UserInfo>
        <DisplayName>Sivakumar Goud (GIS)</DisplayName>
        <AccountId>96</AccountId>
        <AccountType/>
      </UserInfo>
    </KMNextAuthor0>
    <KMNextIPDeclaration xmlns="db69ee32-dfac-45a4-b985-b23d616b7005">I Agree</KMNextIPDeclaration>
    <TaxCatchAll xmlns="0a2ccfb7-4253-4103-bb4d-66c5ddba3bad">
      <Value>48</Value>
      <Value>5</Value>
      <Value>31</Value>
      <Value>1</Value>
      <Value>91</Value>
    </TaxCatchAll>
    <KMNextExpiryDate xmlns="db69ee32-dfac-45a4-b985-b23d616b7005">2019-12-30T18:30:00+00:00</KMNextExpiryDate>
    <hf6019fffa4946e6a9a413951728545d xmlns="db69ee32-dfac-45a4-b985-b23d616b7005">
      <Terms xmlns="http://schemas.microsoft.com/office/infopath/2007/PartnerControls"/>
    </hf6019fffa4946e6a9a413951728545d>
    <m5001cc0f75c4a89ba21c90f71cfef00 xmlns="db69ee32-dfac-45a4-b985-b23d616b7005">
      <Terms xmlns="http://schemas.microsoft.com/office/infopath/2007/PartnerControls"/>
    </m5001cc0f75c4a89ba21c90f71cfef00>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TaxCatchAll"><![CDATA[48;#SQL|316abeb0-5a97-44a9-aff2-7d4feb5e8243;#5;#SOPs|906b56aa-d060-4796-907b-88f869971e3c;#31;#Wipro Technologies|e6bbdfe0-2572-40f1-a701-aa913507a88a;#1;#Energy, Natural Resources, Utilites (ENU)|2017338d-9145-4a8f-bfb8-2ba6c0bb9998;#91;#SQL Server|152d624d-5f8b-40cb-8add-16b845418b73]]></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50AD0-C724-46FC-8631-4EA93EAEB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B71978-061E-430D-9D08-B5AE4BF9F246}">
  <ds:schemaRefs>
    <ds:schemaRef ds:uri="http://schemas.microsoft.com/office/2006/metadata/properties"/>
    <ds:schemaRef ds:uri="http://schemas.microsoft.com/office/infopath/2007/PartnerControls"/>
    <ds:schemaRef ds:uri="db69ee32-dfac-45a4-b985-b23d616b7005"/>
    <ds:schemaRef ds:uri="15bbf4de-755b-47ea-97b0-3c3735cc037f"/>
    <ds:schemaRef ds:uri="0a2ccfb7-4253-4103-bb4d-66c5ddba3bad"/>
    <ds:schemaRef ds:uri="http://schemas.microsoft.com/sharepoint/v3"/>
  </ds:schemaRefs>
</ds:datastoreItem>
</file>

<file path=customXml/itemProps3.xml><?xml version="1.0" encoding="utf-8"?>
<ds:datastoreItem xmlns:ds="http://schemas.openxmlformats.org/officeDocument/2006/customXml" ds:itemID="{E1D320F3-12A4-4ED3-A03F-9CE53D4FBDB5}">
  <ds:schemaRefs>
    <ds:schemaRef ds:uri="http://schemas.microsoft.com/sharepoint/v3/contenttype/forms"/>
  </ds:schemaRefs>
</ds:datastoreItem>
</file>

<file path=customXml/itemProps4.xml><?xml version="1.0" encoding="utf-8"?>
<ds:datastoreItem xmlns:ds="http://schemas.openxmlformats.org/officeDocument/2006/customXml" ds:itemID="{7D9897A9-70D8-422F-8F88-397A823A41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31E690AD-0DEC-481F-AC22-74021CDBA7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Work Instruction Template.dot</ap:Template>
  <ap:Application>Microsoft Office Word</ap:Application>
  <ap:DocSecurity>0</ap:DocSecurity>
  <ap:ScaleCrop>false</ap:ScaleCrop>
  <ap:Manager>Premchand Ryali</ap:Manager>
  <ap:Company>Wipro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execution and monitoring / L1</dc:title>
  <dc:subject>Backup execution and monitoring / L1</dc:subject>
  <dc:creator>Buvanesh Mohana Murugan</dc:creator>
  <cp:keywords/>
  <dc:description/>
  <cp:lastModifiedBy>Ayushi Srivastava (CIS)</cp:lastModifiedBy>
  <cp:revision>6</cp:revision>
  <cp:lastPrinted>1899-12-31T18:30:00Z</cp:lastPrinted>
  <dcterms:created xsi:type="dcterms:W3CDTF">2017-09-14T15:33:00Z</dcterms:created>
  <dcterms:modified xsi:type="dcterms:W3CDTF">2019-01-15T09:55:23Z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s">
    <vt:lpwstr/>
  </property>
  <property fmtid="{D5CDD505-2E9C-101B-9397-08002B2CF9AE}" pid="3" name="ContentType">
    <vt:lpwstr>Document</vt:lpwstr>
  </property>
  <property fmtid="{D5CDD505-2E9C-101B-9397-08002B2CF9AE}" pid="4" name="Is_IPSelfApproved">
    <vt:lpwstr>Approved</vt:lpwstr>
  </property>
  <property fmtid="{D5CDD505-2E9C-101B-9397-08002B2CF9AE}" pid="5" name="xd_Signature">
    <vt:lpwstr/>
  </property>
  <property fmtid="{D5CDD505-2E9C-101B-9397-08002B2CF9AE}" pid="6" name="Order">
    <vt:lpwstr>281800.000000000</vt:lpwstr>
  </property>
  <property fmtid="{D5CDD505-2E9C-101B-9397-08002B2CF9AE}" pid="7" name="TemplateUrl">
    <vt:lpwstr/>
  </property>
  <property fmtid="{D5CDD505-2E9C-101B-9397-08002B2CF9AE}" pid="8" name="xd_ProgID">
    <vt:lpwstr/>
  </property>
  <property fmtid="{D5CDD505-2E9C-101B-9397-08002B2CF9AE}" pid="9" name="Team Details">
    <vt:lpwstr/>
  </property>
  <property fmtid="{D5CDD505-2E9C-101B-9397-08002B2CF9AE}" pid="10" name="Expiry Status">
    <vt:lpwstr>Active</vt:lpwstr>
  </property>
  <property fmtid="{D5CDD505-2E9C-101B-9397-08002B2CF9AE}" pid="11" name="m9e0bb823e56426cb5be7c621cc481b5">
    <vt:lpwstr>Wipro Technologies|e6bbdfe0-2572-40f1-a701-aa913507a88a</vt:lpwstr>
  </property>
  <property fmtid="{D5CDD505-2E9C-101B-9397-08002B2CF9AE}" pid="12" name="fa3a160c3d4943dda92212f8b8d99fa8">
    <vt:lpwstr>SQL|316abeb0-5a97-44a9-aff2-7d4feb5e8243</vt:lpwstr>
  </property>
  <property fmtid="{D5CDD505-2E9C-101B-9397-08002B2CF9AE}" pid="13" name="ab10aec2771345dc96b1162bf0e58fac">
    <vt:lpwstr>Energy, Natural Resources, Utilites (ENU)|2017338d-9145-4a8f-bfb8-2ba6c0bb9998</vt:lpwstr>
  </property>
  <property fmtid="{D5CDD505-2E9C-101B-9397-08002B2CF9AE}" pid="14" name="TaxCatchAll">
    <vt:lpwstr>48;#SQL|316abeb0-5a97-44a9-aff2-7d4feb5e8243;#5;#SOPs|906b56aa-d060-4796-907b-88f869971e3c;#31;#Wipro Technologies|e6bbdfe0-2572-40f1-a701-aa913507a88a;#1;#Energy, Natural Resources, Utilites (ENU)|2017338d-9145-4a8f-bfb8-2ba6c0bb9998;#91;#SQL Server|152d</vt:lpwstr>
  </property>
  <property fmtid="{D5CDD505-2E9C-101B-9397-08002B2CF9AE}" pid="15" name="m5001cc0f75c4a89ba21c90f71cfef00">
    <vt:lpwstr/>
  </property>
  <property fmtid="{D5CDD505-2E9C-101B-9397-08002B2CF9AE}" pid="16" name="mc0fa94f9d3642119591a036617ec7fe">
    <vt:lpwstr>SQL Server|152d624d-5f8b-40cb-8add-16b845418b73</vt:lpwstr>
  </property>
  <property fmtid="{D5CDD505-2E9C-101B-9397-08002B2CF9AE}" pid="17" name="KMNextPlatform">
    <vt:lpwstr>91;#SQL Server|152d624d-5f8b-40cb-8add-16b845418b73</vt:lpwstr>
  </property>
  <property fmtid="{D5CDD505-2E9C-101B-9397-08002B2CF9AE}" pid="18" name="KMNextIndustry">
    <vt:lpwstr>1;#Energy, Natural Resources, Utilites (ENU)|2017338d-9145-4a8f-bfb8-2ba6c0bb9998</vt:lpwstr>
  </property>
  <property fmtid="{D5CDD505-2E9C-101B-9397-08002B2CF9AE}" pid="19" name="KMNextZoneTags">
    <vt:lpwstr/>
  </property>
  <property fmtid="{D5CDD505-2E9C-101B-9397-08002B2CF9AE}" pid="20" name="h2692db849584325a9309ba9b96c1d97">
    <vt:lpwstr>SOPs|906b56aa-d060-4796-907b-88f869971e3c</vt:lpwstr>
  </property>
  <property fmtid="{D5CDD505-2E9C-101B-9397-08002B2CF9AE}" pid="21" name="KMNextArtifactType">
    <vt:lpwstr>5;#SOPs|906b56aa-d060-4796-907b-88f869971e3c</vt:lpwstr>
  </property>
  <property fmtid="{D5CDD505-2E9C-101B-9397-08002B2CF9AE}" pid="22" name="KMNextBU">
    <vt:lpwstr/>
  </property>
  <property fmtid="{D5CDD505-2E9C-101B-9397-08002B2CF9AE}" pid="23" name="KMNextAuthor0">
    <vt:lpwstr>96</vt:lpwstr>
  </property>
  <property fmtid="{D5CDD505-2E9C-101B-9397-08002B2CF9AE}" pid="24" name="KMNextCompany">
    <vt:lpwstr>31;#Wipro Technologies|e6bbdfe0-2572-40f1-a701-aa913507a88a</vt:lpwstr>
  </property>
  <property fmtid="{D5CDD505-2E9C-101B-9397-08002B2CF9AE}" pid="25" name="KMNextServices">
    <vt:lpwstr>48;#SQL|316abeb0-5a97-44a9-aff2-7d4feb5e8243</vt:lpwstr>
  </property>
  <property fmtid="{D5CDD505-2E9C-101B-9397-08002B2CF9AE}" pid="26" name="KMNextIPDeclaration">
    <vt:lpwstr>I Agree</vt:lpwstr>
  </property>
  <property fmtid="{D5CDD505-2E9C-101B-9397-08002B2CF9AE}" pid="27" name="KMNextDescription">
    <vt:lpwstr>Backup execution and monitoring / L1</vt:lpwstr>
  </property>
  <property fmtid="{D5CDD505-2E9C-101B-9397-08002B2CF9AE}" pid="28" name="display_urn:schemas-microsoft-com:office:office#KMNextAuthor0">
    <vt:lpwstr>Sivakumar Goud (GIS)</vt:lpwstr>
  </property>
  <property fmtid="{D5CDD505-2E9C-101B-9397-08002B2CF9AE}" pid="29" name="KMNextExpiryDate">
    <vt:lpwstr>2017-12-01T00:00:00Z</vt:lpwstr>
  </property>
  <property fmtid="{D5CDD505-2E9C-101B-9397-08002B2CF9AE}" pid="30" name="KMNextSensitivity">
    <vt:lpwstr>Normal</vt:lpwstr>
  </property>
  <property fmtid="{D5CDD505-2E9C-101B-9397-08002B2CF9AE}" pid="31" name="hf6019fffa4946e6a9a413951728545d">
    <vt:lpwstr/>
  </property>
  <property fmtid="{D5CDD505-2E9C-101B-9397-08002B2CF9AE}" pid="32" name="SQL Approval Status">
    <vt:lpwstr>, </vt:lpwstr>
  </property>
  <property fmtid="{D5CDD505-2E9C-101B-9397-08002B2CF9AE}" pid="33" name="SQL Expire Date">
    <vt:lpwstr>, </vt:lpwstr>
  </property>
  <property fmtid="{D5CDD505-2E9C-101B-9397-08002B2CF9AE}" pid="34" name="ContentTypeId">
    <vt:lpwstr>0x010100F68A9AD0B4F83441852152D1E328923E00AC1193CC58A92B4EA53CA1661340D09F</vt:lpwstr>
  </property>
  <property fmtid="{D5CDD505-2E9C-101B-9397-08002B2CF9AE}" pid="35" name="MSIP_Label_b9a70571-31c6-4603-80c1-ef2fb871a62a_Enabled">
    <vt:lpwstr>True</vt:lpwstr>
  </property>
  <property fmtid="{D5CDD505-2E9C-101B-9397-08002B2CF9AE}" pid="36" name="MSIP_Label_b9a70571-31c6-4603-80c1-ef2fb871a62a_SiteId">
    <vt:lpwstr>258ac4e4-146a-411e-9dc8-79a9e12fd6da</vt:lpwstr>
  </property>
  <property fmtid="{D5CDD505-2E9C-101B-9397-08002B2CF9AE}" pid="37" name="MSIP_Label_b9a70571-31c6-4603-80c1-ef2fb871a62a_Ref">
    <vt:lpwstr>https://api.informationprotection.azure.com/api/258ac4e4-146a-411e-9dc8-79a9e12fd6da</vt:lpwstr>
  </property>
  <property fmtid="{D5CDD505-2E9C-101B-9397-08002B2CF9AE}" pid="38" name="MSIP_Label_b9a70571-31c6-4603-80c1-ef2fb871a62a_Owner">
    <vt:lpwstr>AY331630@wipro.com</vt:lpwstr>
  </property>
  <property fmtid="{D5CDD505-2E9C-101B-9397-08002B2CF9AE}" pid="39" name="MSIP_Label_b9a70571-31c6-4603-80c1-ef2fb871a62a_SetDate">
    <vt:lpwstr>2019-01-11T21:40:53.5746334+05:30</vt:lpwstr>
  </property>
  <property fmtid="{D5CDD505-2E9C-101B-9397-08002B2CF9AE}" pid="40" name="MSIP_Label_b9a70571-31c6-4603-80c1-ef2fb871a62a_Name">
    <vt:lpwstr>Internal and Restricted</vt:lpwstr>
  </property>
  <property fmtid="{D5CDD505-2E9C-101B-9397-08002B2CF9AE}" pid="41" name="MSIP_Label_b9a70571-31c6-4603-80c1-ef2fb871a62a_Application">
    <vt:lpwstr>Microsoft Azure Information Protection</vt:lpwstr>
  </property>
  <property fmtid="{D5CDD505-2E9C-101B-9397-08002B2CF9AE}" pid="42" name="MSIP_Label_b9a70571-31c6-4603-80c1-ef2fb871a62a_Extended_MSFT_Method">
    <vt:lpwstr>Automatic</vt:lpwstr>
  </property>
  <property fmtid="{D5CDD505-2E9C-101B-9397-08002B2CF9AE}" pid="43" name="Sensitivity">
    <vt:lpwstr>Internal and Restricted</vt:lpwstr>
  </property>
  <property fmtid="{D5CDD505-2E9C-101B-9397-08002B2CF9AE}" pid="44" name="AuthorIds_UIVersion_3072">
    <vt:lpwstr>2860</vt:lpwstr>
  </property>
</Properties>
</file>